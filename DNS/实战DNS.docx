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2154C9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2154C9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DE5A5C" w:rsidRPr="003E51AB" w:rsidRDefault="003378E9" w:rsidP="003378E9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DNS实战</w:t>
            </w:r>
          </w:p>
        </w:tc>
      </w:tr>
      <w:tr w:rsidR="00DE5A5C" w:rsidTr="002154C9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2154C9">
            <w:pPr>
              <w:jc w:val="center"/>
            </w:pPr>
          </w:p>
          <w:p w:rsidR="00DE5A5C" w:rsidRPr="003B06DE" w:rsidRDefault="00DE5A5C" w:rsidP="002154C9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</w:p>
          <w:p w:rsidR="00DE5A5C" w:rsidRPr="003B06DE" w:rsidRDefault="00DE5A5C" w:rsidP="002154C9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 w:rsidRPr="003B06DE"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DE5A5C" w:rsidRPr="003B06DE" w:rsidRDefault="00DE5A5C" w:rsidP="002154C9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2016/6/</w:t>
            </w:r>
            <w:r>
              <w:rPr>
                <w:rFonts w:asciiTheme="minorEastAsia" w:eastAsiaTheme="minorEastAsia" w:hAnsiTheme="minorEastAsia"/>
                <w:b/>
                <w:sz w:val="28"/>
              </w:rPr>
              <w:t>27</w:t>
            </w:r>
          </w:p>
          <w:p w:rsidR="00DE5A5C" w:rsidRDefault="00DE5A5C" w:rsidP="002154C9"/>
        </w:tc>
      </w:tr>
      <w:tr w:rsidR="00DE5A5C" w:rsidTr="002154C9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2154C9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2154C9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2154C9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2154C9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2154C9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2154C9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2154C9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2154C9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2154C9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2154C9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35D41" w:rsidRPr="005547BA" w:rsidRDefault="001E3A02" w:rsidP="00AB2F9F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485296" cy="83401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老男孩linux运维实战培训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/>
                  </pic:blipFill>
                  <pic:spPr bwMode="auto"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A5" w:rsidRDefault="00AC79A5" w:rsidP="00172FD4"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Pr="00172FD4" w:rsidRDefault="00AC79A5" w:rsidP="00AC79A5"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 w:rsidRPr="00172FD4">
        <w:rPr>
          <w:rFonts w:ascii="Arial Black" w:hAnsi="Arial Black" w:hint="eastAsia"/>
          <w:b/>
          <w:sz w:val="28"/>
          <w:szCs w:val="21"/>
        </w:rPr>
        <w:t>学无止境</w:t>
      </w:r>
      <w:r w:rsidRPr="00172FD4">
        <w:rPr>
          <w:rFonts w:ascii="Arial Black" w:hAnsi="Arial Black"/>
          <w:b/>
          <w:sz w:val="28"/>
          <w:szCs w:val="21"/>
        </w:rPr>
        <w:t>，老男孩教育成就你人生的起点！</w: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5"/>
        <w:gridCol w:w="5631"/>
      </w:tblGrid>
      <w:tr w:rsidR="00AC79A5" w:rsidRPr="002943AA" w:rsidTr="000E1832">
        <w:tc>
          <w:tcPr>
            <w:tcW w:w="10446" w:type="dxa"/>
            <w:gridSpan w:val="2"/>
            <w:shd w:val="clear" w:color="auto" w:fill="D9D9D9" w:themeFill="background1" w:themeFillShade="D9"/>
          </w:tcPr>
          <w:p w:rsidR="00AC79A5" w:rsidRPr="002943AA" w:rsidRDefault="00AC79A5" w:rsidP="002154C9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网站运维</w:t>
            </w:r>
            <w:r w:rsidR="00E630AA" w:rsidRPr="002943AA"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交流群：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 xml:space="preserve"> 385168604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pStyle w:val="Default"/>
              <w:rPr>
                <w:rFonts w:ascii="Arial" w:hAnsi="Arial" w:cs="Arial"/>
                <w:bCs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>架构师</w:t>
            </w: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sz w:val="21"/>
                <w:szCs w:val="21"/>
              </w:rPr>
              <w:t>390642196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Python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2943AA" w:rsidRPr="002943AA" w:rsidTr="002943AA">
        <w:trPr>
          <w:trHeight w:val="500"/>
        </w:trPr>
        <w:tc>
          <w:tcPr>
            <w:tcW w:w="10446" w:type="dxa"/>
            <w:gridSpan w:val="2"/>
            <w:shd w:val="clear" w:color="auto" w:fill="D9D9D9" w:themeFill="background1" w:themeFillShade="D9"/>
          </w:tcPr>
          <w:p w:rsidR="002943AA" w:rsidRPr="002943AA" w:rsidRDefault="002943AA" w:rsidP="002154C9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官方网站:</w:t>
            </w:r>
          </w:p>
        </w:tc>
      </w:tr>
      <w:tr w:rsidR="002943AA" w:rsidTr="0026608B">
        <w:tc>
          <w:tcPr>
            <w:tcW w:w="4815" w:type="dxa"/>
            <w:shd w:val="clear" w:color="auto" w:fill="D9D9D9" w:themeFill="background1" w:themeFillShade="D9"/>
          </w:tcPr>
          <w:p w:rsidR="002943AA" w:rsidRPr="00416D09" w:rsidRDefault="00A96113" w:rsidP="002154C9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hyperlink r:id="rId10" w:history="1">
              <w:r w:rsidR="002943AA" w:rsidRPr="00564985">
                <w:rPr>
                  <w:rStyle w:val="a6"/>
                  <w:rFonts w:ascii="宋体" w:hAnsi="宋体" w:cs="Arial"/>
                  <w:b/>
                  <w:bCs/>
                  <w:sz w:val="21"/>
                  <w:szCs w:val="21"/>
                </w:rPr>
                <w:t>http://www.oldboyedu.com</w:t>
              </w:r>
            </w:hyperlink>
          </w:p>
        </w:tc>
        <w:tc>
          <w:tcPr>
            <w:tcW w:w="5631" w:type="dxa"/>
            <w:shd w:val="clear" w:color="auto" w:fill="D9D9D9" w:themeFill="background1" w:themeFillShade="D9"/>
          </w:tcPr>
          <w:p w:rsidR="002943AA" w:rsidRDefault="002943AA" w:rsidP="002154C9">
            <w:pPr>
              <w:widowControl/>
              <w:spacing w:line="312" w:lineRule="atLeast"/>
            </w:pPr>
          </w:p>
        </w:tc>
      </w:tr>
    </w:tbl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BE5E52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44847" w:history="1">
            <w:r w:rsidR="00BE5E52" w:rsidRPr="00106D14">
              <w:rPr>
                <w:rStyle w:val="a6"/>
                <w:rFonts w:hint="eastAsia"/>
                <w:noProof/>
              </w:rPr>
              <w:t>一、理论基础</w:t>
            </w:r>
            <w:r w:rsidR="00BE5E52">
              <w:rPr>
                <w:noProof/>
                <w:webHidden/>
              </w:rPr>
              <w:tab/>
            </w:r>
            <w:r w:rsidR="00BE5E52">
              <w:rPr>
                <w:noProof/>
                <w:webHidden/>
              </w:rPr>
              <w:fldChar w:fldCharType="begin"/>
            </w:r>
            <w:r w:rsidR="00BE5E52">
              <w:rPr>
                <w:noProof/>
                <w:webHidden/>
              </w:rPr>
              <w:instrText xml:space="preserve"> PAGEREF _Toc471644847 \h </w:instrText>
            </w:r>
            <w:r w:rsidR="00BE5E52">
              <w:rPr>
                <w:noProof/>
                <w:webHidden/>
              </w:rPr>
            </w:r>
            <w:r w:rsidR="00BE5E52">
              <w:rPr>
                <w:noProof/>
                <w:webHidden/>
              </w:rPr>
              <w:fldChar w:fldCharType="separate"/>
            </w:r>
            <w:r w:rsidR="00BE5E52">
              <w:rPr>
                <w:noProof/>
                <w:webHidden/>
              </w:rPr>
              <w:t>1</w:t>
            </w:r>
            <w:r w:rsidR="00BE5E52"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48" w:history="1">
            <w:r w:rsidRPr="00106D14">
              <w:rPr>
                <w:rStyle w:val="a6"/>
                <w:noProof/>
              </w:rPr>
              <w:t>1.DNS</w:t>
            </w:r>
            <w:r w:rsidRPr="00106D14">
              <w:rPr>
                <w:rStyle w:val="a6"/>
                <w:rFonts w:hint="eastAsia"/>
                <w:noProof/>
              </w:rPr>
              <w:t>的出现及演化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49" w:history="1">
            <w:r w:rsidRPr="00106D14">
              <w:rPr>
                <w:rStyle w:val="a6"/>
                <w:noProof/>
              </w:rPr>
              <w:t>2.DNS</w:t>
            </w:r>
            <w:r w:rsidRPr="00106D14">
              <w:rPr>
                <w:rStyle w:val="a6"/>
                <w:rFonts w:hint="eastAsia"/>
                <w:noProof/>
              </w:rPr>
              <w:t>概述入门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0" w:history="1">
            <w:r w:rsidRPr="00106D14">
              <w:rPr>
                <w:rStyle w:val="a6"/>
                <w:noProof/>
              </w:rPr>
              <w:t>3.DNS</w:t>
            </w:r>
            <w:r w:rsidRPr="00106D14">
              <w:rPr>
                <w:rStyle w:val="a6"/>
                <w:rFonts w:hint="eastAsia"/>
                <w:noProof/>
              </w:rPr>
              <w:t>域名解析过程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1" w:history="1">
            <w:r w:rsidRPr="00106D14">
              <w:rPr>
                <w:rStyle w:val="a6"/>
                <w:noProof/>
              </w:rPr>
              <w:t>4.DNS</w:t>
            </w:r>
            <w:r w:rsidRPr="00106D14">
              <w:rPr>
                <w:rStyle w:val="a6"/>
                <w:rFonts w:hint="eastAsia"/>
                <w:noProof/>
              </w:rPr>
              <w:t>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2" w:history="1">
            <w:r w:rsidRPr="00106D14">
              <w:rPr>
                <w:rStyle w:val="a6"/>
                <w:noProof/>
              </w:rPr>
              <w:t>5.DNS</w:t>
            </w:r>
            <w:r w:rsidRPr="00106D14">
              <w:rPr>
                <w:rStyle w:val="a6"/>
                <w:rFonts w:hint="eastAsia"/>
                <w:noProof/>
              </w:rPr>
              <w:t>中记录类型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3" w:history="1">
            <w:r w:rsidRPr="00106D14">
              <w:rPr>
                <w:rStyle w:val="a6"/>
                <w:noProof/>
              </w:rPr>
              <w:t>6.DNS</w:t>
            </w:r>
            <w:r w:rsidRPr="00106D14">
              <w:rPr>
                <w:rStyle w:val="a6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4" w:history="1">
            <w:r w:rsidRPr="00106D14">
              <w:rPr>
                <w:rStyle w:val="a6"/>
                <w:noProof/>
              </w:rPr>
              <w:t>7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DIG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NSLOOKUP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HOST</w:t>
            </w:r>
            <w:r w:rsidRPr="00106D14">
              <w:rPr>
                <w:rStyle w:val="a6"/>
                <w:rFonts w:hint="eastAsia"/>
                <w:noProof/>
              </w:rPr>
              <w:t>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5" w:history="1">
            <w:r w:rsidRPr="00106D14">
              <w:rPr>
                <w:rStyle w:val="a6"/>
                <w:rFonts w:hint="eastAsia"/>
                <w:noProof/>
              </w:rPr>
              <w:t>二、学习部署</w:t>
            </w:r>
            <w:r w:rsidRPr="00106D14">
              <w:rPr>
                <w:rStyle w:val="a6"/>
                <w:noProof/>
              </w:rPr>
              <w:t>BIND9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6" w:history="1">
            <w:r w:rsidRPr="00106D14">
              <w:rPr>
                <w:rStyle w:val="a6"/>
                <w:noProof/>
              </w:rPr>
              <w:t>2.1.</w:t>
            </w:r>
            <w:r w:rsidRPr="00106D14">
              <w:rPr>
                <w:rStyle w:val="a6"/>
                <w:rFonts w:hint="eastAsia"/>
                <w:noProof/>
              </w:rPr>
              <w:t>安装</w:t>
            </w:r>
            <w:r w:rsidRPr="00106D14">
              <w:rPr>
                <w:rStyle w:val="a6"/>
                <w:noProof/>
              </w:rPr>
              <w:t>Master</w:t>
            </w:r>
            <w:r w:rsidRPr="00106D14">
              <w:rPr>
                <w:rStyle w:val="a6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7" w:history="1">
            <w:r w:rsidRPr="00106D14">
              <w:rPr>
                <w:rStyle w:val="a6"/>
                <w:noProof/>
              </w:rPr>
              <w:t>2.2.</w:t>
            </w:r>
            <w:r w:rsidRPr="00106D14">
              <w:rPr>
                <w:rStyle w:val="a6"/>
                <w:rFonts w:hint="eastAsia"/>
                <w:noProof/>
              </w:rPr>
              <w:t>安装</w:t>
            </w:r>
            <w:r w:rsidRPr="00106D14">
              <w:rPr>
                <w:rStyle w:val="a6"/>
                <w:noProof/>
              </w:rPr>
              <w:t>Slave</w:t>
            </w:r>
            <w:r w:rsidRPr="00106D14">
              <w:rPr>
                <w:rStyle w:val="a6"/>
                <w:rFonts w:hint="eastAsia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8" w:history="1">
            <w:r w:rsidRPr="00106D14">
              <w:rPr>
                <w:rStyle w:val="a6"/>
                <w:noProof/>
              </w:rPr>
              <w:t>2.3.</w:t>
            </w:r>
            <w:r w:rsidRPr="00106D14">
              <w:rPr>
                <w:rStyle w:val="a6"/>
                <w:rFonts w:hint="eastAsia"/>
                <w:noProof/>
              </w:rPr>
              <w:t>添加</w:t>
            </w:r>
            <w:r w:rsidRPr="00106D14">
              <w:rPr>
                <w:rStyle w:val="a6"/>
                <w:noProof/>
              </w:rPr>
              <w:t>A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CNAME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MX</w:t>
            </w:r>
            <w:r w:rsidRPr="00106D14">
              <w:rPr>
                <w:rStyle w:val="a6"/>
                <w:rFonts w:hint="eastAsia"/>
                <w:noProof/>
              </w:rPr>
              <w:t>、</w:t>
            </w:r>
            <w:r w:rsidRPr="00106D14">
              <w:rPr>
                <w:rStyle w:val="a6"/>
                <w:noProof/>
              </w:rPr>
              <w:t>PTR</w:t>
            </w:r>
            <w:r w:rsidRPr="00106D14">
              <w:rPr>
                <w:rStyle w:val="a6"/>
                <w:rFonts w:hint="eastAsia"/>
                <w:noProof/>
              </w:rPr>
              <w:t>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59" w:history="1">
            <w:r w:rsidRPr="00106D14">
              <w:rPr>
                <w:rStyle w:val="a6"/>
                <w:noProof/>
              </w:rPr>
              <w:t>2.4.</w:t>
            </w:r>
            <w:r w:rsidRPr="00106D14">
              <w:rPr>
                <w:rStyle w:val="a6"/>
                <w:rFonts w:hint="eastAsia"/>
                <w:noProof/>
              </w:rPr>
              <w:t>使用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实现负载均衡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0" w:history="1">
            <w:r w:rsidRPr="00106D14">
              <w:rPr>
                <w:rStyle w:val="a6"/>
                <w:noProof/>
              </w:rPr>
              <w:t>2.5.</w:t>
            </w:r>
            <w:r w:rsidRPr="00106D14">
              <w:rPr>
                <w:rStyle w:val="a6"/>
                <w:rFonts w:hint="eastAsia"/>
                <w:noProof/>
              </w:rPr>
              <w:t>配置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视</w:t>
            </w:r>
            <w:r w:rsidRPr="00106D14">
              <w:rPr>
                <w:rStyle w:val="a6"/>
                <w:rFonts w:hint="eastAsia"/>
                <w:noProof/>
              </w:rPr>
              <w:t>图</w:t>
            </w:r>
            <w:r w:rsidRPr="00106D14">
              <w:rPr>
                <w:rStyle w:val="a6"/>
                <w:rFonts w:hint="eastAsia"/>
                <w:noProof/>
              </w:rPr>
              <w:t>（智能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1" w:history="1">
            <w:r w:rsidRPr="00106D14">
              <w:rPr>
                <w:rStyle w:val="a6"/>
                <w:rFonts w:hint="eastAsia"/>
                <w:noProof/>
              </w:rPr>
              <w:t>三、构建企业级</w:t>
            </w:r>
            <w:r w:rsidRPr="00106D14">
              <w:rPr>
                <w:rStyle w:val="a6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2" w:history="1">
            <w:r w:rsidRPr="00106D14">
              <w:rPr>
                <w:rStyle w:val="a6"/>
                <w:noProof/>
              </w:rPr>
              <w:t>3.1.</w:t>
            </w:r>
            <w:r w:rsidRPr="00106D14">
              <w:rPr>
                <w:rStyle w:val="a6"/>
                <w:rFonts w:hint="eastAsia"/>
                <w:noProof/>
              </w:rPr>
              <w:t>硬件选型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3" w:history="1">
            <w:r w:rsidRPr="00106D14">
              <w:rPr>
                <w:rStyle w:val="a6"/>
                <w:noProof/>
              </w:rPr>
              <w:t>3.2.</w:t>
            </w:r>
            <w:r w:rsidRPr="00106D14">
              <w:rPr>
                <w:rStyle w:val="a6"/>
                <w:rFonts w:hint="eastAsia"/>
                <w:noProof/>
              </w:rPr>
              <w:t>初始化系统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4" w:history="1">
            <w:r w:rsidRPr="00106D14">
              <w:rPr>
                <w:rStyle w:val="a6"/>
                <w:noProof/>
              </w:rPr>
              <w:t>3.3.</w:t>
            </w:r>
            <w:r w:rsidRPr="00106D14">
              <w:rPr>
                <w:rStyle w:val="a6"/>
                <w:rFonts w:hint="eastAsia"/>
                <w:noProof/>
              </w:rPr>
              <w:t>构建高性能、高可用的</w:t>
            </w:r>
            <w:r w:rsidRPr="00106D14">
              <w:rPr>
                <w:rStyle w:val="a6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5" w:history="1">
            <w:r w:rsidRPr="00106D14">
              <w:rPr>
                <w:rStyle w:val="a6"/>
                <w:noProof/>
              </w:rPr>
              <w:t>3.4.</w:t>
            </w:r>
            <w:r w:rsidRPr="00106D14">
              <w:rPr>
                <w:rStyle w:val="a6"/>
                <w:rFonts w:hint="eastAsia"/>
                <w:noProof/>
              </w:rPr>
              <w:t>压测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66" w:history="1">
            <w:r w:rsidRPr="00106D14">
              <w:rPr>
                <w:rStyle w:val="a6"/>
                <w:noProof/>
              </w:rPr>
              <w:t>3.5.</w:t>
            </w:r>
            <w:r w:rsidRPr="00106D14">
              <w:rPr>
                <w:rStyle w:val="a6"/>
                <w:rFonts w:hint="eastAsia"/>
                <w:noProof/>
              </w:rPr>
              <w:t>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67" w:history="1">
            <w:r w:rsidRPr="00106D14">
              <w:rPr>
                <w:rStyle w:val="a6"/>
                <w:noProof/>
              </w:rPr>
              <w:t>3.5.1.</w:t>
            </w:r>
            <w:r w:rsidRPr="00106D14">
              <w:rPr>
                <w:rStyle w:val="a6"/>
                <w:rFonts w:hint="eastAsia"/>
                <w:noProof/>
              </w:rPr>
              <w:t>系统基础性能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68" w:history="1">
            <w:r w:rsidRPr="00106D14">
              <w:rPr>
                <w:rStyle w:val="a6"/>
                <w:noProof/>
              </w:rPr>
              <w:t>3.5.2.LOOPBACK</w:t>
            </w:r>
            <w:r w:rsidRPr="00106D14">
              <w:rPr>
                <w:rStyle w:val="a6"/>
                <w:rFonts w:hint="eastAsia"/>
                <w:noProof/>
              </w:rPr>
              <w:t>的地址绑定状态监听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69" w:history="1">
            <w:r w:rsidRPr="00106D14">
              <w:rPr>
                <w:rStyle w:val="a6"/>
                <w:noProof/>
              </w:rPr>
              <w:t>3.5.3.DNS</w:t>
            </w:r>
            <w:r w:rsidRPr="00106D14">
              <w:rPr>
                <w:rStyle w:val="a6"/>
                <w:rFonts w:hint="eastAsia"/>
                <w:noProof/>
              </w:rPr>
              <w:t>数据与</w:t>
            </w:r>
            <w:r w:rsidRPr="00106D14">
              <w:rPr>
                <w:rStyle w:val="a6"/>
                <w:noProof/>
              </w:rPr>
              <w:t>MASTER</w:t>
            </w:r>
            <w:r w:rsidRPr="00106D14">
              <w:rPr>
                <w:rStyle w:val="a6"/>
                <w:rFonts w:hint="eastAsia"/>
                <w:noProof/>
              </w:rPr>
              <w:t>一致性监控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0" w:history="1">
            <w:r w:rsidRPr="00106D14">
              <w:rPr>
                <w:rStyle w:val="a6"/>
                <w:noProof/>
              </w:rPr>
              <w:t>3.5.4.DNS</w:t>
            </w:r>
            <w:r w:rsidRPr="00106D14">
              <w:rPr>
                <w:rStyle w:val="a6"/>
                <w:rFonts w:hint="eastAsia"/>
                <w:noProof/>
              </w:rPr>
              <w:t>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1" w:history="1">
            <w:r w:rsidRPr="00106D14">
              <w:rPr>
                <w:rStyle w:val="a6"/>
                <w:noProof/>
              </w:rPr>
              <w:t>3.5.5.DNS</w:t>
            </w:r>
            <w:r w:rsidRPr="00106D14">
              <w:rPr>
                <w:rStyle w:val="a6"/>
                <w:rFonts w:hint="eastAsia"/>
                <w:noProof/>
              </w:rPr>
              <w:t>请求每秒请求数监控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2" w:history="1">
            <w:r w:rsidRPr="00106D14">
              <w:rPr>
                <w:rStyle w:val="a6"/>
                <w:noProof/>
              </w:rPr>
              <w:t>3.5.6.DNS</w:t>
            </w:r>
            <w:r w:rsidRPr="00106D14">
              <w:rPr>
                <w:rStyle w:val="a6"/>
                <w:rFonts w:hint="eastAsia"/>
                <w:noProof/>
              </w:rPr>
              <w:t>可用性监控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73" w:history="1">
            <w:r w:rsidRPr="00106D14">
              <w:rPr>
                <w:rStyle w:val="a6"/>
                <w:noProof/>
              </w:rPr>
              <w:t>3.6.</w:t>
            </w:r>
            <w:r w:rsidRPr="00106D14">
              <w:rPr>
                <w:rStyle w:val="a6"/>
                <w:rFonts w:hint="eastAsia"/>
                <w:noProof/>
              </w:rPr>
              <w:t>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4" w:history="1">
            <w:r w:rsidRPr="00106D14">
              <w:rPr>
                <w:rStyle w:val="a6"/>
                <w:noProof/>
              </w:rPr>
              <w:t>3.6.1.SLASTACK</w:t>
            </w:r>
            <w:r w:rsidRPr="00106D14">
              <w:rPr>
                <w:rStyle w:val="a6"/>
                <w:rFonts w:hint="eastAsia"/>
                <w:noProof/>
              </w:rPr>
              <w:t>安装、部署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5" w:history="1">
            <w:r w:rsidRPr="00106D14">
              <w:rPr>
                <w:rStyle w:val="a6"/>
                <w:noProof/>
              </w:rPr>
              <w:t>3.6.2.</w:t>
            </w:r>
            <w:r w:rsidRPr="00106D14">
              <w:rPr>
                <w:rStyle w:val="a6"/>
                <w:rFonts w:hint="eastAsia"/>
                <w:noProof/>
              </w:rPr>
              <w:t>配置管理自动化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6" w:history="1">
            <w:r w:rsidRPr="00106D14">
              <w:rPr>
                <w:rStyle w:val="a6"/>
                <w:noProof/>
              </w:rPr>
              <w:t>3.6.3.BIND-BIZ</w:t>
            </w:r>
            <w:r w:rsidRPr="00106D14">
              <w:rPr>
                <w:rStyle w:val="a6"/>
                <w:rFonts w:hint="eastAsia"/>
                <w:noProof/>
              </w:rPr>
              <w:t>的优缺点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1644877" w:history="1">
            <w:r w:rsidRPr="00106D14">
              <w:rPr>
                <w:rStyle w:val="a6"/>
                <w:noProof/>
              </w:rPr>
              <w:t>3.6.4.</w:t>
            </w:r>
            <w:r w:rsidRPr="00106D14">
              <w:rPr>
                <w:rStyle w:val="a6"/>
                <w:rFonts w:hint="eastAsia"/>
                <w:noProof/>
              </w:rPr>
              <w:t>老师的方案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78" w:history="1">
            <w:r w:rsidRPr="00106D14">
              <w:rPr>
                <w:rStyle w:val="a6"/>
                <w:noProof/>
              </w:rPr>
              <w:t>3.7.</w:t>
            </w:r>
            <w:r w:rsidRPr="00106D14">
              <w:rPr>
                <w:rStyle w:val="a6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79" w:history="1">
            <w:r w:rsidRPr="00106D14">
              <w:rPr>
                <w:rStyle w:val="a6"/>
                <w:noProof/>
              </w:rPr>
              <w:t>3.8.</w:t>
            </w:r>
            <w:r w:rsidRPr="00106D14">
              <w:rPr>
                <w:rStyle w:val="a6"/>
                <w:rFonts w:hint="eastAsia"/>
                <w:noProof/>
              </w:rPr>
              <w:t>日常运维规范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0" w:history="1">
            <w:r w:rsidRPr="00106D14">
              <w:rPr>
                <w:rStyle w:val="a6"/>
                <w:rFonts w:hint="eastAsia"/>
                <w:noProof/>
              </w:rPr>
              <w:t>四、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的发展趋势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1" w:history="1">
            <w:r w:rsidRPr="00106D14">
              <w:rPr>
                <w:rStyle w:val="a6"/>
                <w:noProof/>
              </w:rPr>
              <w:t>4.1.DNSMASQ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2" w:history="1">
            <w:r w:rsidRPr="00106D14">
              <w:rPr>
                <w:rStyle w:val="a6"/>
                <w:noProof/>
              </w:rPr>
              <w:t>4.2.HTTPDNS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3" w:history="1">
            <w:r w:rsidRPr="00106D14">
              <w:rPr>
                <w:rStyle w:val="a6"/>
                <w:rFonts w:hint="eastAsia"/>
                <w:noProof/>
              </w:rPr>
              <w:t>五、生产常见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问题以及排障方法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4" w:history="1">
            <w:r w:rsidRPr="00106D14">
              <w:rPr>
                <w:rStyle w:val="a6"/>
                <w:noProof/>
              </w:rPr>
              <w:t>5.1.DNS</w:t>
            </w:r>
            <w:r w:rsidRPr="00106D14">
              <w:rPr>
                <w:rStyle w:val="a6"/>
                <w:rFonts w:hint="eastAsia"/>
                <w:noProof/>
              </w:rPr>
              <w:t>需要开通</w:t>
            </w:r>
            <w:r w:rsidRPr="00106D14">
              <w:rPr>
                <w:rStyle w:val="a6"/>
                <w:noProof/>
              </w:rPr>
              <w:t>53</w:t>
            </w:r>
            <w:r w:rsidRPr="00106D14">
              <w:rPr>
                <w:rStyle w:val="a6"/>
                <w:rFonts w:hint="eastAsia"/>
                <w:noProof/>
              </w:rPr>
              <w:t>的</w:t>
            </w:r>
            <w:r w:rsidRPr="00106D14">
              <w:rPr>
                <w:rStyle w:val="a6"/>
                <w:noProof/>
              </w:rPr>
              <w:t>UDP</w:t>
            </w:r>
            <w:r w:rsidRPr="00106D14">
              <w:rPr>
                <w:rStyle w:val="a6"/>
                <w:rFonts w:hint="eastAsia"/>
                <w:noProof/>
              </w:rPr>
              <w:t>和</w:t>
            </w:r>
            <w:r w:rsidRPr="00106D14">
              <w:rPr>
                <w:rStyle w:val="a6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5" w:history="1">
            <w:r w:rsidRPr="00106D14">
              <w:rPr>
                <w:rStyle w:val="a6"/>
                <w:noProof/>
              </w:rPr>
              <w:t>5.2.</w:t>
            </w:r>
            <w:r w:rsidRPr="00106D14">
              <w:rPr>
                <w:rStyle w:val="a6"/>
                <w:rFonts w:hint="eastAsia"/>
                <w:noProof/>
              </w:rPr>
              <w:t>运维同学突然告诉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不能用了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6" w:history="1">
            <w:r w:rsidRPr="00106D14">
              <w:rPr>
                <w:rStyle w:val="a6"/>
                <w:noProof/>
              </w:rPr>
              <w:t>5.3.</w:t>
            </w:r>
            <w:r w:rsidRPr="00106D14">
              <w:rPr>
                <w:rStyle w:val="a6"/>
                <w:rFonts w:hint="eastAsia"/>
                <w:noProof/>
              </w:rPr>
              <w:t>突然收到报警，提示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虚地址不能正常解析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7" w:history="1">
            <w:r w:rsidRPr="00106D14">
              <w:rPr>
                <w:rStyle w:val="a6"/>
                <w:noProof/>
              </w:rPr>
              <w:t>5.4.</w:t>
            </w:r>
            <w:r w:rsidRPr="00106D14">
              <w:rPr>
                <w:rStyle w:val="a6"/>
                <w:rFonts w:hint="eastAsia"/>
                <w:noProof/>
              </w:rPr>
              <w:t>开发找，说调用微信支付接口有超时现象，错误日志中报解析微信域名失败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8" w:history="1">
            <w:r w:rsidRPr="00106D14">
              <w:rPr>
                <w:rStyle w:val="a6"/>
                <w:rFonts w:hint="eastAsia"/>
                <w:noProof/>
              </w:rPr>
              <w:t>六、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面试题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89" w:history="1">
            <w:r w:rsidRPr="00106D14">
              <w:rPr>
                <w:rStyle w:val="a6"/>
                <w:noProof/>
              </w:rPr>
              <w:t>6.1.DNS</w:t>
            </w:r>
            <w:r w:rsidRPr="00106D14">
              <w:rPr>
                <w:rStyle w:val="a6"/>
                <w:rFonts w:hint="eastAsia"/>
                <w:noProof/>
              </w:rPr>
              <w:t>中递归查询与迭代查询的区别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90" w:history="1">
            <w:r w:rsidRPr="00106D14">
              <w:rPr>
                <w:rStyle w:val="a6"/>
                <w:noProof/>
              </w:rPr>
              <w:t>6.2.DNS</w:t>
            </w:r>
            <w:r w:rsidRPr="00106D14">
              <w:rPr>
                <w:rStyle w:val="a6"/>
                <w:rFonts w:hint="eastAsia"/>
                <w:noProof/>
              </w:rPr>
              <w:t>进行域名解析的过程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91" w:history="1">
            <w:r w:rsidRPr="00106D14">
              <w:rPr>
                <w:rStyle w:val="a6"/>
                <w:rFonts w:hint="eastAsia"/>
                <w:noProof/>
              </w:rPr>
              <w:t>八、附录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52" w:rsidRDefault="00BE5E5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644892" w:history="1">
            <w:r w:rsidRPr="00106D14">
              <w:rPr>
                <w:rStyle w:val="a6"/>
                <w:rFonts w:hint="eastAsia"/>
                <w:noProof/>
              </w:rPr>
              <w:t>本地</w:t>
            </w:r>
            <w:r w:rsidRPr="00106D14">
              <w:rPr>
                <w:rStyle w:val="a6"/>
                <w:noProof/>
              </w:rPr>
              <w:t>DNS</w:t>
            </w:r>
            <w:r w:rsidRPr="00106D14">
              <w:rPr>
                <w:rStyle w:val="a6"/>
                <w:rFonts w:hint="eastAsia"/>
                <w:noProof/>
              </w:rPr>
              <w:t>部署到公网：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A157D" w:rsidRDefault="0068263D" w:rsidP="0068263D">
      <w:pPr>
        <w:pStyle w:val="10"/>
      </w:pPr>
      <w:bookmarkStart w:id="0" w:name="_Toc471644847"/>
      <w:r>
        <w:lastRenderedPageBreak/>
        <w:t>一、理论基础</w:t>
      </w:r>
      <w:bookmarkEnd w:id="0"/>
    </w:p>
    <w:p w:rsidR="0068263D" w:rsidRDefault="00BE4A91" w:rsidP="00F30861">
      <w:pPr>
        <w:pStyle w:val="20"/>
        <w:spacing w:before="163" w:after="163"/>
      </w:pPr>
      <w:bookmarkStart w:id="1" w:name="_Toc471644848"/>
      <w:r>
        <w:rPr>
          <w:rFonts w:hint="eastAsia"/>
        </w:rPr>
        <w:t>1.DNS</w:t>
      </w:r>
      <w:r>
        <w:rPr>
          <w:rFonts w:hint="eastAsia"/>
        </w:rPr>
        <w:t>的出现及演化</w:t>
      </w:r>
      <w:bookmarkEnd w:id="1"/>
    </w:p>
    <w:p w:rsidR="00BE4A91" w:rsidRDefault="00BE4A91" w:rsidP="0068263D"/>
    <w:p w:rsidR="00BE4A91" w:rsidRDefault="00BE4A91" w:rsidP="00F30861">
      <w:pPr>
        <w:pStyle w:val="20"/>
        <w:spacing w:before="163" w:after="163"/>
      </w:pPr>
      <w:bookmarkStart w:id="2" w:name="_Toc471644849"/>
      <w:r>
        <w:rPr>
          <w:rFonts w:hint="eastAsia"/>
        </w:rPr>
        <w:t>2.DNS</w:t>
      </w:r>
      <w:r>
        <w:rPr>
          <w:rFonts w:hint="eastAsia"/>
        </w:rPr>
        <w:t>概述入门</w:t>
      </w:r>
      <w:bookmarkEnd w:id="2"/>
    </w:p>
    <w:p w:rsidR="000D3E0C" w:rsidRDefault="00853831" w:rsidP="0068263D">
      <w:r>
        <w:rPr>
          <w:rFonts w:hint="eastAsia"/>
        </w:rPr>
        <w:t xml:space="preserve">    </w:t>
      </w:r>
      <w:r>
        <w:rPr>
          <w:rFonts w:hint="eastAsia"/>
        </w:rPr>
        <w:t>最大深度不得超过</w:t>
      </w:r>
      <w:r>
        <w:rPr>
          <w:rFonts w:hint="eastAsia"/>
        </w:rPr>
        <w:t>127</w:t>
      </w:r>
      <w:r>
        <w:rPr>
          <w:rFonts w:hint="eastAsia"/>
        </w:rPr>
        <w:t>层，每个节点都有一个可以长达</w:t>
      </w:r>
      <w:r>
        <w:rPr>
          <w:rFonts w:hint="eastAsia"/>
        </w:rPr>
        <w:t>63</w:t>
      </w:r>
      <w:r>
        <w:rPr>
          <w:rFonts w:hint="eastAsia"/>
        </w:rPr>
        <w:t>个字符的文本标号。</w:t>
      </w:r>
    </w:p>
    <w:p w:rsidR="00853831" w:rsidRDefault="00853831" w:rsidP="0068263D"/>
    <w:p w:rsidR="000D3E0C" w:rsidRDefault="000D3E0C" w:rsidP="00F30861">
      <w:pPr>
        <w:pStyle w:val="20"/>
        <w:spacing w:before="163" w:after="163"/>
      </w:pPr>
      <w:bookmarkStart w:id="3" w:name="_Toc471644850"/>
      <w:r>
        <w:rPr>
          <w:rFonts w:hint="eastAsia"/>
        </w:rPr>
        <w:t>3.DNS</w:t>
      </w:r>
      <w:r>
        <w:rPr>
          <w:rFonts w:hint="eastAsia"/>
        </w:rPr>
        <w:t>域名解析过程</w:t>
      </w:r>
      <w:bookmarkEnd w:id="3"/>
    </w:p>
    <w:p w:rsidR="00853831" w:rsidRDefault="00543429" w:rsidP="0068263D">
      <w:r>
        <w:rPr>
          <w:rFonts w:hint="eastAsia"/>
        </w:rPr>
        <w:t xml:space="preserve">   </w:t>
      </w:r>
      <w:r>
        <w:rPr>
          <w:rFonts w:hint="eastAsia"/>
        </w:rPr>
        <w:t>先看本身缓存记录，如果有就查询上级</w:t>
      </w:r>
      <w:r w:rsidR="00095753">
        <w:t>……</w:t>
      </w:r>
    </w:p>
    <w:p w:rsidR="00C674C0" w:rsidRDefault="00C674C0" w:rsidP="0068263D"/>
    <w:p w:rsidR="00C674C0" w:rsidRDefault="00C674C0" w:rsidP="00F30861">
      <w:pPr>
        <w:pStyle w:val="20"/>
        <w:spacing w:before="163" w:after="163"/>
      </w:pPr>
      <w:bookmarkStart w:id="4" w:name="_Toc471644851"/>
      <w:r>
        <w:t>4.DNS</w:t>
      </w:r>
      <w:r>
        <w:t>的分类</w:t>
      </w:r>
      <w:bookmarkEnd w:id="4"/>
    </w:p>
    <w:p w:rsidR="00DE020F" w:rsidRDefault="00592454" w:rsidP="00375891">
      <w:pPr>
        <w:ind w:firstLine="480"/>
      </w:pPr>
      <w:r>
        <w:rPr>
          <w:rFonts w:hint="eastAsia"/>
        </w:rPr>
        <w:t>主</w:t>
      </w:r>
      <w:r>
        <w:rPr>
          <w:rFonts w:hint="eastAsia"/>
        </w:rPr>
        <w:t>DNS</w:t>
      </w:r>
      <w:r>
        <w:rPr>
          <w:rFonts w:hint="eastAsia"/>
        </w:rPr>
        <w:t>服务器：</w:t>
      </w:r>
      <w:r w:rsidR="00375891">
        <w:rPr>
          <w:rFonts w:hint="eastAsia"/>
        </w:rPr>
        <w:t>就是一台存储着原始资料的</w:t>
      </w:r>
      <w:r w:rsidR="00375891">
        <w:rPr>
          <w:rFonts w:hint="eastAsia"/>
        </w:rPr>
        <w:t>DNS</w:t>
      </w:r>
      <w:r w:rsidR="00375891">
        <w:rPr>
          <w:rFonts w:hint="eastAsia"/>
        </w:rPr>
        <w:t>服务器。</w:t>
      </w:r>
    </w:p>
    <w:p w:rsidR="00375891" w:rsidRDefault="00375891" w:rsidP="00375891">
      <w:pPr>
        <w:ind w:firstLine="480"/>
      </w:pPr>
      <w:r>
        <w:t>从</w:t>
      </w:r>
      <w:r>
        <w:t>DNS</w:t>
      </w:r>
      <w:r>
        <w:t>服务器：使用自动更新方式从主</w:t>
      </w:r>
      <w:r>
        <w:t>DNS</w:t>
      </w:r>
      <w:r>
        <w:t>服务器同步数据的</w:t>
      </w:r>
      <w:r>
        <w:t>DNS</w:t>
      </w:r>
      <w:r>
        <w:t>服务器，也成辅助</w:t>
      </w:r>
      <w:r>
        <w:t>DNS</w:t>
      </w:r>
      <w:r>
        <w:t>服务器。</w:t>
      </w:r>
    </w:p>
    <w:p w:rsidR="00375891" w:rsidRDefault="001E4A37" w:rsidP="00375891">
      <w:pPr>
        <w:ind w:firstLine="480"/>
      </w:pPr>
      <w:r>
        <w:t>缓存服务器：不负责本地解析，采用递归方式转发客户机查询请求，</w:t>
      </w:r>
      <w:r w:rsidR="004A27C9">
        <w:t>并返回结果给客户机的</w:t>
      </w:r>
      <w:r w:rsidR="004A27C9">
        <w:t>DNS</w:t>
      </w:r>
      <w:r w:rsidR="004A27C9">
        <w:t>服务器，同时缓存查询回来的结果，也叫递归服务器。</w:t>
      </w:r>
    </w:p>
    <w:p w:rsidR="004A27C9" w:rsidRDefault="004A27C9" w:rsidP="00375891">
      <w:pPr>
        <w:ind w:firstLine="480"/>
      </w:pPr>
      <w:r>
        <w:t>转发器：</w:t>
      </w:r>
      <w:r w:rsidR="00E35058">
        <w:t>这台服务器发现非本机的查询请求时，不再向根域发起请求，而是直接转发给指定的一台或多台服务器，自身不缓存查询</w:t>
      </w:r>
      <w:r w:rsidR="006C04A7">
        <w:t>结果。</w:t>
      </w:r>
    </w:p>
    <w:p w:rsidR="00857631" w:rsidRDefault="00857631" w:rsidP="00857631"/>
    <w:p w:rsidR="00857631" w:rsidRPr="00375891" w:rsidRDefault="00857631" w:rsidP="00F30861">
      <w:pPr>
        <w:pStyle w:val="20"/>
        <w:spacing w:before="163" w:after="163"/>
      </w:pPr>
      <w:bookmarkStart w:id="5" w:name="_Toc471644852"/>
      <w:r>
        <w:rPr>
          <w:rFonts w:hint="eastAsia"/>
        </w:rPr>
        <w:t>5</w:t>
      </w:r>
      <w:r w:rsidR="00F30861">
        <w:rPr>
          <w:rFonts w:hint="eastAsia"/>
        </w:rPr>
        <w:t>.</w:t>
      </w:r>
      <w:r>
        <w:rPr>
          <w:rFonts w:hint="eastAsia"/>
        </w:rPr>
        <w:t>DNS</w:t>
      </w:r>
      <w:r>
        <w:rPr>
          <w:rFonts w:hint="eastAsia"/>
        </w:rPr>
        <w:t>中记录类型</w:t>
      </w:r>
      <w:bookmarkEnd w:id="5"/>
    </w:p>
    <w:p w:rsidR="003378E9" w:rsidRDefault="00EB2B47" w:rsidP="00FA157D">
      <w:r>
        <w:rPr>
          <w:rFonts w:hint="eastAsia"/>
        </w:rPr>
        <w:t>SOA</w:t>
      </w:r>
      <w:r>
        <w:rPr>
          <w:rFonts w:hint="eastAsia"/>
        </w:rPr>
        <w:t>：标注</w:t>
      </w:r>
    </w:p>
    <w:p w:rsidR="00EB2B47" w:rsidRDefault="00EB2B47" w:rsidP="00FA157D">
      <w:r>
        <w:rPr>
          <w:rFonts w:hint="eastAsia"/>
        </w:rPr>
        <w:t>NS</w:t>
      </w:r>
      <w:r>
        <w:rPr>
          <w:rFonts w:hint="eastAsia"/>
        </w:rPr>
        <w:t>：</w:t>
      </w:r>
      <w:r w:rsidR="00521CB4">
        <w:rPr>
          <w:rFonts w:hint="eastAsia"/>
        </w:rPr>
        <w:t>域名授权名称服务器</w:t>
      </w:r>
      <w:r w:rsidR="00D625F9">
        <w:rPr>
          <w:rFonts w:hint="eastAsia"/>
        </w:rPr>
        <w:t>，</w:t>
      </w:r>
      <w:r w:rsidR="006A0608">
        <w:rPr>
          <w:rFonts w:hint="eastAsia"/>
        </w:rPr>
        <w:t>(</w:t>
      </w:r>
      <w:r w:rsidR="00D625F9">
        <w:rPr>
          <w:rFonts w:hint="eastAsia"/>
        </w:rPr>
        <w:t>记录每级域名对应的服务器在哪。</w:t>
      </w:r>
      <w:r w:rsidR="006A0608">
        <w:rPr>
          <w:rFonts w:hint="eastAsia"/>
        </w:rPr>
        <w:t>)</w:t>
      </w:r>
    </w:p>
    <w:p w:rsidR="00D343F5" w:rsidRDefault="00A732D3" w:rsidP="00FA157D">
      <w:r>
        <w:t>MX</w:t>
      </w:r>
      <w:r>
        <w:t>：</w:t>
      </w:r>
      <w:r w:rsidR="007A45E2">
        <w:t>邮件交换</w:t>
      </w:r>
    </w:p>
    <w:p w:rsidR="007A45E2" w:rsidRDefault="007A45E2" w:rsidP="00FA157D">
      <w:r>
        <w:t>A</w:t>
      </w:r>
      <w:r>
        <w:t>：</w:t>
      </w:r>
      <w:r>
        <w:t>IPV4</w:t>
      </w:r>
      <w:r>
        <w:t>主机地址</w:t>
      </w:r>
    </w:p>
    <w:p w:rsidR="007A45E2" w:rsidRDefault="007A45E2" w:rsidP="00FA157D">
      <w:r>
        <w:t>AAAA</w:t>
      </w:r>
      <w:r>
        <w:t>：</w:t>
      </w:r>
      <w:r>
        <w:t>IPV6</w:t>
      </w:r>
      <w:r>
        <w:t>主机地址</w:t>
      </w:r>
    </w:p>
    <w:p w:rsidR="007A45E2" w:rsidRDefault="007A45E2" w:rsidP="00FA157D">
      <w:r>
        <w:t>PTR</w:t>
      </w:r>
      <w:r>
        <w:t>：反向解析</w:t>
      </w:r>
    </w:p>
    <w:p w:rsidR="007A45E2" w:rsidRDefault="007A45E2" w:rsidP="00FA157D">
      <w:r>
        <w:t>CNAME</w:t>
      </w:r>
      <w:r>
        <w:t>：别名</w:t>
      </w:r>
    </w:p>
    <w:p w:rsidR="007F3BA2" w:rsidRDefault="007F3BA2" w:rsidP="00FA157D"/>
    <w:p w:rsidR="00A25768" w:rsidRDefault="00A25768" w:rsidP="00A25768">
      <w:pPr>
        <w:pStyle w:val="20"/>
        <w:spacing w:before="163" w:after="163"/>
      </w:pPr>
      <w:bookmarkStart w:id="6" w:name="_Toc471644853"/>
      <w:r>
        <w:rPr>
          <w:rFonts w:hint="eastAsia"/>
        </w:rPr>
        <w:lastRenderedPageBreak/>
        <w:t>6.DNS</w:t>
      </w:r>
      <w:r>
        <w:rPr>
          <w:rFonts w:hint="eastAsia"/>
        </w:rPr>
        <w:t>命名规范</w:t>
      </w:r>
      <w:bookmarkEnd w:id="6"/>
    </w:p>
    <w:p w:rsidR="00A25768" w:rsidRDefault="005D4351" w:rsidP="005D4351">
      <w:r>
        <w:rPr>
          <w:rFonts w:hint="eastAsia"/>
        </w:rPr>
        <w:t>1</w:t>
      </w:r>
      <w:r>
        <w:rPr>
          <w:rFonts w:hint="eastAsia"/>
        </w:rPr>
        <w:t>、</w:t>
      </w:r>
      <w:r>
        <w:t>26</w:t>
      </w:r>
      <w:r>
        <w:t>个英文字母</w:t>
      </w:r>
    </w:p>
    <w:p w:rsidR="005D4351" w:rsidRDefault="005D4351" w:rsidP="005D435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t>0,1,2,3,4,5,6,7,8,9</w:t>
      </w:r>
      <w:r>
        <w:rPr>
          <w:rFonts w:hint="eastAsia"/>
        </w:rPr>
        <w:t>"</w:t>
      </w:r>
      <w:r>
        <w:rPr>
          <w:rFonts w:hint="eastAsia"/>
        </w:rPr>
        <w:t>是个数字</w:t>
      </w:r>
    </w:p>
    <w:p w:rsidR="005D4351" w:rsidRDefault="005D4351" w:rsidP="005D435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t>-</w:t>
      </w:r>
      <w:r>
        <w:rPr>
          <w:rFonts w:hint="eastAsia"/>
        </w:rPr>
        <w:t>"</w:t>
      </w:r>
      <w:r>
        <w:rPr>
          <w:rFonts w:hint="eastAsia"/>
        </w:rPr>
        <w:t>英文中的连词号</w:t>
      </w:r>
    </w:p>
    <w:p w:rsidR="005D4351" w:rsidRDefault="005D4351" w:rsidP="005D4351">
      <w:r>
        <w:rPr>
          <w:rFonts w:hint="eastAsia"/>
        </w:rPr>
        <w:t>4</w:t>
      </w:r>
      <w:r>
        <w:rPr>
          <w:rFonts w:hint="eastAsia"/>
        </w:rPr>
        <w:t>、</w:t>
      </w:r>
      <w:r w:rsidR="006D7637">
        <w:rPr>
          <w:rFonts w:hint="eastAsia"/>
        </w:rPr>
        <w:t>最多</w:t>
      </w:r>
      <w:r w:rsidR="006D7637">
        <w:rPr>
          <w:rFonts w:hint="eastAsia"/>
        </w:rPr>
        <w:t>63</w:t>
      </w:r>
      <w:r w:rsidR="006D7637">
        <w:rPr>
          <w:rFonts w:hint="eastAsia"/>
        </w:rPr>
        <w:t>字节长度</w:t>
      </w:r>
    </w:p>
    <w:p w:rsidR="00387920" w:rsidRDefault="00387920" w:rsidP="005D4351"/>
    <w:p w:rsidR="00B913D2" w:rsidRDefault="00B913D2" w:rsidP="00DE1028">
      <w:pPr>
        <w:pStyle w:val="20"/>
        <w:spacing w:before="163" w:after="163"/>
      </w:pPr>
      <w:bookmarkStart w:id="7" w:name="_Toc471644854"/>
      <w:r>
        <w:t>7</w:t>
      </w:r>
      <w:r>
        <w:t>、</w:t>
      </w:r>
      <w:r>
        <w:t>DIG</w:t>
      </w:r>
      <w:r>
        <w:t>、</w:t>
      </w:r>
      <w:r>
        <w:t>NSLOOKUP</w:t>
      </w:r>
      <w:r>
        <w:t>、</w:t>
      </w:r>
      <w:r>
        <w:t>HOST</w:t>
      </w:r>
      <w:r>
        <w:t>的介绍</w:t>
      </w:r>
      <w:bookmarkEnd w:id="7"/>
    </w:p>
    <w:p w:rsidR="00A96122" w:rsidRPr="00A96122" w:rsidRDefault="00A96122" w:rsidP="00A96122">
      <w:pPr>
        <w:pStyle w:val="ad"/>
      </w:pPr>
      <w:r w:rsidRPr="00A96122">
        <w:t>yum install bind-utils</w:t>
      </w:r>
    </w:p>
    <w:p w:rsidR="0058069A" w:rsidRDefault="0023250A" w:rsidP="0023250A">
      <w:pPr>
        <w:ind w:firstLine="240"/>
      </w:pPr>
      <w:r>
        <w:rPr>
          <w:rFonts w:hint="eastAsia"/>
        </w:rPr>
        <w:t>HOST</w:t>
      </w:r>
      <w:r>
        <w:rPr>
          <w:rFonts w:hint="eastAsia"/>
        </w:rPr>
        <w:t>命令也是大多数系统、软件库调用的解析命令，如</w:t>
      </w:r>
      <w:r>
        <w:rPr>
          <w:rFonts w:hint="eastAsia"/>
        </w:rPr>
        <w:t>php</w:t>
      </w:r>
      <w:r>
        <w:rPr>
          <w:rFonts w:hint="eastAsia"/>
        </w:rPr>
        <w:t>。</w:t>
      </w:r>
    </w:p>
    <w:p w:rsidR="00A96122" w:rsidRDefault="00A96122" w:rsidP="00A96122">
      <w:pPr>
        <w:pStyle w:val="ad"/>
      </w:pPr>
      <w:r>
        <w:t>[root@iZwz91901kljyt0j66lycyZ ~]# host baidu.com</w:t>
      </w:r>
    </w:p>
    <w:p w:rsidR="00A96122" w:rsidRDefault="00A96122" w:rsidP="00A96122">
      <w:pPr>
        <w:pStyle w:val="ad"/>
      </w:pPr>
      <w:r>
        <w:t>baidu.com has address 123.125.114.144</w:t>
      </w:r>
    </w:p>
    <w:p w:rsidR="00A96122" w:rsidRDefault="00A96122" w:rsidP="00A96122">
      <w:pPr>
        <w:pStyle w:val="ad"/>
      </w:pPr>
      <w:r>
        <w:t>baidu.com has address 111.13.101.208</w:t>
      </w:r>
    </w:p>
    <w:p w:rsidR="00A96122" w:rsidRDefault="00A96122" w:rsidP="00A96122">
      <w:pPr>
        <w:pStyle w:val="ad"/>
      </w:pPr>
      <w:r>
        <w:t>baidu.com has address 180.149.132.47</w:t>
      </w:r>
    </w:p>
    <w:p w:rsidR="00A96122" w:rsidRDefault="00A96122" w:rsidP="00A96122">
      <w:pPr>
        <w:pStyle w:val="ad"/>
      </w:pPr>
      <w:r>
        <w:t>baidu.com has address 220.181.57.217</w:t>
      </w:r>
    </w:p>
    <w:p w:rsidR="00A96122" w:rsidRDefault="00A96122" w:rsidP="00A96122">
      <w:pPr>
        <w:pStyle w:val="ad"/>
      </w:pPr>
      <w:r>
        <w:t>baidu.com mail is handled by 20 mx50.baidu.com.</w:t>
      </w:r>
    </w:p>
    <w:p w:rsidR="00A96122" w:rsidRDefault="00A96122" w:rsidP="00A96122">
      <w:pPr>
        <w:pStyle w:val="ad"/>
      </w:pPr>
      <w:r>
        <w:t>baidu.com mail is handled by 20 mx1.baidu.com.</w:t>
      </w:r>
    </w:p>
    <w:p w:rsidR="00A96122" w:rsidRDefault="00A96122" w:rsidP="00A96122">
      <w:pPr>
        <w:pStyle w:val="ad"/>
      </w:pPr>
      <w:r>
        <w:t>baidu.com mail is handled by 10 mx.n.shifen.com.</w:t>
      </w:r>
    </w:p>
    <w:p w:rsidR="0023250A" w:rsidRPr="0023250A" w:rsidRDefault="00A96122" w:rsidP="00A96122">
      <w:pPr>
        <w:pStyle w:val="ad"/>
      </w:pPr>
      <w:r>
        <w:t>baidu.com mail is handled by 20 jpmx.baidu.com.</w:t>
      </w:r>
    </w:p>
    <w:p w:rsidR="00FA157D" w:rsidRDefault="00DD7E7A" w:rsidP="00FA157D">
      <w:r>
        <w:rPr>
          <w:rFonts w:hint="eastAsia"/>
        </w:rPr>
        <w:t xml:space="preserve">   NSLOOKUP</w:t>
      </w:r>
      <w:r>
        <w:rPr>
          <w:rFonts w:hint="eastAsia"/>
        </w:rPr>
        <w:t>能够反映出是那个</w:t>
      </w:r>
      <w:r>
        <w:rPr>
          <w:rFonts w:hint="eastAsia"/>
        </w:rPr>
        <w:t>dnsserver</w:t>
      </w:r>
      <w:r>
        <w:rPr>
          <w:rFonts w:hint="eastAsia"/>
        </w:rPr>
        <w:t>返回的结果：</w:t>
      </w:r>
    </w:p>
    <w:p w:rsidR="00927604" w:rsidRDefault="00927604" w:rsidP="00927604">
      <w:pPr>
        <w:pStyle w:val="ad"/>
      </w:pPr>
      <w:r>
        <w:t>[root@iZwz91901kljyt0j66lycyZ ~]# nslookup baidu.com</w:t>
      </w:r>
    </w:p>
    <w:p w:rsidR="00927604" w:rsidRDefault="00927604" w:rsidP="00927604">
      <w:pPr>
        <w:pStyle w:val="ad"/>
      </w:pPr>
      <w:r>
        <w:t>Server:</w:t>
      </w:r>
      <w:r>
        <w:tab/>
      </w:r>
      <w:r>
        <w:tab/>
        <w:t>100.100.2.138</w:t>
      </w:r>
    </w:p>
    <w:p w:rsidR="00927604" w:rsidRDefault="00927604" w:rsidP="00927604">
      <w:pPr>
        <w:pStyle w:val="ad"/>
      </w:pPr>
      <w:r>
        <w:t>Address:</w:t>
      </w:r>
      <w:r>
        <w:tab/>
        <w:t>100.100.2.138#53</w:t>
      </w:r>
    </w:p>
    <w:p w:rsidR="00927604" w:rsidRDefault="00927604" w:rsidP="00927604">
      <w:pPr>
        <w:pStyle w:val="ad"/>
      </w:pPr>
    </w:p>
    <w:p w:rsidR="00927604" w:rsidRDefault="00927604" w:rsidP="00927604">
      <w:pPr>
        <w:pStyle w:val="ad"/>
      </w:pPr>
      <w:r>
        <w:t>Non-authoritative answer:</w:t>
      </w:r>
    </w:p>
    <w:p w:rsidR="00927604" w:rsidRDefault="00927604" w:rsidP="00927604">
      <w:pPr>
        <w:pStyle w:val="ad"/>
      </w:pPr>
      <w:r>
        <w:t>Name:</w:t>
      </w:r>
      <w:r>
        <w:tab/>
        <w:t>baidu.com</w:t>
      </w:r>
    </w:p>
    <w:p w:rsidR="00927604" w:rsidRDefault="00927604" w:rsidP="00927604">
      <w:pPr>
        <w:pStyle w:val="ad"/>
      </w:pPr>
      <w:r>
        <w:t>Address: 180.149.132.47</w:t>
      </w:r>
    </w:p>
    <w:p w:rsidR="00927604" w:rsidRDefault="00927604" w:rsidP="00927604">
      <w:pPr>
        <w:pStyle w:val="ad"/>
      </w:pPr>
      <w:r>
        <w:t>Name:</w:t>
      </w:r>
      <w:r>
        <w:tab/>
        <w:t>baidu.com</w:t>
      </w:r>
    </w:p>
    <w:p w:rsidR="00927604" w:rsidRDefault="00927604" w:rsidP="00927604">
      <w:pPr>
        <w:pStyle w:val="ad"/>
      </w:pPr>
      <w:r>
        <w:t>Address: 220.181.57.217</w:t>
      </w:r>
    </w:p>
    <w:p w:rsidR="00927604" w:rsidRDefault="00927604" w:rsidP="00927604">
      <w:pPr>
        <w:pStyle w:val="ad"/>
      </w:pPr>
      <w:r>
        <w:t>Name:</w:t>
      </w:r>
      <w:r>
        <w:tab/>
        <w:t>baidu.com</w:t>
      </w:r>
    </w:p>
    <w:p w:rsidR="00927604" w:rsidRDefault="00927604" w:rsidP="00927604">
      <w:pPr>
        <w:pStyle w:val="ad"/>
      </w:pPr>
      <w:r>
        <w:t>Address: 111.13.101.208</w:t>
      </w:r>
    </w:p>
    <w:p w:rsidR="00927604" w:rsidRDefault="00927604" w:rsidP="00927604">
      <w:pPr>
        <w:pStyle w:val="ad"/>
      </w:pPr>
      <w:r>
        <w:t>Name:</w:t>
      </w:r>
      <w:r>
        <w:tab/>
        <w:t>baidu.com</w:t>
      </w:r>
    </w:p>
    <w:p w:rsidR="00842FEC" w:rsidRPr="00406ED3" w:rsidRDefault="00927604" w:rsidP="00927604">
      <w:pPr>
        <w:pStyle w:val="ad"/>
      </w:pPr>
      <w:r>
        <w:t>Address: 123.125.114.144</w:t>
      </w:r>
    </w:p>
    <w:p w:rsidR="00BF6D56" w:rsidRDefault="0051761A" w:rsidP="009B1BFA">
      <w:pPr>
        <w:ind w:firstLine="480"/>
      </w:pPr>
      <w:r>
        <w:rPr>
          <w:rFonts w:hint="eastAsia"/>
        </w:rPr>
        <w:t>Dig</w:t>
      </w:r>
      <w:r>
        <w:rPr>
          <w:rFonts w:hint="eastAsia"/>
        </w:rPr>
        <w:t>返回整个解析过程详细路径，类似</w:t>
      </w:r>
      <w:r>
        <w:rPr>
          <w:rFonts w:hint="eastAsia"/>
        </w:rPr>
        <w:t>traceroute</w:t>
      </w:r>
      <w:r>
        <w:rPr>
          <w:rFonts w:hint="eastAsia"/>
        </w:rPr>
        <w:t>。</w:t>
      </w:r>
    </w:p>
    <w:p w:rsidR="005158A5" w:rsidRDefault="005158A5" w:rsidP="005158A5">
      <w:pPr>
        <w:pStyle w:val="ad"/>
      </w:pPr>
      <w:r>
        <w:lastRenderedPageBreak/>
        <w:t>[root@iZwz91901kljyt0j66lycyZ ~]# dig baidu.com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 &lt;&lt;&gt;&gt; DiG 9.9.4-RedHat-9.9.4-38.el7_3 &lt;&lt;&gt;&gt; baidu.com</w:t>
      </w:r>
    </w:p>
    <w:p w:rsidR="005158A5" w:rsidRDefault="005158A5" w:rsidP="005158A5">
      <w:pPr>
        <w:pStyle w:val="ad"/>
      </w:pPr>
      <w:r>
        <w:t>;; global options: +cmd</w:t>
      </w:r>
    </w:p>
    <w:p w:rsidR="005158A5" w:rsidRDefault="005158A5" w:rsidP="005158A5">
      <w:pPr>
        <w:pStyle w:val="ad"/>
      </w:pPr>
      <w:r>
        <w:t>;; Got answer:</w:t>
      </w:r>
    </w:p>
    <w:p w:rsidR="005158A5" w:rsidRDefault="005158A5" w:rsidP="005158A5">
      <w:pPr>
        <w:pStyle w:val="ad"/>
      </w:pPr>
      <w:r>
        <w:t>;; -&gt;&gt;HEADER&lt;&lt;- opcode: QUERY, status: NOERROR, id: 29134</w:t>
      </w:r>
    </w:p>
    <w:p w:rsidR="005158A5" w:rsidRDefault="005158A5" w:rsidP="005158A5">
      <w:pPr>
        <w:pStyle w:val="ad"/>
      </w:pPr>
      <w:r>
        <w:t>;; flags: qr rd ra; QUERY: 1, ANSWER: 4, AUTHORITY: 5, ADDITIONAL: 6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;; OPT PSEUDOSECTION:</w:t>
      </w:r>
    </w:p>
    <w:p w:rsidR="005158A5" w:rsidRDefault="005158A5" w:rsidP="005158A5">
      <w:pPr>
        <w:pStyle w:val="ad"/>
      </w:pPr>
      <w:r>
        <w:t>; EDNS: version: 0, flags:; udp: 4096</w:t>
      </w:r>
    </w:p>
    <w:p w:rsidR="005158A5" w:rsidRDefault="005158A5" w:rsidP="005158A5">
      <w:pPr>
        <w:pStyle w:val="ad"/>
      </w:pPr>
      <w:r>
        <w:t>;; QUESTION SECTION:</w:t>
      </w:r>
    </w:p>
    <w:p w:rsidR="005158A5" w:rsidRDefault="005158A5" w:rsidP="005158A5">
      <w:pPr>
        <w:pStyle w:val="ad"/>
      </w:pPr>
      <w:r>
        <w:t>;baidu.com.</w:t>
      </w:r>
      <w:r>
        <w:tab/>
      </w:r>
      <w:r>
        <w:tab/>
      </w:r>
      <w:r>
        <w:tab/>
        <w:t>IN</w:t>
      </w:r>
      <w:r>
        <w:tab/>
        <w:t>A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;; ANSWER SECTION: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297</w:t>
      </w:r>
      <w:r>
        <w:tab/>
        <w:t>IN</w:t>
      </w:r>
      <w:r>
        <w:tab/>
        <w:t>A</w:t>
      </w:r>
      <w:r>
        <w:tab/>
        <w:t>180.149.132.47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297</w:t>
      </w:r>
      <w:r>
        <w:tab/>
        <w:t>IN</w:t>
      </w:r>
      <w:r>
        <w:tab/>
        <w:t>A</w:t>
      </w:r>
      <w:r>
        <w:tab/>
        <w:t>123.125.114.144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297</w:t>
      </w:r>
      <w:r>
        <w:tab/>
        <w:t>IN</w:t>
      </w:r>
      <w:r>
        <w:tab/>
        <w:t>A</w:t>
      </w:r>
      <w:r>
        <w:tab/>
        <w:t>220.181.57.217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297</w:t>
      </w:r>
      <w:r>
        <w:tab/>
        <w:t>IN</w:t>
      </w:r>
      <w:r>
        <w:tab/>
        <w:t>A</w:t>
      </w:r>
      <w:r>
        <w:tab/>
        <w:t>111.13.101.208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;; AUTHORITY SECTION: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66130</w:t>
      </w:r>
      <w:r>
        <w:tab/>
        <w:t>IN</w:t>
      </w:r>
      <w:r>
        <w:tab/>
        <w:t>NS</w:t>
      </w:r>
      <w:r>
        <w:tab/>
        <w:t>dns.baidu.com.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66130</w:t>
      </w:r>
      <w:r>
        <w:tab/>
        <w:t>IN</w:t>
      </w:r>
      <w:r>
        <w:tab/>
        <w:t>NS</w:t>
      </w:r>
      <w:r>
        <w:tab/>
        <w:t>ns4.baidu.com.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66130</w:t>
      </w:r>
      <w:r>
        <w:tab/>
        <w:t>IN</w:t>
      </w:r>
      <w:r>
        <w:tab/>
        <w:t>NS</w:t>
      </w:r>
      <w:r>
        <w:tab/>
        <w:t>ns3.baidu.com.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66130</w:t>
      </w:r>
      <w:r>
        <w:tab/>
        <w:t>IN</w:t>
      </w:r>
      <w:r>
        <w:tab/>
        <w:t>NS</w:t>
      </w:r>
      <w:r>
        <w:tab/>
        <w:t>ns2.baidu.com.</w:t>
      </w:r>
    </w:p>
    <w:p w:rsidR="005158A5" w:rsidRDefault="005158A5" w:rsidP="005158A5">
      <w:pPr>
        <w:pStyle w:val="ad"/>
      </w:pPr>
      <w:r>
        <w:t>baidu.com.</w:t>
      </w:r>
      <w:r>
        <w:tab/>
      </w:r>
      <w:r>
        <w:tab/>
        <w:t>66130</w:t>
      </w:r>
      <w:r>
        <w:tab/>
        <w:t>IN</w:t>
      </w:r>
      <w:r>
        <w:tab/>
        <w:t>NS</w:t>
      </w:r>
      <w:r>
        <w:tab/>
        <w:t>ns7.baidu.com.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;; ADDITIONAL SECTION:</w:t>
      </w:r>
    </w:p>
    <w:p w:rsidR="005158A5" w:rsidRDefault="005158A5" w:rsidP="005158A5">
      <w:pPr>
        <w:pStyle w:val="ad"/>
      </w:pPr>
      <w:r>
        <w:t>dns.baidu.com.</w:t>
      </w:r>
      <w:r>
        <w:tab/>
      </w:r>
      <w:r>
        <w:tab/>
        <w:t>46088</w:t>
      </w:r>
      <w:r>
        <w:tab/>
        <w:t>IN</w:t>
      </w:r>
      <w:r>
        <w:tab/>
        <w:t>A</w:t>
      </w:r>
      <w:r>
        <w:tab/>
        <w:t>202.108.22.220</w:t>
      </w:r>
    </w:p>
    <w:p w:rsidR="005158A5" w:rsidRDefault="005158A5" w:rsidP="005158A5">
      <w:pPr>
        <w:pStyle w:val="ad"/>
      </w:pPr>
      <w:r>
        <w:t>ns2.baidu.com.</w:t>
      </w:r>
      <w:r>
        <w:tab/>
      </w:r>
      <w:r>
        <w:tab/>
        <w:t>60074</w:t>
      </w:r>
      <w:r>
        <w:tab/>
        <w:t>IN</w:t>
      </w:r>
      <w:r>
        <w:tab/>
        <w:t>A</w:t>
      </w:r>
      <w:r>
        <w:tab/>
        <w:t>61.135.165.235</w:t>
      </w:r>
    </w:p>
    <w:p w:rsidR="005158A5" w:rsidRDefault="005158A5" w:rsidP="005158A5">
      <w:pPr>
        <w:pStyle w:val="ad"/>
      </w:pPr>
      <w:r>
        <w:t>ns3.baidu.com.</w:t>
      </w:r>
      <w:r>
        <w:tab/>
      </w:r>
      <w:r>
        <w:tab/>
        <w:t>59995</w:t>
      </w:r>
      <w:r>
        <w:tab/>
        <w:t>IN</w:t>
      </w:r>
      <w:r>
        <w:tab/>
        <w:t>A</w:t>
      </w:r>
      <w:r>
        <w:tab/>
        <w:t>220.181.37.10</w:t>
      </w:r>
    </w:p>
    <w:p w:rsidR="005158A5" w:rsidRDefault="005158A5" w:rsidP="005158A5">
      <w:pPr>
        <w:pStyle w:val="ad"/>
      </w:pPr>
      <w:r>
        <w:t>ns4.baidu.com.</w:t>
      </w:r>
      <w:r>
        <w:tab/>
      </w:r>
      <w:r>
        <w:tab/>
        <w:t>43924</w:t>
      </w:r>
      <w:r>
        <w:tab/>
        <w:t>IN</w:t>
      </w:r>
      <w:r>
        <w:tab/>
        <w:t>A</w:t>
      </w:r>
      <w:r>
        <w:tab/>
        <w:t>220.181.38.10</w:t>
      </w:r>
    </w:p>
    <w:p w:rsidR="005158A5" w:rsidRDefault="005158A5" w:rsidP="005158A5">
      <w:pPr>
        <w:pStyle w:val="ad"/>
      </w:pPr>
      <w:r>
        <w:t>ns7.baidu.com.</w:t>
      </w:r>
      <w:r>
        <w:tab/>
      </w:r>
      <w:r>
        <w:tab/>
        <w:t>60074</w:t>
      </w:r>
      <w:r>
        <w:tab/>
        <w:t>IN</w:t>
      </w:r>
      <w:r>
        <w:tab/>
        <w:t>A</w:t>
      </w:r>
      <w:r>
        <w:tab/>
        <w:t>180.76.76.92</w:t>
      </w:r>
    </w:p>
    <w:p w:rsidR="005158A5" w:rsidRDefault="005158A5" w:rsidP="005158A5">
      <w:pPr>
        <w:pStyle w:val="ad"/>
      </w:pPr>
    </w:p>
    <w:p w:rsidR="005158A5" w:rsidRDefault="005158A5" w:rsidP="005158A5">
      <w:pPr>
        <w:pStyle w:val="ad"/>
      </w:pPr>
      <w:r>
        <w:t>;; Query time: 2 msec</w:t>
      </w:r>
    </w:p>
    <w:p w:rsidR="005158A5" w:rsidRDefault="005158A5" w:rsidP="005158A5">
      <w:pPr>
        <w:pStyle w:val="ad"/>
      </w:pPr>
      <w:r>
        <w:t>;; SERVER: 100.100.2.138#53(100.100.2.138)</w:t>
      </w:r>
    </w:p>
    <w:p w:rsidR="005158A5" w:rsidRDefault="005158A5" w:rsidP="005158A5">
      <w:pPr>
        <w:pStyle w:val="ad"/>
      </w:pPr>
      <w:r>
        <w:lastRenderedPageBreak/>
        <w:t>;; WHEN: Thu Jan 05 22:23:28 CST 2017</w:t>
      </w:r>
    </w:p>
    <w:p w:rsidR="009B1BFA" w:rsidRDefault="005158A5" w:rsidP="005158A5">
      <w:pPr>
        <w:pStyle w:val="ad"/>
      </w:pPr>
      <w:r>
        <w:t>;; MSG SIZE  rcvd: 272</w:t>
      </w:r>
    </w:p>
    <w:p w:rsidR="00BF6D56" w:rsidRDefault="00BF6D56" w:rsidP="00BF6D56"/>
    <w:p w:rsidR="001E0DFA" w:rsidRDefault="001E0DFA" w:rsidP="001E0DFA">
      <w:pPr>
        <w:pStyle w:val="10"/>
      </w:pPr>
      <w:bookmarkStart w:id="8" w:name="_Toc471644855"/>
      <w:r>
        <w:t>二、学习部署</w:t>
      </w:r>
      <w:r>
        <w:t>BIND9</w:t>
      </w:r>
      <w:bookmarkEnd w:id="8"/>
    </w:p>
    <w:p w:rsidR="00D16501" w:rsidRPr="00D16501" w:rsidRDefault="00D16501" w:rsidP="00F63F78">
      <w:pPr>
        <w:pStyle w:val="20"/>
        <w:spacing w:before="163" w:after="163"/>
      </w:pPr>
      <w:bookmarkStart w:id="9" w:name="_Toc471644856"/>
      <w:r>
        <w:rPr>
          <w:rFonts w:hint="eastAsia"/>
        </w:rPr>
        <w:t>2.</w:t>
      </w:r>
      <w:r>
        <w:t>1.</w:t>
      </w:r>
      <w:r>
        <w:t>安装</w:t>
      </w:r>
      <w:r>
        <w:rPr>
          <w:rFonts w:hint="eastAsia"/>
        </w:rPr>
        <w:t>Master</w:t>
      </w:r>
      <w:r>
        <w:rPr>
          <w:rFonts w:hint="eastAsia"/>
        </w:rPr>
        <w:t>端</w:t>
      </w:r>
      <w:bookmarkEnd w:id="9"/>
    </w:p>
    <w:p w:rsidR="001E0DFA" w:rsidRDefault="00BC7E9C" w:rsidP="001E0DFA">
      <w:r>
        <w:rPr>
          <w:rFonts w:hint="eastAsia"/>
        </w:rPr>
        <w:t xml:space="preserve">  </w:t>
      </w:r>
      <w:r>
        <w:rPr>
          <w:rFonts w:hint="eastAsia"/>
        </w:rPr>
        <w:t>环境准备</w:t>
      </w:r>
      <w:r w:rsidR="005454F8">
        <w:rPr>
          <w:rFonts w:hint="eastAsia"/>
        </w:rPr>
        <w:t>：</w:t>
      </w:r>
    </w:p>
    <w:p w:rsidR="00AB3958" w:rsidRPr="001E0DFA" w:rsidRDefault="00AB3958" w:rsidP="00AB3958">
      <w:pPr>
        <w:pStyle w:val="ad"/>
      </w:pPr>
      <w:r>
        <w:rPr>
          <w:rFonts w:hint="eastAsia"/>
        </w:rPr>
        <w:t>yum源</w:t>
      </w:r>
    </w:p>
    <w:p w:rsidR="00BF6D56" w:rsidRDefault="00901246" w:rsidP="00BF6D56">
      <w:r>
        <w:rPr>
          <w:rFonts w:hint="eastAsia"/>
        </w:rPr>
        <w:t xml:space="preserve">  </w:t>
      </w:r>
      <w:r>
        <w:rPr>
          <w:rFonts w:hint="eastAsia"/>
        </w:rPr>
        <w:t>安装包：</w:t>
      </w:r>
    </w:p>
    <w:p w:rsidR="00901246" w:rsidRPr="00BF6D56" w:rsidRDefault="00901246" w:rsidP="00901246">
      <w:pPr>
        <w:pStyle w:val="ad"/>
      </w:pPr>
      <w:r w:rsidRPr="00901246">
        <w:t>yum install bind-utils bind bind-devel bind-chroot</w:t>
      </w:r>
    </w:p>
    <w:p w:rsidR="00BF6D56" w:rsidRDefault="00700071" w:rsidP="00BF6D56">
      <w:r>
        <w:rPr>
          <w:rFonts w:hint="eastAsia"/>
        </w:rPr>
        <w:t xml:space="preserve">  </w:t>
      </w:r>
      <w:r>
        <w:rPr>
          <w:rFonts w:hint="eastAsia"/>
        </w:rPr>
        <w:t>主配置文件：</w:t>
      </w:r>
    </w:p>
    <w:p w:rsidR="00700071" w:rsidRDefault="00700071" w:rsidP="00700071">
      <w:pPr>
        <w:pStyle w:val="ad"/>
      </w:pPr>
      <w:r>
        <w:t xml:space="preserve">[root@m01 ~]# cat /etc/named.conf </w:t>
      </w:r>
    </w:p>
    <w:p w:rsidR="00565FF3" w:rsidRDefault="00565FF3" w:rsidP="00565FF3">
      <w:pPr>
        <w:pStyle w:val="ad"/>
      </w:pPr>
      <w:r>
        <w:t>options {</w:t>
      </w:r>
    </w:p>
    <w:p w:rsidR="00565FF3" w:rsidRDefault="00565FF3" w:rsidP="00565FF3">
      <w:pPr>
        <w:pStyle w:val="ad"/>
      </w:pPr>
      <w:r>
        <w:t xml:space="preserve">  version "1.1.1";</w:t>
      </w:r>
    </w:p>
    <w:p w:rsidR="00565FF3" w:rsidRDefault="00565FF3" w:rsidP="00565FF3">
      <w:pPr>
        <w:pStyle w:val="ad"/>
      </w:pPr>
      <w:r>
        <w:t xml:space="preserve">  listen-on port 53 { any; };</w:t>
      </w:r>
    </w:p>
    <w:p w:rsidR="00565FF3" w:rsidRDefault="00565FF3" w:rsidP="00565FF3">
      <w:pPr>
        <w:pStyle w:val="ad"/>
      </w:pPr>
      <w:r>
        <w:t xml:space="preserve">  directory "/var/named/chroot/etc/";</w:t>
      </w:r>
    </w:p>
    <w:p w:rsidR="00565FF3" w:rsidRDefault="00565FF3" w:rsidP="00565FF3">
      <w:pPr>
        <w:pStyle w:val="ad"/>
      </w:pPr>
      <w:r>
        <w:t xml:space="preserve">  pid-file "/var/named/chroot/var/run/named/named.pid";</w:t>
      </w:r>
    </w:p>
    <w:p w:rsidR="00565FF3" w:rsidRDefault="00565FF3" w:rsidP="00565FF3">
      <w:pPr>
        <w:pStyle w:val="ad"/>
      </w:pPr>
      <w:r>
        <w:t xml:space="preserve">  allow-query { any; };</w:t>
      </w:r>
    </w:p>
    <w:p w:rsidR="00565FF3" w:rsidRDefault="00565FF3" w:rsidP="00565FF3">
      <w:pPr>
        <w:pStyle w:val="ad"/>
      </w:pPr>
      <w:r>
        <w:t xml:space="preserve">  Dump-file "/var/named/chroot/var/log/binddump.db";</w:t>
      </w:r>
    </w:p>
    <w:p w:rsidR="00565FF3" w:rsidRDefault="00565FF3" w:rsidP="00565FF3">
      <w:pPr>
        <w:pStyle w:val="ad"/>
      </w:pPr>
      <w:r>
        <w:t xml:space="preserve">  statistics-file "/var/named/chroot/var/log/named_stats";</w:t>
      </w:r>
      <w:r w:rsidR="00EB4A7A">
        <w:t xml:space="preserve">    #可用于监控</w:t>
      </w:r>
    </w:p>
    <w:p w:rsidR="00565FF3" w:rsidRDefault="00565FF3" w:rsidP="00565FF3">
      <w:pPr>
        <w:pStyle w:val="ad"/>
      </w:pPr>
      <w:r>
        <w:t xml:space="preserve">  zone-statistics yes;</w:t>
      </w:r>
      <w:r w:rsidR="00EB4A7A">
        <w:t xml:space="preserve">      #配置成yes才会网上边文件记录</w:t>
      </w:r>
    </w:p>
    <w:p w:rsidR="00565FF3" w:rsidRDefault="00565FF3" w:rsidP="00565FF3">
      <w:pPr>
        <w:pStyle w:val="ad"/>
      </w:pPr>
      <w:r>
        <w:t xml:space="preserve">  memstatistics-file "log/mem_stats";</w:t>
      </w:r>
    </w:p>
    <w:p w:rsidR="00565FF3" w:rsidRDefault="00565FF3" w:rsidP="00565FF3">
      <w:pPr>
        <w:pStyle w:val="ad"/>
      </w:pPr>
      <w:r>
        <w:t xml:space="preserve">  empty-zones-enable no;</w:t>
      </w:r>
    </w:p>
    <w:p w:rsidR="00565FF3" w:rsidRDefault="00565FF3" w:rsidP="00565FF3">
      <w:pPr>
        <w:pStyle w:val="ad"/>
      </w:pPr>
      <w:r>
        <w:t xml:space="preserve">  forwarders {202.106.196.115;8.8.8.8; };</w:t>
      </w:r>
    </w:p>
    <w:p w:rsidR="00565FF3" w:rsidRDefault="00565FF3" w:rsidP="00565FF3">
      <w:pPr>
        <w:pStyle w:val="ad"/>
      </w:pPr>
      <w:r>
        <w:t>};</w:t>
      </w:r>
    </w:p>
    <w:p w:rsidR="00565FF3" w:rsidRDefault="00565FF3" w:rsidP="00565FF3">
      <w:pPr>
        <w:pStyle w:val="ad"/>
      </w:pPr>
    </w:p>
    <w:p w:rsidR="00565FF3" w:rsidRDefault="00F8677A" w:rsidP="00565FF3">
      <w:pPr>
        <w:pStyle w:val="ad"/>
      </w:pPr>
      <w:r>
        <w:t>key "rndc</w:t>
      </w:r>
      <w:r w:rsidR="00565FF3">
        <w:t>-key" {</w:t>
      </w:r>
    </w:p>
    <w:p w:rsidR="00565FF3" w:rsidRDefault="00565FF3" w:rsidP="00565FF3">
      <w:pPr>
        <w:pStyle w:val="ad"/>
      </w:pPr>
      <w:r>
        <w:t xml:space="preserve">        algorithm hmac-md5;</w:t>
      </w:r>
    </w:p>
    <w:p w:rsidR="00565FF3" w:rsidRDefault="00565FF3" w:rsidP="00565FF3">
      <w:pPr>
        <w:pStyle w:val="ad"/>
      </w:pPr>
      <w:r>
        <w:t xml:space="preserve">        secret "Eqw4hC1GExUWeDkKBX/pBg==";</w:t>
      </w:r>
    </w:p>
    <w:p w:rsidR="00700071" w:rsidRDefault="00565FF3" w:rsidP="00565FF3">
      <w:pPr>
        <w:pStyle w:val="ad"/>
      </w:pPr>
      <w:r>
        <w:t>};</w:t>
      </w:r>
    </w:p>
    <w:p w:rsidR="001F661E" w:rsidRDefault="001F661E" w:rsidP="00565FF3">
      <w:pPr>
        <w:pStyle w:val="ad"/>
      </w:pPr>
    </w:p>
    <w:p w:rsidR="001F661E" w:rsidRDefault="001F661E" w:rsidP="00565FF3">
      <w:pPr>
        <w:pStyle w:val="ad"/>
      </w:pPr>
      <w:r>
        <w:t>controls {</w:t>
      </w:r>
    </w:p>
    <w:p w:rsidR="001F661E" w:rsidRDefault="001F661E" w:rsidP="00565FF3">
      <w:pPr>
        <w:pStyle w:val="ad"/>
      </w:pPr>
      <w:r>
        <w:rPr>
          <w:rFonts w:hint="eastAsia"/>
        </w:rPr>
        <w:lastRenderedPageBreak/>
        <w:t xml:space="preserve">        inet 127.0.0.1 port 953</w:t>
      </w:r>
    </w:p>
    <w:p w:rsidR="001F661E" w:rsidRDefault="001F661E" w:rsidP="00565FF3">
      <w:pPr>
        <w:pStyle w:val="ad"/>
      </w:pPr>
      <w:r>
        <w:t xml:space="preserve">                allow { 127.0.0.1; } keys { "rnde-key"; };</w:t>
      </w:r>
    </w:p>
    <w:p w:rsidR="001F661E" w:rsidRDefault="001F661E" w:rsidP="00565FF3">
      <w:pPr>
        <w:pStyle w:val="ad"/>
      </w:pPr>
      <w:r>
        <w:t>};</w:t>
      </w:r>
    </w:p>
    <w:p w:rsidR="001F661E" w:rsidRDefault="001F661E" w:rsidP="00565FF3">
      <w:pPr>
        <w:pStyle w:val="ad"/>
      </w:pPr>
    </w:p>
    <w:p w:rsidR="001F661E" w:rsidRDefault="001F661E" w:rsidP="00565FF3">
      <w:pPr>
        <w:pStyle w:val="ad"/>
      </w:pPr>
      <w:r>
        <w:t>logging {</w:t>
      </w:r>
    </w:p>
    <w:p w:rsidR="001F661E" w:rsidRDefault="001F661E" w:rsidP="001F661E">
      <w:pPr>
        <w:pStyle w:val="ad"/>
        <w:ind w:firstLine="210"/>
      </w:pPr>
      <w:r>
        <w:rPr>
          <w:rFonts w:hint="eastAsia"/>
        </w:rPr>
        <w:t>channel warning {</w:t>
      </w:r>
    </w:p>
    <w:p w:rsidR="001F661E" w:rsidRDefault="001F661E" w:rsidP="001F661E">
      <w:pPr>
        <w:pStyle w:val="ad"/>
        <w:ind w:firstLine="210"/>
      </w:pPr>
      <w:r>
        <w:rPr>
          <w:rFonts w:hint="eastAsia"/>
        </w:rPr>
        <w:t xml:space="preserve">  file "</w:t>
      </w:r>
      <w:r>
        <w:t>/var/named/chroot/var/log/dns_warning</w:t>
      </w:r>
      <w:r>
        <w:rPr>
          <w:rFonts w:hint="eastAsia"/>
        </w:rPr>
        <w:t>"</w:t>
      </w:r>
      <w:r>
        <w:t xml:space="preserve"> version</w:t>
      </w:r>
      <w:r w:rsidR="00714072">
        <w:t>s</w:t>
      </w:r>
      <w:r>
        <w:t xml:space="preserve"> 10 size 10m;</w:t>
      </w:r>
    </w:p>
    <w:p w:rsidR="001F661E" w:rsidRDefault="001F661E" w:rsidP="001F661E">
      <w:pPr>
        <w:pStyle w:val="ad"/>
        <w:ind w:firstLine="210"/>
      </w:pPr>
      <w:r>
        <w:t xml:space="preserve">  severity warning;</w:t>
      </w:r>
    </w:p>
    <w:p w:rsidR="001F661E" w:rsidRDefault="001F661E" w:rsidP="001F661E">
      <w:pPr>
        <w:pStyle w:val="ad"/>
        <w:ind w:firstLine="210"/>
      </w:pPr>
      <w:r>
        <w:t xml:space="preserve">  print-category yes;</w:t>
      </w:r>
    </w:p>
    <w:p w:rsidR="001F661E" w:rsidRDefault="001F661E" w:rsidP="001F661E">
      <w:pPr>
        <w:pStyle w:val="ad"/>
        <w:ind w:firstLine="210"/>
      </w:pPr>
      <w:r>
        <w:t xml:space="preserve">  print-severity yes;</w:t>
      </w:r>
    </w:p>
    <w:p w:rsidR="001F661E" w:rsidRDefault="001F661E" w:rsidP="001F661E">
      <w:pPr>
        <w:pStyle w:val="ad"/>
        <w:ind w:firstLine="210"/>
      </w:pPr>
      <w:r>
        <w:t xml:space="preserve">  print-time yes;</w:t>
      </w:r>
    </w:p>
    <w:p w:rsidR="001F661E" w:rsidRDefault="001F661E" w:rsidP="001F661E">
      <w:pPr>
        <w:pStyle w:val="ad"/>
        <w:ind w:firstLine="210"/>
      </w:pPr>
      <w:r>
        <w:rPr>
          <w:rFonts w:hint="eastAsia"/>
        </w:rPr>
        <w:t>}</w:t>
      </w:r>
      <w:r>
        <w:t>;</w:t>
      </w:r>
    </w:p>
    <w:p w:rsidR="00182437" w:rsidRDefault="00182437" w:rsidP="001F661E">
      <w:pPr>
        <w:pStyle w:val="ad"/>
        <w:ind w:firstLine="210"/>
      </w:pPr>
      <w:r>
        <w:t>channel general_dns {</w:t>
      </w:r>
    </w:p>
    <w:p w:rsidR="00182437" w:rsidRDefault="00182437" w:rsidP="001F661E">
      <w:pPr>
        <w:pStyle w:val="ad"/>
        <w:ind w:firstLine="210"/>
      </w:pPr>
      <w:r>
        <w:rPr>
          <w:rFonts w:hint="eastAsia"/>
        </w:rPr>
        <w:t xml:space="preserve">  file "</w:t>
      </w:r>
      <w:r>
        <w:t>/var/named/chroot/var/log/dns_log</w:t>
      </w:r>
      <w:r>
        <w:rPr>
          <w:rFonts w:hint="eastAsia"/>
        </w:rPr>
        <w:t>"</w:t>
      </w:r>
      <w:r>
        <w:t xml:space="preserve"> versions 10 size 100m;</w:t>
      </w:r>
    </w:p>
    <w:p w:rsidR="00182437" w:rsidRDefault="00182437" w:rsidP="001F661E">
      <w:pPr>
        <w:pStyle w:val="ad"/>
        <w:ind w:firstLine="210"/>
      </w:pPr>
      <w:r>
        <w:t xml:space="preserve">  severity info;</w:t>
      </w:r>
    </w:p>
    <w:p w:rsidR="00182437" w:rsidRDefault="00182437" w:rsidP="001F661E">
      <w:pPr>
        <w:pStyle w:val="ad"/>
        <w:ind w:firstLine="210"/>
      </w:pPr>
      <w:r>
        <w:t xml:space="preserve">  print-category yes;</w:t>
      </w:r>
    </w:p>
    <w:p w:rsidR="00182437" w:rsidRDefault="00182437" w:rsidP="001F661E">
      <w:pPr>
        <w:pStyle w:val="ad"/>
        <w:ind w:firstLine="210"/>
      </w:pPr>
      <w:r>
        <w:t xml:space="preserve">  print-severity yes;</w:t>
      </w:r>
    </w:p>
    <w:p w:rsidR="00182437" w:rsidRDefault="00182437" w:rsidP="001F661E">
      <w:pPr>
        <w:pStyle w:val="ad"/>
        <w:ind w:firstLine="210"/>
      </w:pPr>
      <w:r>
        <w:t xml:space="preserve">  print-time yes;</w:t>
      </w:r>
    </w:p>
    <w:p w:rsidR="00182437" w:rsidRDefault="00182437" w:rsidP="001F661E">
      <w:pPr>
        <w:pStyle w:val="ad"/>
        <w:ind w:firstLine="210"/>
      </w:pPr>
      <w:r>
        <w:t>};</w:t>
      </w:r>
    </w:p>
    <w:p w:rsidR="00182437" w:rsidRDefault="00182437" w:rsidP="001F661E">
      <w:pPr>
        <w:pStyle w:val="ad"/>
        <w:ind w:firstLine="210"/>
      </w:pPr>
      <w:r>
        <w:t>category default {</w:t>
      </w:r>
    </w:p>
    <w:p w:rsidR="00182437" w:rsidRDefault="00182437" w:rsidP="001F661E">
      <w:pPr>
        <w:pStyle w:val="ad"/>
        <w:ind w:firstLine="210"/>
      </w:pPr>
      <w:r>
        <w:rPr>
          <w:rFonts w:hint="eastAsia"/>
        </w:rPr>
        <w:t xml:space="preserve">  warning;</w:t>
      </w:r>
    </w:p>
    <w:p w:rsidR="00182437" w:rsidRDefault="00182437" w:rsidP="001F661E">
      <w:pPr>
        <w:pStyle w:val="ad"/>
        <w:ind w:firstLine="210"/>
      </w:pPr>
      <w:r>
        <w:t>};</w:t>
      </w:r>
    </w:p>
    <w:p w:rsidR="00182437" w:rsidRDefault="00182437" w:rsidP="00182437">
      <w:pPr>
        <w:pStyle w:val="ad"/>
        <w:ind w:firstLine="210"/>
      </w:pPr>
      <w:r>
        <w:t>category queries {</w:t>
      </w:r>
    </w:p>
    <w:p w:rsidR="00182437" w:rsidRDefault="00182437" w:rsidP="00182437">
      <w:pPr>
        <w:pStyle w:val="ad"/>
      </w:pPr>
      <w:r>
        <w:rPr>
          <w:rFonts w:hint="eastAsia"/>
        </w:rPr>
        <w:t xml:space="preserve">    general_dns;</w:t>
      </w:r>
    </w:p>
    <w:p w:rsidR="00182437" w:rsidRDefault="00182437" w:rsidP="00182437">
      <w:pPr>
        <w:pStyle w:val="ad"/>
        <w:ind w:firstLineChars="100" w:firstLine="210"/>
      </w:pPr>
      <w:r>
        <w:t>};</w:t>
      </w:r>
    </w:p>
    <w:p w:rsidR="001F661E" w:rsidRDefault="001F661E" w:rsidP="00565FF3">
      <w:pPr>
        <w:pStyle w:val="ad"/>
      </w:pPr>
      <w:r>
        <w:t>};</w:t>
      </w:r>
    </w:p>
    <w:p w:rsidR="00182437" w:rsidRDefault="00182437" w:rsidP="00565FF3">
      <w:pPr>
        <w:pStyle w:val="ad"/>
      </w:pPr>
    </w:p>
    <w:p w:rsidR="00182437" w:rsidRDefault="00182437" w:rsidP="00565FF3">
      <w:pPr>
        <w:pStyle w:val="ad"/>
      </w:pPr>
      <w:r>
        <w:t>include "/var/named/chroot/etc/view.conf";</w:t>
      </w:r>
      <w:r w:rsidR="008C4AF6">
        <w:t xml:space="preserve">   #智能DNS</w:t>
      </w:r>
    </w:p>
    <w:p w:rsidR="00BF6D56" w:rsidRDefault="00D36865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/etc/rndc.key</w:t>
      </w:r>
    </w:p>
    <w:p w:rsidR="00D36865" w:rsidRDefault="00D36865" w:rsidP="00D36865">
      <w:pPr>
        <w:pStyle w:val="ad"/>
      </w:pPr>
      <w:r>
        <w:t>[root@m01 ~]# cat /etc/rndc.key</w:t>
      </w:r>
    </w:p>
    <w:p w:rsidR="00D36865" w:rsidRDefault="00D36865" w:rsidP="00D36865">
      <w:pPr>
        <w:pStyle w:val="ad"/>
      </w:pPr>
      <w:r>
        <w:t>key "rndc-key" {</w:t>
      </w:r>
    </w:p>
    <w:p w:rsidR="00D36865" w:rsidRDefault="00D36865" w:rsidP="00D36865">
      <w:pPr>
        <w:pStyle w:val="ad"/>
      </w:pPr>
      <w:r>
        <w:t xml:space="preserve">        algorithm hmac-md5;</w:t>
      </w:r>
    </w:p>
    <w:p w:rsidR="00D36865" w:rsidRDefault="00D36865" w:rsidP="00D36865">
      <w:pPr>
        <w:pStyle w:val="ad"/>
      </w:pPr>
      <w:r>
        <w:t xml:space="preserve">        secret "Eqw4hC1GExUWeDkKBX/pBg==";</w:t>
      </w:r>
    </w:p>
    <w:p w:rsidR="00D36865" w:rsidRPr="00BF6D56" w:rsidRDefault="00D36865" w:rsidP="00D36865">
      <w:pPr>
        <w:pStyle w:val="ad"/>
      </w:pPr>
      <w:r>
        <w:t>};</w:t>
      </w:r>
    </w:p>
    <w:p w:rsidR="00BF6D56" w:rsidRDefault="00F51BB0" w:rsidP="00BF6D56">
      <w:r>
        <w:rPr>
          <w:rFonts w:hint="eastAsia"/>
        </w:rPr>
        <w:lastRenderedPageBreak/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/etc/rndc.conf</w:t>
      </w:r>
    </w:p>
    <w:p w:rsidR="00626CE5" w:rsidRDefault="00626CE5" w:rsidP="00626CE5">
      <w:pPr>
        <w:pStyle w:val="ad"/>
      </w:pPr>
      <w:r>
        <w:t xml:space="preserve">[root@m01 ~]# cat /etc/rndc.conf </w:t>
      </w:r>
    </w:p>
    <w:p w:rsidR="00626CE5" w:rsidRDefault="00626CE5" w:rsidP="00626CE5">
      <w:pPr>
        <w:pStyle w:val="ad"/>
      </w:pPr>
      <w:r>
        <w:t>key "rndc-key" {</w:t>
      </w:r>
      <w:r w:rsidR="008E508E">
        <w:t xml:space="preserve">           #调用哪个key</w:t>
      </w:r>
    </w:p>
    <w:p w:rsidR="00626CE5" w:rsidRDefault="00626CE5" w:rsidP="00626CE5">
      <w:pPr>
        <w:pStyle w:val="ad"/>
      </w:pPr>
      <w:r>
        <w:t xml:space="preserve">        algorithm hmac-md5;</w:t>
      </w:r>
    </w:p>
    <w:p w:rsidR="00626CE5" w:rsidRDefault="00626CE5" w:rsidP="00626CE5">
      <w:pPr>
        <w:pStyle w:val="ad"/>
      </w:pPr>
      <w:r>
        <w:t xml:space="preserve">        secret "Eqw4hC1GExUWeDkKBX/pBg==";</w:t>
      </w:r>
    </w:p>
    <w:p w:rsidR="00626CE5" w:rsidRDefault="00626CE5" w:rsidP="00626CE5">
      <w:pPr>
        <w:pStyle w:val="ad"/>
      </w:pPr>
      <w:r>
        <w:t>};</w:t>
      </w:r>
    </w:p>
    <w:p w:rsidR="00626CE5" w:rsidRDefault="00626CE5" w:rsidP="00626CE5">
      <w:pPr>
        <w:pStyle w:val="ad"/>
      </w:pPr>
    </w:p>
    <w:p w:rsidR="00626CE5" w:rsidRDefault="00626CE5" w:rsidP="00626CE5">
      <w:pPr>
        <w:pStyle w:val="ad"/>
      </w:pPr>
      <w:r>
        <w:t>options {</w:t>
      </w:r>
    </w:p>
    <w:p w:rsidR="00626CE5" w:rsidRDefault="00626CE5" w:rsidP="00626CE5">
      <w:pPr>
        <w:pStyle w:val="ad"/>
      </w:pPr>
      <w:r>
        <w:t xml:space="preserve">        default-key "rndc-key";</w:t>
      </w:r>
    </w:p>
    <w:p w:rsidR="00626CE5" w:rsidRDefault="00626CE5" w:rsidP="00626CE5">
      <w:pPr>
        <w:pStyle w:val="ad"/>
      </w:pPr>
      <w:r>
        <w:t xml:space="preserve">        default-server 127.0.0.1;</w:t>
      </w:r>
    </w:p>
    <w:p w:rsidR="00626CE5" w:rsidRDefault="00626CE5" w:rsidP="00626CE5">
      <w:pPr>
        <w:pStyle w:val="ad"/>
      </w:pPr>
      <w:r>
        <w:t xml:space="preserve">        default-port 953;</w:t>
      </w:r>
    </w:p>
    <w:p w:rsidR="00F51BB0" w:rsidRPr="00BF6D56" w:rsidRDefault="00626CE5" w:rsidP="00626CE5">
      <w:pPr>
        <w:pStyle w:val="ad"/>
      </w:pPr>
      <w:r>
        <w:t>};</w:t>
      </w:r>
    </w:p>
    <w:p w:rsidR="00BF6D56" w:rsidRDefault="007621CE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 w:rsidR="00E87A06">
        <w:rPr>
          <w:rFonts w:hint="eastAsia"/>
        </w:rPr>
        <w:t>/var</w:t>
      </w:r>
      <w:r>
        <w:rPr>
          <w:rFonts w:hint="eastAsia"/>
        </w:rPr>
        <w:t>/named/chroot/etc/</w:t>
      </w:r>
      <w:r>
        <w:t>view.conf</w:t>
      </w:r>
    </w:p>
    <w:p w:rsidR="001850F7" w:rsidRDefault="001850F7" w:rsidP="001850F7">
      <w:pPr>
        <w:pStyle w:val="ad"/>
      </w:pPr>
      <w:r>
        <w:t>view "View" {</w:t>
      </w:r>
      <w:r w:rsidR="006826B7">
        <w:t xml:space="preserve">        #一个说明，标注这个名称</w:t>
      </w:r>
    </w:p>
    <w:p w:rsidR="001850F7" w:rsidRDefault="006826B7" w:rsidP="001850F7">
      <w:pPr>
        <w:pStyle w:val="ad"/>
      </w:pPr>
      <w:r>
        <w:t xml:space="preserve">  zone "l</w:t>
      </w:r>
      <w:r w:rsidR="001850F7">
        <w:t>nh.com" {</w:t>
      </w:r>
    </w:p>
    <w:p w:rsidR="001850F7" w:rsidRDefault="001850F7" w:rsidP="001850F7">
      <w:pPr>
        <w:pStyle w:val="ad"/>
      </w:pPr>
      <w:r>
        <w:t xml:space="preserve">      type master;</w:t>
      </w:r>
      <w:r w:rsidR="00571388">
        <w:t xml:space="preserve">         #还有backup，主从</w:t>
      </w:r>
    </w:p>
    <w:p w:rsidR="001850F7" w:rsidRDefault="001850F7" w:rsidP="001850F7">
      <w:pPr>
        <w:pStyle w:val="ad"/>
      </w:pPr>
      <w:r>
        <w:t xml:space="preserve">      f</w:t>
      </w:r>
      <w:r w:rsidR="006826B7">
        <w:t>ile "l</w:t>
      </w:r>
      <w:r>
        <w:t>nh.com.zone";</w:t>
      </w:r>
      <w:r w:rsidR="007378C5">
        <w:t xml:space="preserve"> #zone文件中的哪个zone</w:t>
      </w:r>
      <w:r w:rsidR="00D9503A">
        <w:t>，没写目录表示zone文件同目录</w:t>
      </w:r>
    </w:p>
    <w:p w:rsidR="001850F7" w:rsidRDefault="001850F7" w:rsidP="001850F7">
      <w:pPr>
        <w:pStyle w:val="ad"/>
      </w:pPr>
      <w:r>
        <w:t xml:space="preserve">      allow-transfer {</w:t>
      </w:r>
      <w:r w:rsidR="008B657E">
        <w:t xml:space="preserve">     #允许谁来向我同步数据</w:t>
      </w:r>
      <w:r w:rsidR="00CA2610">
        <w:t>，填写对应的slave</w:t>
      </w:r>
    </w:p>
    <w:p w:rsidR="001850F7" w:rsidRDefault="001850F7" w:rsidP="001850F7">
      <w:pPr>
        <w:pStyle w:val="ad"/>
      </w:pPr>
      <w:r>
        <w:t xml:space="preserve">          </w:t>
      </w:r>
      <w:r w:rsidR="001A6622">
        <w:t>172.16.1.51</w:t>
      </w:r>
      <w:r>
        <w:t>;</w:t>
      </w:r>
    </w:p>
    <w:p w:rsidR="001850F7" w:rsidRDefault="001850F7" w:rsidP="001850F7">
      <w:pPr>
        <w:pStyle w:val="ad"/>
      </w:pPr>
      <w:r>
        <w:t xml:space="preserve">      };</w:t>
      </w:r>
    </w:p>
    <w:p w:rsidR="001850F7" w:rsidRDefault="001850F7" w:rsidP="001850F7">
      <w:pPr>
        <w:pStyle w:val="ad"/>
      </w:pPr>
      <w:r>
        <w:t xml:space="preserve">      notify yes;</w:t>
      </w:r>
      <w:r w:rsidR="006F3FB3">
        <w:t xml:space="preserve">          #配置发生变更，通知slave端同步</w:t>
      </w:r>
    </w:p>
    <w:p w:rsidR="001850F7" w:rsidRDefault="001850F7" w:rsidP="001850F7">
      <w:pPr>
        <w:pStyle w:val="ad"/>
      </w:pPr>
      <w:r>
        <w:t xml:space="preserve">      also-notify {</w:t>
      </w:r>
    </w:p>
    <w:p w:rsidR="001850F7" w:rsidRDefault="001A6622" w:rsidP="001850F7">
      <w:pPr>
        <w:pStyle w:val="ad"/>
      </w:pPr>
      <w:r>
        <w:t xml:space="preserve">          172.16.1.5</w:t>
      </w:r>
      <w:r w:rsidR="001850F7">
        <w:t>1;</w:t>
      </w:r>
    </w:p>
    <w:p w:rsidR="001850F7" w:rsidRDefault="001850F7" w:rsidP="001850F7">
      <w:pPr>
        <w:pStyle w:val="ad"/>
      </w:pPr>
      <w:r>
        <w:t xml:space="preserve">      };</w:t>
      </w:r>
    </w:p>
    <w:p w:rsidR="001850F7" w:rsidRDefault="001850F7" w:rsidP="001850F7">
      <w:pPr>
        <w:pStyle w:val="ad"/>
      </w:pPr>
      <w:r>
        <w:t xml:space="preserve">  };</w:t>
      </w:r>
    </w:p>
    <w:p w:rsidR="007621CE" w:rsidRPr="00BF6D56" w:rsidRDefault="001850F7" w:rsidP="001850F7">
      <w:pPr>
        <w:pStyle w:val="ad"/>
      </w:pPr>
      <w:r>
        <w:t>};</w:t>
      </w:r>
    </w:p>
    <w:p w:rsidR="00BF6D56" w:rsidRDefault="006826B7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 w:rsidR="00D82BC0">
        <w:rPr>
          <w:rFonts w:hint="eastAsia"/>
        </w:rPr>
        <w:t>/va</w:t>
      </w:r>
      <w:r w:rsidR="00E87A06">
        <w:t>r</w:t>
      </w:r>
      <w:r w:rsidR="00D82BC0">
        <w:rPr>
          <w:rFonts w:hint="eastAsia"/>
        </w:rPr>
        <w:t>/named/chroot/etc/lnh.com.zone</w:t>
      </w:r>
    </w:p>
    <w:p w:rsidR="00DC3ABF" w:rsidRDefault="00DC3ABF" w:rsidP="00DC3ABF">
      <w:pPr>
        <w:pStyle w:val="ad"/>
      </w:pPr>
      <w:r>
        <w:t>$ORIGIN  .</w:t>
      </w:r>
    </w:p>
    <w:p w:rsidR="00DC3ABF" w:rsidRDefault="00DC3ABF" w:rsidP="00DC3ABF">
      <w:pPr>
        <w:pStyle w:val="ad"/>
      </w:pPr>
      <w:r>
        <w:t>$TTL 3600    ;1 hour</w:t>
      </w:r>
    </w:p>
    <w:p w:rsidR="00DC3ABF" w:rsidRDefault="00DC3ABF" w:rsidP="00DC3ABF">
      <w:pPr>
        <w:pStyle w:val="ad"/>
      </w:pPr>
      <w:r>
        <w:t>lnh.com        IN SOA op.lnh.com. dns.lnh.com. (</w:t>
      </w:r>
    </w:p>
    <w:p w:rsidR="00DC3ABF" w:rsidRDefault="00DC3ABF" w:rsidP="00DC3ABF">
      <w:pPr>
        <w:pStyle w:val="ad"/>
      </w:pPr>
      <w:r>
        <w:tab/>
      </w:r>
      <w:r>
        <w:tab/>
        <w:t>2000    ; serial</w:t>
      </w:r>
    </w:p>
    <w:p w:rsidR="00DC3ABF" w:rsidRDefault="00DC3ABF" w:rsidP="00DC3ABF">
      <w:pPr>
        <w:pStyle w:val="ad"/>
      </w:pPr>
      <w:r>
        <w:tab/>
      </w:r>
      <w:r>
        <w:tab/>
        <w:t>900     ; refresh (15 minutes)</w:t>
      </w:r>
    </w:p>
    <w:p w:rsidR="00DC3ABF" w:rsidRDefault="00DC3ABF" w:rsidP="00DC3ABF">
      <w:pPr>
        <w:pStyle w:val="ad"/>
      </w:pPr>
      <w:r>
        <w:tab/>
      </w:r>
      <w:r>
        <w:tab/>
        <w:t>600     ; retry (10 minutes)</w:t>
      </w:r>
    </w:p>
    <w:p w:rsidR="00DC3ABF" w:rsidRDefault="00DC3ABF" w:rsidP="00DC3ABF">
      <w:pPr>
        <w:pStyle w:val="ad"/>
      </w:pPr>
      <w:r>
        <w:tab/>
      </w:r>
      <w:r>
        <w:tab/>
        <w:t>86400   ; expire (1 day)</w:t>
      </w:r>
    </w:p>
    <w:p w:rsidR="00DC3ABF" w:rsidRDefault="00DC3ABF" w:rsidP="00DC3ABF">
      <w:pPr>
        <w:pStyle w:val="ad"/>
      </w:pPr>
      <w:r>
        <w:lastRenderedPageBreak/>
        <w:tab/>
      </w:r>
      <w:r>
        <w:tab/>
        <w:t>3600    ; minimum (1 hour)</w:t>
      </w:r>
    </w:p>
    <w:p w:rsidR="00DC3ABF" w:rsidRDefault="00DC3ABF" w:rsidP="00DC3ABF">
      <w:pPr>
        <w:pStyle w:val="ad"/>
      </w:pPr>
      <w:r>
        <w:t xml:space="preserve">                )</w:t>
      </w:r>
    </w:p>
    <w:p w:rsidR="00DC3ABF" w:rsidRDefault="00DC3ABF" w:rsidP="00DC3ABF">
      <w:pPr>
        <w:pStyle w:val="ad"/>
      </w:pPr>
      <w:r>
        <w:t xml:space="preserve">             NS    op.lnh.com.</w:t>
      </w:r>
    </w:p>
    <w:p w:rsidR="00DC3ABF" w:rsidRDefault="00DC3ABF" w:rsidP="00DC3ABF">
      <w:pPr>
        <w:pStyle w:val="ad"/>
      </w:pPr>
      <w:r>
        <w:t>$ORIGIN lnh.com.</w:t>
      </w:r>
    </w:p>
    <w:p w:rsidR="00DC3ABF" w:rsidRDefault="00DC3ABF" w:rsidP="00DC3ABF">
      <w:pPr>
        <w:pStyle w:val="ad"/>
      </w:pPr>
      <w:r>
        <w:t>shanks    A    1.2.3.4</w:t>
      </w:r>
    </w:p>
    <w:p w:rsidR="00DC3ABF" w:rsidRDefault="00DC3ABF" w:rsidP="00DC3ABF">
      <w:pPr>
        <w:pStyle w:val="ad"/>
      </w:pPr>
      <w:r>
        <w:t>op    A    1.2.3.4</w:t>
      </w:r>
    </w:p>
    <w:p w:rsidR="00DC3ABF" w:rsidRDefault="00DC3ABF" w:rsidP="00DC3ABF">
      <w:pPr>
        <w:pStyle w:val="ad"/>
      </w:pPr>
      <w:r>
        <w:t>a</w:t>
      </w:r>
      <w:r>
        <w:tab/>
      </w:r>
      <w:r>
        <w:tab/>
        <w:t>A</w:t>
      </w:r>
      <w:r>
        <w:tab/>
        <w:t>1.2.3.4</w:t>
      </w:r>
    </w:p>
    <w:p w:rsidR="00BF6D56" w:rsidRDefault="00900545" w:rsidP="00BF6D56">
      <w:r>
        <w:rPr>
          <w:rFonts w:hint="eastAsia"/>
        </w:rPr>
        <w:t xml:space="preserve">  </w:t>
      </w:r>
      <w:r>
        <w:rPr>
          <w:rFonts w:hint="eastAsia"/>
        </w:rPr>
        <w:t>修改目录权限，并启动服务</w:t>
      </w:r>
    </w:p>
    <w:p w:rsidR="00900545" w:rsidRDefault="00A07B1D" w:rsidP="00900545">
      <w:pPr>
        <w:pStyle w:val="ad"/>
      </w:pPr>
      <w:r w:rsidRPr="00A07B1D">
        <w:t>cd /var/</w:t>
      </w:r>
      <w:r>
        <w:t xml:space="preserve"> &amp;&amp; </w:t>
      </w:r>
      <w:r w:rsidRPr="00A07B1D">
        <w:t>chown -R named:named named/</w:t>
      </w:r>
    </w:p>
    <w:p w:rsidR="003972FE" w:rsidRDefault="003972FE" w:rsidP="00900545">
      <w:pPr>
        <w:pStyle w:val="ad"/>
      </w:pPr>
      <w:r>
        <w:rPr>
          <w:rFonts w:hint="eastAsia"/>
        </w:rPr>
        <w:t>/etc/init.d/named start</w:t>
      </w:r>
    </w:p>
    <w:p w:rsidR="003972FE" w:rsidRPr="00DC3ABF" w:rsidRDefault="003972FE" w:rsidP="00900545">
      <w:pPr>
        <w:pStyle w:val="ad"/>
      </w:pPr>
      <w:r w:rsidRPr="003972FE">
        <w:t>chkconfig named on</w:t>
      </w:r>
    </w:p>
    <w:p w:rsidR="00BF6D56" w:rsidRDefault="008A45FF" w:rsidP="00451D25">
      <w:pPr>
        <w:ind w:firstLineChars="200" w:firstLine="480"/>
      </w:pPr>
      <w:r>
        <w:t>试一把能不能解析</w:t>
      </w:r>
    </w:p>
    <w:p w:rsidR="00EC0CD4" w:rsidRDefault="00EC0CD4" w:rsidP="00EC0CD4">
      <w:pPr>
        <w:pStyle w:val="ad"/>
      </w:pPr>
      <w:r>
        <w:t>[root@m01 /var/named/chroot/etc]# dig @127.0.0.1 shanks.lnh.com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 &lt;&lt;&gt;&gt; DiG 9.8.2rc1-RedHat-9.8.2-0.47.rc1.el6_8.3 &lt;&lt;&gt;&gt; @127.0.0.1 shanks.lnh.com</w:t>
      </w:r>
    </w:p>
    <w:p w:rsidR="00EC0CD4" w:rsidRDefault="00EC0CD4" w:rsidP="00EC0CD4">
      <w:pPr>
        <w:pStyle w:val="ad"/>
      </w:pPr>
      <w:r>
        <w:t>; (1 server found)</w:t>
      </w:r>
    </w:p>
    <w:p w:rsidR="00EC0CD4" w:rsidRDefault="00EC0CD4" w:rsidP="00EC0CD4">
      <w:pPr>
        <w:pStyle w:val="ad"/>
      </w:pPr>
      <w:r>
        <w:t>;; global options: +cmd</w:t>
      </w:r>
    </w:p>
    <w:p w:rsidR="00EC0CD4" w:rsidRDefault="00EC0CD4" w:rsidP="00EC0CD4">
      <w:pPr>
        <w:pStyle w:val="ad"/>
      </w:pPr>
      <w:r>
        <w:t>;; Got answer:</w:t>
      </w:r>
    </w:p>
    <w:p w:rsidR="00EC0CD4" w:rsidRDefault="00EC0CD4" w:rsidP="00EC0CD4">
      <w:pPr>
        <w:pStyle w:val="ad"/>
      </w:pPr>
      <w:r>
        <w:t>;; -&gt;&gt;HEADER&lt;&lt;- opcode: QUERY, status: NOERROR, id: 45035</w:t>
      </w:r>
    </w:p>
    <w:p w:rsidR="00EC0CD4" w:rsidRDefault="00EC0CD4" w:rsidP="00EC0CD4">
      <w:pPr>
        <w:pStyle w:val="ad"/>
      </w:pPr>
      <w:r>
        <w:t>;; flags: qr aa rd ra; QUERY: 1, ANSWER: 1, AUTHORITY: 1, ADDITIONAL: 1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;; QUESTION SECTION:</w:t>
      </w:r>
    </w:p>
    <w:p w:rsidR="00EC0CD4" w:rsidRDefault="00EC0CD4" w:rsidP="00EC0CD4">
      <w:pPr>
        <w:pStyle w:val="ad"/>
      </w:pPr>
      <w:r>
        <w:t>;shanks.lnh.com.</w:t>
      </w:r>
      <w:r>
        <w:tab/>
      </w:r>
      <w:r>
        <w:tab/>
      </w:r>
      <w:r>
        <w:tab/>
        <w:t>IN</w:t>
      </w:r>
      <w:r>
        <w:tab/>
        <w:t>A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;; ANSWER SECTION:</w:t>
      </w:r>
    </w:p>
    <w:p w:rsidR="00EC0CD4" w:rsidRDefault="00EC0CD4" w:rsidP="00EC0CD4">
      <w:pPr>
        <w:pStyle w:val="ad"/>
      </w:pPr>
      <w:r>
        <w:t>shanks.lnh.com.</w:t>
      </w:r>
      <w:r>
        <w:tab/>
      </w:r>
      <w:r>
        <w:tab/>
        <w:t>3600</w:t>
      </w:r>
      <w:r>
        <w:tab/>
        <w:t>IN</w:t>
      </w:r>
      <w:r>
        <w:tab/>
        <w:t>A</w:t>
      </w:r>
      <w:r>
        <w:tab/>
        <w:t>1.2.3.4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;; AUTHORITY SECTION:</w:t>
      </w:r>
    </w:p>
    <w:p w:rsidR="00EC0CD4" w:rsidRDefault="00EC0CD4" w:rsidP="00EC0CD4">
      <w:pPr>
        <w:pStyle w:val="ad"/>
      </w:pPr>
      <w:r>
        <w:t>lnh.com.</w:t>
      </w:r>
      <w:r>
        <w:tab/>
      </w:r>
      <w:r>
        <w:tab/>
        <w:t>3600</w:t>
      </w:r>
      <w:r>
        <w:tab/>
        <w:t>IN</w:t>
      </w:r>
      <w:r>
        <w:tab/>
        <w:t>NS</w:t>
      </w:r>
      <w:r>
        <w:tab/>
        <w:t>op.lnh.com.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;; ADDITIONAL SECTION:</w:t>
      </w:r>
    </w:p>
    <w:p w:rsidR="00EC0CD4" w:rsidRDefault="00EC0CD4" w:rsidP="00EC0CD4">
      <w:pPr>
        <w:pStyle w:val="ad"/>
      </w:pPr>
      <w:r>
        <w:t>op.lnh.com.</w:t>
      </w:r>
      <w:r>
        <w:tab/>
      </w:r>
      <w:r>
        <w:tab/>
        <w:t>3600</w:t>
      </w:r>
      <w:r>
        <w:tab/>
        <w:t>IN</w:t>
      </w:r>
      <w:r>
        <w:tab/>
        <w:t>A</w:t>
      </w:r>
      <w:r>
        <w:tab/>
        <w:t>1.2.3.4</w:t>
      </w:r>
    </w:p>
    <w:p w:rsidR="00EC0CD4" w:rsidRDefault="00EC0CD4" w:rsidP="00EC0CD4">
      <w:pPr>
        <w:pStyle w:val="ad"/>
      </w:pPr>
    </w:p>
    <w:p w:rsidR="00EC0CD4" w:rsidRDefault="00EC0CD4" w:rsidP="00EC0CD4">
      <w:pPr>
        <w:pStyle w:val="ad"/>
      </w:pPr>
      <w:r>
        <w:t>;; Query time: 1 msec</w:t>
      </w:r>
    </w:p>
    <w:p w:rsidR="00EC0CD4" w:rsidRDefault="00EC0CD4" w:rsidP="00EC0CD4">
      <w:pPr>
        <w:pStyle w:val="ad"/>
      </w:pPr>
      <w:r>
        <w:lastRenderedPageBreak/>
        <w:t>;; SERVER: 127.0.0.1#53(127.0.0.1)</w:t>
      </w:r>
    </w:p>
    <w:p w:rsidR="00EC0CD4" w:rsidRDefault="00EC0CD4" w:rsidP="00EC0CD4">
      <w:pPr>
        <w:pStyle w:val="ad"/>
      </w:pPr>
      <w:r>
        <w:t>;; WHEN: Sat Jan  7 12:23:30 2017</w:t>
      </w:r>
    </w:p>
    <w:p w:rsidR="00451D25" w:rsidRPr="00BF6D56" w:rsidRDefault="00EC0CD4" w:rsidP="00EC0CD4">
      <w:pPr>
        <w:pStyle w:val="ad"/>
      </w:pPr>
      <w:r>
        <w:t>;; MSG SIZE  rcvd: 81</w:t>
      </w:r>
    </w:p>
    <w:p w:rsidR="00BF6D56" w:rsidRDefault="00552531" w:rsidP="00BF6D56">
      <w:r>
        <w:t>注：更改配置使用</w:t>
      </w:r>
      <w:r>
        <w:t>rndc reload</w:t>
      </w:r>
      <w:r>
        <w:t>重载配置。</w:t>
      </w:r>
    </w:p>
    <w:p w:rsidR="00552531" w:rsidRDefault="00552531" w:rsidP="00BF6D56"/>
    <w:p w:rsidR="006320BC" w:rsidRDefault="00F63F78" w:rsidP="00F63F78">
      <w:pPr>
        <w:pStyle w:val="20"/>
        <w:spacing w:before="163" w:after="163"/>
      </w:pPr>
      <w:bookmarkStart w:id="10" w:name="_Toc471644857"/>
      <w:r>
        <w:rPr>
          <w:rFonts w:hint="eastAsia"/>
        </w:rPr>
        <w:t>2.</w:t>
      </w:r>
      <w:r>
        <w:t>2.</w:t>
      </w:r>
      <w:r w:rsidR="00AC5568">
        <w:t>安装</w:t>
      </w:r>
      <w:r w:rsidR="00AC5568">
        <w:t>Slave</w:t>
      </w:r>
      <w:r w:rsidR="00AC5568">
        <w:t>端：</w:t>
      </w:r>
      <w:bookmarkEnd w:id="10"/>
    </w:p>
    <w:p w:rsidR="00AC5568" w:rsidRDefault="00AC5568" w:rsidP="00BF6D56">
      <w:r>
        <w:t xml:space="preserve">  </w:t>
      </w:r>
      <w:r>
        <w:t>以下只把不同的配置写出：</w:t>
      </w:r>
    </w:p>
    <w:p w:rsidR="00AC5568" w:rsidRDefault="00AC5568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/var/named/chroot/etc/</w:t>
      </w:r>
      <w:r>
        <w:t>view.conf</w:t>
      </w:r>
      <w:r>
        <w:t>文件：</w:t>
      </w:r>
    </w:p>
    <w:p w:rsidR="00AC5568" w:rsidRDefault="00AC5568" w:rsidP="00AC5568">
      <w:pPr>
        <w:pStyle w:val="ad"/>
      </w:pPr>
      <w:r>
        <w:t>view "SlaveView" {</w:t>
      </w:r>
    </w:p>
    <w:p w:rsidR="00AC5568" w:rsidRDefault="00AC5568" w:rsidP="00AC5568">
      <w:pPr>
        <w:pStyle w:val="ad"/>
      </w:pPr>
      <w:r>
        <w:t xml:space="preserve">  zone "lnh.com" {</w:t>
      </w:r>
    </w:p>
    <w:p w:rsidR="00AC5568" w:rsidRDefault="00AC5568" w:rsidP="00AC5568">
      <w:pPr>
        <w:pStyle w:val="ad"/>
      </w:pPr>
      <w:r>
        <w:t xml:space="preserve">      type slave;</w:t>
      </w:r>
    </w:p>
    <w:p w:rsidR="00AC5568" w:rsidRDefault="00AC5568" w:rsidP="00AC5568">
      <w:pPr>
        <w:pStyle w:val="ad"/>
      </w:pPr>
      <w:r>
        <w:t xml:space="preserve">      master</w:t>
      </w:r>
      <w:r w:rsidR="00711CAA">
        <w:t>s</w:t>
      </w:r>
      <w:r>
        <w:t xml:space="preserve"> {172.16.1.61;</w:t>
      </w:r>
      <w:r w:rsidR="00711CAA">
        <w:t xml:space="preserve"> </w:t>
      </w:r>
      <w:r>
        <w:t>};</w:t>
      </w:r>
    </w:p>
    <w:p w:rsidR="00AC5568" w:rsidRDefault="00AC5568" w:rsidP="00AC5568">
      <w:pPr>
        <w:pStyle w:val="ad"/>
      </w:pPr>
      <w:r>
        <w:t xml:space="preserve">      file "slave.lnh.com.zone";</w:t>
      </w:r>
    </w:p>
    <w:p w:rsidR="00AC5568" w:rsidRDefault="00AC5568" w:rsidP="00AC5568">
      <w:pPr>
        <w:pStyle w:val="ad"/>
      </w:pPr>
      <w:r>
        <w:t xml:space="preserve">  };</w:t>
      </w:r>
    </w:p>
    <w:p w:rsidR="00AC5568" w:rsidRDefault="00AC5568" w:rsidP="00AC5568">
      <w:pPr>
        <w:pStyle w:val="ad"/>
      </w:pPr>
      <w:r>
        <w:t>};</w:t>
      </w:r>
    </w:p>
    <w:p w:rsidR="006320BC" w:rsidRDefault="00711CAA" w:rsidP="00BF6D56">
      <w:r>
        <w:rPr>
          <w:rFonts w:hint="eastAsia"/>
        </w:rPr>
        <w:t xml:space="preserve">  </w:t>
      </w:r>
      <w:r w:rsidR="00A7103B">
        <w:rPr>
          <w:rFonts w:hint="eastAsia"/>
        </w:rPr>
        <w:t>更改目录权限及启动服务：</w:t>
      </w:r>
    </w:p>
    <w:p w:rsidR="00A7103B" w:rsidRDefault="00A7103B" w:rsidP="00A7103B">
      <w:pPr>
        <w:pStyle w:val="ad"/>
      </w:pPr>
      <w:r>
        <w:t>cd /var/ &amp;&amp; chown -R named:named named/</w:t>
      </w:r>
    </w:p>
    <w:p w:rsidR="00A7103B" w:rsidRDefault="00A7103B" w:rsidP="00A7103B">
      <w:pPr>
        <w:pStyle w:val="ad"/>
      </w:pPr>
      <w:r>
        <w:t>/etc/init.d/named start</w:t>
      </w:r>
    </w:p>
    <w:p w:rsidR="00A7103B" w:rsidRDefault="00A7103B" w:rsidP="00A7103B">
      <w:pPr>
        <w:pStyle w:val="ad"/>
      </w:pPr>
      <w:r>
        <w:t>chkconfig named on</w:t>
      </w:r>
    </w:p>
    <w:p w:rsidR="006320BC" w:rsidRDefault="006320BC" w:rsidP="00BF6D56"/>
    <w:p w:rsidR="006320BC" w:rsidRDefault="00B17FAF" w:rsidP="00B17FAF">
      <w:pPr>
        <w:pStyle w:val="20"/>
        <w:spacing w:before="163" w:after="163"/>
      </w:pPr>
      <w:bookmarkStart w:id="11" w:name="_Toc471644858"/>
      <w:r>
        <w:rPr>
          <w:rFonts w:hint="eastAsia"/>
        </w:rPr>
        <w:t>2.</w:t>
      </w:r>
      <w:r>
        <w:t>3.</w:t>
      </w:r>
      <w:r>
        <w:t>添加</w:t>
      </w:r>
      <w:r>
        <w:t>A</w:t>
      </w:r>
      <w:r>
        <w:t>、</w:t>
      </w:r>
      <w:r>
        <w:t>CNAME</w:t>
      </w:r>
      <w:r>
        <w:t>、</w:t>
      </w:r>
      <w:r>
        <w:t>MX</w:t>
      </w:r>
      <w:r>
        <w:t>、</w:t>
      </w:r>
      <w:r>
        <w:t>PTR</w:t>
      </w:r>
      <w:r>
        <w:t>记录</w:t>
      </w:r>
      <w:bookmarkEnd w:id="11"/>
    </w:p>
    <w:p w:rsidR="001044A5" w:rsidRDefault="00723B87" w:rsidP="00723B87">
      <w:pPr>
        <w:ind w:firstLineChars="100" w:firstLine="240"/>
      </w:pPr>
      <w:r>
        <w:t>编辑</w:t>
      </w:r>
      <w:r>
        <w:t>master</w:t>
      </w:r>
      <w:r>
        <w:t>节点</w:t>
      </w:r>
      <w:r>
        <w:rPr>
          <w:rFonts w:hint="eastAsia"/>
        </w:rPr>
        <w:t>/var/named/chroot/etc/lnh.com.zone</w:t>
      </w:r>
      <w:r>
        <w:rPr>
          <w:rFonts w:hint="eastAsia"/>
        </w:rPr>
        <w:t>，在文件末尾添加：</w:t>
      </w:r>
    </w:p>
    <w:p w:rsidR="00C47190" w:rsidRDefault="00C47190" w:rsidP="00C47190">
      <w:pPr>
        <w:pStyle w:val="ad"/>
      </w:pPr>
      <w:r>
        <w:t xml:space="preserve">[root@m01 /var/named/chroot/etc]# cat lnh.com.zone </w:t>
      </w:r>
    </w:p>
    <w:p w:rsidR="00C47190" w:rsidRDefault="00C47190" w:rsidP="00C47190">
      <w:pPr>
        <w:pStyle w:val="ad"/>
      </w:pPr>
      <w:r>
        <w:t>$ORIGIN  .</w:t>
      </w:r>
    </w:p>
    <w:p w:rsidR="00C47190" w:rsidRDefault="00C47190" w:rsidP="00C47190">
      <w:pPr>
        <w:pStyle w:val="ad"/>
      </w:pPr>
      <w:r>
        <w:t>$TTL 3600    ;1 hour</w:t>
      </w:r>
    </w:p>
    <w:p w:rsidR="00C47190" w:rsidRDefault="00C47190" w:rsidP="00C47190">
      <w:pPr>
        <w:pStyle w:val="ad"/>
      </w:pPr>
      <w:r>
        <w:t>lnh.com        IN SOA op.lnh.com. dns.lnh.com. (</w:t>
      </w:r>
    </w:p>
    <w:p w:rsidR="00C47190" w:rsidRDefault="00C47190" w:rsidP="00C47190">
      <w:pPr>
        <w:pStyle w:val="ad"/>
      </w:pPr>
      <w:r>
        <w:tab/>
      </w:r>
      <w:r>
        <w:tab/>
      </w:r>
      <w:r w:rsidRPr="00C47190">
        <w:rPr>
          <w:b/>
          <w:color w:val="FF0000"/>
        </w:rPr>
        <w:t>2001</w:t>
      </w:r>
      <w:r>
        <w:t xml:space="preserve">    ; serial               #用于更新slave端配置</w:t>
      </w:r>
    </w:p>
    <w:p w:rsidR="00C47190" w:rsidRDefault="00C47190" w:rsidP="00C47190">
      <w:pPr>
        <w:pStyle w:val="ad"/>
      </w:pPr>
      <w:r>
        <w:tab/>
      </w:r>
      <w:r>
        <w:tab/>
        <w:t>900     ; refresh (15 minutes)</w:t>
      </w:r>
    </w:p>
    <w:p w:rsidR="00C47190" w:rsidRDefault="00C47190" w:rsidP="00C47190">
      <w:pPr>
        <w:pStyle w:val="ad"/>
      </w:pPr>
      <w:r>
        <w:tab/>
      </w:r>
      <w:r>
        <w:tab/>
        <w:t>600     ; retry (10 minutes)</w:t>
      </w:r>
    </w:p>
    <w:p w:rsidR="00C47190" w:rsidRDefault="00C47190" w:rsidP="00C47190">
      <w:pPr>
        <w:pStyle w:val="ad"/>
      </w:pPr>
      <w:r>
        <w:tab/>
      </w:r>
      <w:r>
        <w:tab/>
        <w:t>86400   ; expire (1 day)</w:t>
      </w:r>
    </w:p>
    <w:p w:rsidR="00C47190" w:rsidRDefault="00C47190" w:rsidP="00C47190">
      <w:pPr>
        <w:pStyle w:val="ad"/>
      </w:pPr>
      <w:r>
        <w:tab/>
      </w:r>
      <w:r>
        <w:tab/>
        <w:t>3600    ; minimum (1 hour)</w:t>
      </w:r>
    </w:p>
    <w:p w:rsidR="00C47190" w:rsidRDefault="00C47190" w:rsidP="00C47190">
      <w:pPr>
        <w:pStyle w:val="ad"/>
      </w:pPr>
      <w:r>
        <w:t xml:space="preserve">                )</w:t>
      </w:r>
    </w:p>
    <w:p w:rsidR="00C47190" w:rsidRDefault="00C47190" w:rsidP="00C47190">
      <w:pPr>
        <w:pStyle w:val="ad"/>
      </w:pPr>
      <w:r>
        <w:lastRenderedPageBreak/>
        <w:t xml:space="preserve">             NS    op.lnh.com.</w:t>
      </w:r>
    </w:p>
    <w:p w:rsidR="00C47190" w:rsidRDefault="00C47190" w:rsidP="00C47190">
      <w:pPr>
        <w:pStyle w:val="ad"/>
      </w:pPr>
      <w:r>
        <w:t>$ORIGIN lnh.com.</w:t>
      </w:r>
    </w:p>
    <w:p w:rsidR="00C47190" w:rsidRDefault="00C47190" w:rsidP="00C47190">
      <w:pPr>
        <w:pStyle w:val="ad"/>
      </w:pPr>
      <w:r>
        <w:t>shanks    A    1.2.3.4</w:t>
      </w:r>
    </w:p>
    <w:p w:rsidR="00C47190" w:rsidRDefault="00C47190" w:rsidP="00C47190">
      <w:pPr>
        <w:pStyle w:val="ad"/>
      </w:pPr>
      <w:r>
        <w:t>op    A    1.2.3.4</w:t>
      </w:r>
    </w:p>
    <w:p w:rsidR="00C47190" w:rsidRDefault="00C47190" w:rsidP="00C47190">
      <w:pPr>
        <w:pStyle w:val="ad"/>
      </w:pPr>
      <w:r>
        <w:t>a</w:t>
      </w:r>
      <w:r>
        <w:tab/>
      </w:r>
      <w:r>
        <w:tab/>
        <w:t>A</w:t>
      </w:r>
      <w:r>
        <w:tab/>
        <w:t>1.2.3.4</w:t>
      </w:r>
    </w:p>
    <w:p w:rsidR="00723B87" w:rsidRPr="00C47190" w:rsidRDefault="00C47190" w:rsidP="00C47190">
      <w:pPr>
        <w:pStyle w:val="ad"/>
        <w:rPr>
          <w:b/>
        </w:rPr>
      </w:pPr>
      <w:r w:rsidRPr="00C47190">
        <w:rPr>
          <w:b/>
          <w:color w:val="FF0000"/>
        </w:rPr>
        <w:t>a</w:t>
      </w:r>
      <w:r w:rsidRPr="00C47190">
        <w:rPr>
          <w:b/>
          <w:color w:val="FF0000"/>
        </w:rPr>
        <w:tab/>
      </w:r>
      <w:r w:rsidRPr="00C47190">
        <w:rPr>
          <w:b/>
          <w:color w:val="FF0000"/>
        </w:rPr>
        <w:tab/>
        <w:t>A</w:t>
      </w:r>
      <w:r w:rsidRPr="00C47190">
        <w:rPr>
          <w:b/>
          <w:color w:val="FF0000"/>
        </w:rPr>
        <w:tab/>
        <w:t>172.16.1.100</w:t>
      </w:r>
    </w:p>
    <w:p w:rsidR="006320BC" w:rsidRDefault="00F232DB" w:rsidP="00BF6D56">
      <w:r>
        <w:t>使用</w:t>
      </w:r>
      <w:r>
        <w:t>rndc reload</w:t>
      </w:r>
    </w:p>
    <w:p w:rsidR="006320BC" w:rsidRDefault="004A24B3" w:rsidP="00BF6D56"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CNAME</w:t>
      </w:r>
      <w:r>
        <w:rPr>
          <w:rFonts w:hint="eastAsia"/>
        </w:rPr>
        <w:t>记录</w:t>
      </w:r>
    </w:p>
    <w:p w:rsidR="004A24B3" w:rsidRDefault="004A24B3" w:rsidP="004A24B3">
      <w:pPr>
        <w:pStyle w:val="ad"/>
      </w:pPr>
      <w:r w:rsidRPr="004A24B3">
        <w:t>cname           CNAME   a.lnh.com.</w:t>
      </w:r>
      <w:r w:rsidR="0003121B">
        <w:t xml:space="preserve">   #保证域名能解析</w:t>
      </w:r>
    </w:p>
    <w:p w:rsidR="006320BC" w:rsidRDefault="009853BF" w:rsidP="00BF6D56"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MX</w:t>
      </w:r>
      <w:r>
        <w:rPr>
          <w:rFonts w:hint="eastAsia"/>
        </w:rPr>
        <w:t>记录：</w:t>
      </w:r>
    </w:p>
    <w:p w:rsidR="009853BF" w:rsidRDefault="009853BF" w:rsidP="009853BF">
      <w:pPr>
        <w:pStyle w:val="ad"/>
      </w:pPr>
      <w:r w:rsidRPr="009853BF">
        <w:t>mx              MX 5    172.16.1.100</w:t>
      </w:r>
      <w:r>
        <w:t xml:space="preserve">    #5表示优先级，越小越高</w:t>
      </w:r>
    </w:p>
    <w:p w:rsidR="006320BC" w:rsidRDefault="001B519E" w:rsidP="00BF6D56">
      <w:r>
        <w:rPr>
          <w:rFonts w:hint="eastAsia"/>
        </w:rPr>
        <w:t>尝试解析：</w:t>
      </w:r>
    </w:p>
    <w:p w:rsidR="001B519E" w:rsidRDefault="001B519E" w:rsidP="001B519E">
      <w:pPr>
        <w:pStyle w:val="ad"/>
      </w:pPr>
      <w:r>
        <w:t>[root@db01 etc]# host mx.lnh.com 127.0.0.1</w:t>
      </w:r>
    </w:p>
    <w:p w:rsidR="001B519E" w:rsidRDefault="001B519E" w:rsidP="001B519E">
      <w:pPr>
        <w:pStyle w:val="ad"/>
      </w:pPr>
      <w:r>
        <w:t>Using domain server:</w:t>
      </w:r>
    </w:p>
    <w:p w:rsidR="001B519E" w:rsidRDefault="001B519E" w:rsidP="001B519E">
      <w:pPr>
        <w:pStyle w:val="ad"/>
      </w:pPr>
      <w:r>
        <w:t>Name: 127.0.0.1</w:t>
      </w:r>
    </w:p>
    <w:p w:rsidR="001B519E" w:rsidRDefault="001B519E" w:rsidP="001B519E">
      <w:pPr>
        <w:pStyle w:val="ad"/>
      </w:pPr>
      <w:r>
        <w:t>Address: 127.0.0.1#53</w:t>
      </w:r>
    </w:p>
    <w:p w:rsidR="001B519E" w:rsidRDefault="001B519E" w:rsidP="001B519E">
      <w:pPr>
        <w:pStyle w:val="ad"/>
      </w:pPr>
      <w:r>
        <w:t xml:space="preserve">Aliases: </w:t>
      </w:r>
    </w:p>
    <w:p w:rsidR="001B519E" w:rsidRDefault="001B519E" w:rsidP="001B519E">
      <w:pPr>
        <w:pStyle w:val="ad"/>
      </w:pPr>
    </w:p>
    <w:p w:rsidR="001B519E" w:rsidRPr="00BF6D56" w:rsidRDefault="001B519E" w:rsidP="001B519E">
      <w:pPr>
        <w:pStyle w:val="ad"/>
      </w:pPr>
      <w:r>
        <w:t>mx.lnh.com mail is handled by 5 172.16.1.100.lnh.com.</w:t>
      </w:r>
    </w:p>
    <w:p w:rsidR="00BF6D56" w:rsidRDefault="003D2C37" w:rsidP="00BF6D56">
      <w:r>
        <w:t xml:space="preserve">  </w:t>
      </w:r>
      <w:r>
        <w:t>添加</w:t>
      </w:r>
      <w:r>
        <w:t>PTR</w:t>
      </w:r>
      <w:r>
        <w:t>记录：</w:t>
      </w:r>
    </w:p>
    <w:p w:rsidR="003B022F" w:rsidRDefault="003B022F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/var/named/chroot/etc/view.conf</w:t>
      </w:r>
      <w:r>
        <w:rPr>
          <w:rFonts w:hint="eastAsia"/>
        </w:rPr>
        <w:t>配置文件：</w:t>
      </w:r>
      <w:r w:rsidR="00C67F7E">
        <w:rPr>
          <w:rFonts w:hint="eastAsia"/>
        </w:rPr>
        <w:t>添加</w:t>
      </w:r>
      <w:r w:rsidR="002138F8">
        <w:rPr>
          <w:rFonts w:hint="eastAsia"/>
        </w:rPr>
        <w:t>一个新的</w:t>
      </w:r>
      <w:r w:rsidR="002138F8">
        <w:rPr>
          <w:rFonts w:hint="eastAsia"/>
        </w:rPr>
        <w:t>zone</w:t>
      </w:r>
    </w:p>
    <w:p w:rsidR="00FD0665" w:rsidRDefault="00FD0665" w:rsidP="00FD0665">
      <w:pPr>
        <w:pStyle w:val="ad"/>
      </w:pPr>
      <w:r>
        <w:t xml:space="preserve">  zone "16.172.in-addr.arpa" {</w:t>
      </w:r>
    </w:p>
    <w:p w:rsidR="00FD0665" w:rsidRDefault="00FD0665" w:rsidP="00FD0665">
      <w:pPr>
        <w:pStyle w:val="ad"/>
      </w:pPr>
      <w:r>
        <w:t xml:space="preserve">      type master;</w:t>
      </w:r>
    </w:p>
    <w:p w:rsidR="00FD0665" w:rsidRDefault="00FD0665" w:rsidP="00FD0665">
      <w:pPr>
        <w:pStyle w:val="ad"/>
      </w:pPr>
      <w:r>
        <w:t xml:space="preserve">      file "16.172.zone";</w:t>
      </w:r>
    </w:p>
    <w:p w:rsidR="00FD0665" w:rsidRDefault="00FD0665" w:rsidP="00FD0665">
      <w:pPr>
        <w:pStyle w:val="ad"/>
      </w:pPr>
      <w:r>
        <w:t xml:space="preserve">      allow-transfer {</w:t>
      </w:r>
    </w:p>
    <w:p w:rsidR="00FD0665" w:rsidRDefault="00FD0665" w:rsidP="00FD0665">
      <w:pPr>
        <w:pStyle w:val="ad"/>
      </w:pPr>
      <w:r>
        <w:t xml:space="preserve">          172.16.1.51;</w:t>
      </w:r>
    </w:p>
    <w:p w:rsidR="00FD0665" w:rsidRDefault="00FD0665" w:rsidP="00FD0665">
      <w:pPr>
        <w:pStyle w:val="ad"/>
      </w:pPr>
      <w:r>
        <w:t xml:space="preserve">      };</w:t>
      </w:r>
    </w:p>
    <w:p w:rsidR="00FD0665" w:rsidRDefault="00FD0665" w:rsidP="00FD0665">
      <w:pPr>
        <w:pStyle w:val="ad"/>
      </w:pPr>
      <w:r>
        <w:t xml:space="preserve">      notify yes;</w:t>
      </w:r>
    </w:p>
    <w:p w:rsidR="00FD0665" w:rsidRDefault="00FD0665" w:rsidP="00FD0665">
      <w:pPr>
        <w:pStyle w:val="ad"/>
      </w:pPr>
      <w:r>
        <w:t xml:space="preserve">      also-notify {</w:t>
      </w:r>
    </w:p>
    <w:p w:rsidR="00FD0665" w:rsidRDefault="00FD0665" w:rsidP="00FD0665">
      <w:pPr>
        <w:pStyle w:val="ad"/>
      </w:pPr>
      <w:r>
        <w:t xml:space="preserve">          172.16.1.51;</w:t>
      </w:r>
    </w:p>
    <w:p w:rsidR="00FD0665" w:rsidRDefault="00FD0665" w:rsidP="00FD0665">
      <w:pPr>
        <w:pStyle w:val="ad"/>
      </w:pPr>
      <w:r>
        <w:t xml:space="preserve">      };</w:t>
      </w:r>
    </w:p>
    <w:p w:rsidR="003D2C37" w:rsidRDefault="00FD0665" w:rsidP="00FD0665">
      <w:pPr>
        <w:pStyle w:val="ad"/>
      </w:pPr>
      <w:r>
        <w:t xml:space="preserve">  };</w:t>
      </w:r>
    </w:p>
    <w:p w:rsidR="006A57B8" w:rsidRDefault="00AF4598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16.172.zone</w:t>
      </w:r>
      <w:r>
        <w:rPr>
          <w:rFonts w:hint="eastAsia"/>
        </w:rPr>
        <w:t>文件：</w:t>
      </w:r>
    </w:p>
    <w:p w:rsidR="00117B56" w:rsidRDefault="00117B56" w:rsidP="00117B56">
      <w:pPr>
        <w:pStyle w:val="ad"/>
      </w:pPr>
      <w:r>
        <w:lastRenderedPageBreak/>
        <w:t xml:space="preserve">[root@m01 /var/named/chroot/etc]# cat 16.172.zone </w:t>
      </w:r>
    </w:p>
    <w:p w:rsidR="00117B56" w:rsidRDefault="00117B56" w:rsidP="00117B56">
      <w:pPr>
        <w:pStyle w:val="ad"/>
      </w:pPr>
      <w:r>
        <w:t>$TTL 3600</w:t>
      </w:r>
      <w:r>
        <w:tab/>
        <w:t>; 1 hour</w:t>
      </w:r>
    </w:p>
    <w:p w:rsidR="00117B56" w:rsidRDefault="00117B56" w:rsidP="00117B56">
      <w:pPr>
        <w:pStyle w:val="ad"/>
      </w:pPr>
      <w:r>
        <w:t>@</w:t>
      </w:r>
      <w:r>
        <w:tab/>
      </w:r>
      <w:r>
        <w:tab/>
        <w:t>IN SOA op.lnh.com. dns.lnh.com. (</w:t>
      </w:r>
    </w:p>
    <w:p w:rsidR="00117B56" w:rsidRDefault="00117B56" w:rsidP="00117B56">
      <w:pPr>
        <w:pStyle w:val="ad"/>
      </w:pPr>
      <w:r>
        <w:tab/>
      </w:r>
      <w:r>
        <w:tab/>
      </w:r>
      <w:r>
        <w:tab/>
        <w:t>2004</w:t>
      </w:r>
      <w:r>
        <w:tab/>
        <w:t>;serial</w:t>
      </w:r>
    </w:p>
    <w:p w:rsidR="00117B56" w:rsidRDefault="00117B56" w:rsidP="00117B56">
      <w:pPr>
        <w:pStyle w:val="ad"/>
      </w:pPr>
      <w:r>
        <w:tab/>
      </w:r>
      <w:r>
        <w:tab/>
      </w:r>
      <w:r>
        <w:tab/>
        <w:t>900</w:t>
      </w:r>
      <w:r>
        <w:tab/>
        <w:t>;refresh(15 minutes)</w:t>
      </w:r>
    </w:p>
    <w:p w:rsidR="00117B56" w:rsidRDefault="00117B56" w:rsidP="00117B56">
      <w:pPr>
        <w:pStyle w:val="ad"/>
      </w:pPr>
      <w:r>
        <w:tab/>
      </w:r>
      <w:r>
        <w:tab/>
      </w:r>
      <w:r>
        <w:tab/>
        <w:t>600</w:t>
      </w:r>
      <w:r>
        <w:tab/>
        <w:t>;retry(10 minutes)</w:t>
      </w:r>
    </w:p>
    <w:p w:rsidR="00117B56" w:rsidRDefault="00117B56" w:rsidP="00117B56">
      <w:pPr>
        <w:pStyle w:val="ad"/>
      </w:pPr>
      <w:r>
        <w:tab/>
      </w:r>
      <w:r>
        <w:tab/>
      </w:r>
      <w:r>
        <w:tab/>
        <w:t>86400</w:t>
      </w:r>
      <w:r>
        <w:tab/>
        <w:t>;expire(1 day)</w:t>
      </w:r>
    </w:p>
    <w:p w:rsidR="00117B56" w:rsidRDefault="00117B56" w:rsidP="00117B56">
      <w:pPr>
        <w:pStyle w:val="ad"/>
      </w:pPr>
      <w:r>
        <w:tab/>
      </w:r>
      <w:r>
        <w:tab/>
      </w:r>
      <w:r>
        <w:tab/>
        <w:t>3600</w:t>
      </w:r>
      <w:r>
        <w:tab/>
        <w:t>;minimum(1 hour)</w:t>
      </w:r>
    </w:p>
    <w:p w:rsidR="00117B56" w:rsidRDefault="00117B56" w:rsidP="00117B56">
      <w:pPr>
        <w:pStyle w:val="ad"/>
      </w:pPr>
      <w:r>
        <w:tab/>
      </w:r>
      <w:r>
        <w:tab/>
        <w:t>)</w:t>
      </w:r>
    </w:p>
    <w:p w:rsidR="00117B56" w:rsidRDefault="00117B56" w:rsidP="00117B56">
      <w:pPr>
        <w:pStyle w:val="ad"/>
      </w:pPr>
      <w:r>
        <w:tab/>
      </w:r>
      <w:r>
        <w:tab/>
        <w:t>NS</w:t>
      </w:r>
      <w:r>
        <w:tab/>
        <w:t>op.lnh.com.</w:t>
      </w:r>
    </w:p>
    <w:p w:rsidR="00AF4598" w:rsidRDefault="00117B56" w:rsidP="00117B56">
      <w:pPr>
        <w:pStyle w:val="ad"/>
      </w:pPr>
      <w:r>
        <w:t>102.122</w:t>
      </w:r>
      <w:r>
        <w:tab/>
      </w:r>
      <w:r>
        <w:tab/>
        <w:t>IN</w:t>
      </w:r>
      <w:r>
        <w:tab/>
        <w:t>PTR</w:t>
      </w:r>
      <w:r>
        <w:tab/>
        <w:t>a.lnh.com.</w:t>
      </w:r>
    </w:p>
    <w:p w:rsidR="006A57B8" w:rsidRDefault="00DE66D7" w:rsidP="00BF6D56">
      <w:r>
        <w:t xml:space="preserve">  </w:t>
      </w:r>
      <w:r>
        <w:t>更改权限：</w:t>
      </w:r>
    </w:p>
    <w:p w:rsidR="00DE66D7" w:rsidRDefault="00DE66D7" w:rsidP="00DE66D7">
      <w:pPr>
        <w:pStyle w:val="ad"/>
      </w:pPr>
      <w:r w:rsidRPr="00DE66D7">
        <w:t>chown -R named:named 16.172.zone</w:t>
      </w:r>
    </w:p>
    <w:p w:rsidR="006A57B8" w:rsidRDefault="00FC74E2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Slave</w:t>
      </w:r>
      <w:r>
        <w:rPr>
          <w:rFonts w:hint="eastAsia"/>
        </w:rPr>
        <w:t>端的</w:t>
      </w:r>
      <w:r>
        <w:rPr>
          <w:rFonts w:hint="eastAsia"/>
        </w:rPr>
        <w:t>view</w:t>
      </w:r>
      <w:r>
        <w:t>.conf</w:t>
      </w:r>
      <w:r w:rsidR="00242736">
        <w:t>,</w:t>
      </w:r>
      <w:r w:rsidR="00242736">
        <w:t>添加如下配置：</w:t>
      </w:r>
    </w:p>
    <w:p w:rsidR="00FC74E2" w:rsidRDefault="00FC74E2" w:rsidP="00FC74E2">
      <w:pPr>
        <w:pStyle w:val="ad"/>
      </w:pPr>
      <w:r>
        <w:t xml:space="preserve">  zone "16.172.in-addr.arpa" {</w:t>
      </w:r>
    </w:p>
    <w:p w:rsidR="00FC74E2" w:rsidRDefault="00FC74E2" w:rsidP="00FC74E2">
      <w:pPr>
        <w:pStyle w:val="ad"/>
      </w:pPr>
      <w:r>
        <w:t xml:space="preserve">      type slave;</w:t>
      </w:r>
    </w:p>
    <w:p w:rsidR="00FC74E2" w:rsidRDefault="00FC74E2" w:rsidP="00FC74E2">
      <w:pPr>
        <w:pStyle w:val="ad"/>
      </w:pPr>
      <w:r>
        <w:t xml:space="preserve">      masters {172.16.1.61; };</w:t>
      </w:r>
    </w:p>
    <w:p w:rsidR="00FC74E2" w:rsidRDefault="00FC74E2" w:rsidP="00FC74E2">
      <w:pPr>
        <w:pStyle w:val="ad"/>
      </w:pPr>
      <w:r>
        <w:t xml:space="preserve">      file "slave.16.172.zone";</w:t>
      </w:r>
    </w:p>
    <w:p w:rsidR="00FC74E2" w:rsidRDefault="00FC74E2" w:rsidP="00FC74E2">
      <w:pPr>
        <w:pStyle w:val="ad"/>
      </w:pPr>
      <w:r>
        <w:t xml:space="preserve">  };</w:t>
      </w:r>
    </w:p>
    <w:p w:rsidR="008A6EA5" w:rsidRDefault="00CC7B42" w:rsidP="00BF6D56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rndc</w:t>
      </w:r>
      <w:r>
        <w:t xml:space="preserve"> reload</w:t>
      </w:r>
      <w:r>
        <w:t>更新配置。</w:t>
      </w:r>
      <w:r w:rsidR="00853A36">
        <w:t>slave</w:t>
      </w:r>
      <w:r w:rsidR="00853A36">
        <w:t>端才会通过不新的</w:t>
      </w:r>
      <w:r w:rsidR="00853A36">
        <w:t>zone</w:t>
      </w:r>
      <w:r w:rsidR="00853A36">
        <w:t>配置。</w:t>
      </w:r>
    </w:p>
    <w:p w:rsidR="006A57B8" w:rsidRDefault="00F96EFD" w:rsidP="00BF6D56">
      <w:r>
        <w:rPr>
          <w:rFonts w:hint="eastAsia"/>
        </w:rPr>
        <w:t xml:space="preserve">  </w:t>
      </w:r>
      <w:r>
        <w:rPr>
          <w:rFonts w:hint="eastAsia"/>
        </w:rPr>
        <w:t>解析测试：</w:t>
      </w:r>
    </w:p>
    <w:p w:rsidR="00F96EFD" w:rsidRDefault="00F96EFD" w:rsidP="00F96EFD">
      <w:pPr>
        <w:pStyle w:val="ad"/>
      </w:pPr>
      <w:r>
        <w:t>[root@db01 etc]# host 172.16.122.102 127.0.0.1</w:t>
      </w:r>
    </w:p>
    <w:p w:rsidR="00F96EFD" w:rsidRDefault="00F96EFD" w:rsidP="00F96EFD">
      <w:pPr>
        <w:pStyle w:val="ad"/>
      </w:pPr>
      <w:r>
        <w:t>Using domain server:</w:t>
      </w:r>
    </w:p>
    <w:p w:rsidR="00F96EFD" w:rsidRDefault="00F96EFD" w:rsidP="00F96EFD">
      <w:pPr>
        <w:pStyle w:val="ad"/>
      </w:pPr>
      <w:r>
        <w:t>Name: 127.0.0.1</w:t>
      </w:r>
    </w:p>
    <w:p w:rsidR="00F96EFD" w:rsidRDefault="00F96EFD" w:rsidP="00F96EFD">
      <w:pPr>
        <w:pStyle w:val="ad"/>
      </w:pPr>
      <w:r>
        <w:t>Address: 127.0.0.1#53</w:t>
      </w:r>
    </w:p>
    <w:p w:rsidR="00F96EFD" w:rsidRDefault="00F96EFD" w:rsidP="00F96EFD">
      <w:pPr>
        <w:pStyle w:val="ad"/>
      </w:pPr>
      <w:r>
        <w:t xml:space="preserve">Aliases: </w:t>
      </w:r>
    </w:p>
    <w:p w:rsidR="00F96EFD" w:rsidRDefault="00F96EFD" w:rsidP="00F96EFD">
      <w:pPr>
        <w:pStyle w:val="ad"/>
      </w:pPr>
    </w:p>
    <w:p w:rsidR="00F96EFD" w:rsidRDefault="00F96EFD" w:rsidP="00F96EFD">
      <w:pPr>
        <w:pStyle w:val="ad"/>
      </w:pPr>
      <w:r>
        <w:t>102.122.16.172.in-addr.arpa domain name pointer a.lnh.com.</w:t>
      </w:r>
    </w:p>
    <w:p w:rsidR="006A57B8" w:rsidRDefault="006A57B8" w:rsidP="00BF6D56"/>
    <w:p w:rsidR="006A57B8" w:rsidRDefault="00D91927" w:rsidP="00D91927">
      <w:pPr>
        <w:pStyle w:val="20"/>
        <w:spacing w:before="163" w:after="163"/>
      </w:pPr>
      <w:bookmarkStart w:id="12" w:name="_Toc471644859"/>
      <w:r>
        <w:rPr>
          <w:rFonts w:hint="eastAsia"/>
        </w:rPr>
        <w:t>2.</w:t>
      </w:r>
      <w:r>
        <w:t>4.</w:t>
      </w:r>
      <w:r>
        <w:t>使用</w:t>
      </w:r>
      <w:r>
        <w:t>DNS</w:t>
      </w:r>
      <w:r>
        <w:t>实现负载均衡</w:t>
      </w:r>
      <w:bookmarkEnd w:id="12"/>
    </w:p>
    <w:p w:rsidR="00D91927" w:rsidRDefault="0054360D" w:rsidP="00D91927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DNS</w:t>
      </w:r>
      <w:r>
        <w:rPr>
          <w:rFonts w:hint="eastAsia"/>
        </w:rPr>
        <w:t>轮询的方式，将同一个域名轮询到不同的主机。</w:t>
      </w:r>
    </w:p>
    <w:p w:rsidR="0054360D" w:rsidRDefault="0054360D" w:rsidP="0054360D">
      <w:pPr>
        <w:pStyle w:val="ad"/>
      </w:pPr>
      <w:r>
        <w:t>a               A       172.16.1.100</w:t>
      </w:r>
    </w:p>
    <w:p w:rsidR="0054360D" w:rsidRPr="00D91927" w:rsidRDefault="0054360D" w:rsidP="0054360D">
      <w:pPr>
        <w:pStyle w:val="ad"/>
      </w:pPr>
      <w:r>
        <w:t>a               A       172.16.1.102</w:t>
      </w:r>
    </w:p>
    <w:p w:rsidR="006A57B8" w:rsidRDefault="0054360D" w:rsidP="00BF6D56">
      <w:r>
        <w:lastRenderedPageBreak/>
        <w:t xml:space="preserve">  </w:t>
      </w:r>
      <w:r>
        <w:t>测试轮询结果：</w:t>
      </w:r>
    </w:p>
    <w:p w:rsidR="0054360D" w:rsidRDefault="0054360D" w:rsidP="0054360D">
      <w:pPr>
        <w:pStyle w:val="ad"/>
      </w:pPr>
      <w:r>
        <w:t>[root@m01 /var/named/chroot/etc]# nslookup a.lnh.com 127.0.0.1</w:t>
      </w:r>
    </w:p>
    <w:p w:rsidR="0054360D" w:rsidRDefault="0054360D" w:rsidP="0054360D">
      <w:pPr>
        <w:pStyle w:val="ad"/>
      </w:pPr>
      <w:r>
        <w:t>Server:</w:t>
      </w:r>
      <w:r>
        <w:tab/>
      </w:r>
      <w:r>
        <w:tab/>
        <w:t>127.0.0.1</w:t>
      </w:r>
    </w:p>
    <w:p w:rsidR="0054360D" w:rsidRDefault="0054360D" w:rsidP="0054360D">
      <w:pPr>
        <w:pStyle w:val="ad"/>
      </w:pPr>
      <w:r>
        <w:t>Address:</w:t>
      </w:r>
      <w:r>
        <w:tab/>
        <w:t>127.0.0.1#53</w:t>
      </w:r>
    </w:p>
    <w:p w:rsidR="0054360D" w:rsidRDefault="0054360D" w:rsidP="0054360D">
      <w:pPr>
        <w:pStyle w:val="ad"/>
      </w:pP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172.16.1.100</w:t>
      </w: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172.16.1.102</w:t>
      </w: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1.2.3.4</w:t>
      </w:r>
    </w:p>
    <w:p w:rsidR="0054360D" w:rsidRDefault="0054360D" w:rsidP="0054360D">
      <w:pPr>
        <w:pStyle w:val="ad"/>
      </w:pPr>
    </w:p>
    <w:p w:rsidR="0054360D" w:rsidRDefault="0054360D" w:rsidP="0054360D">
      <w:pPr>
        <w:pStyle w:val="ad"/>
      </w:pPr>
      <w:r>
        <w:t>[root@m01 /var/named/chroot/etc]# nslookup a.lnh.com 127.0.0.1</w:t>
      </w:r>
    </w:p>
    <w:p w:rsidR="0054360D" w:rsidRDefault="0054360D" w:rsidP="0054360D">
      <w:pPr>
        <w:pStyle w:val="ad"/>
      </w:pPr>
      <w:r>
        <w:t>Server:</w:t>
      </w:r>
      <w:r>
        <w:tab/>
      </w:r>
      <w:r>
        <w:tab/>
        <w:t>127.0.0.1</w:t>
      </w:r>
    </w:p>
    <w:p w:rsidR="0054360D" w:rsidRDefault="0054360D" w:rsidP="0054360D">
      <w:pPr>
        <w:pStyle w:val="ad"/>
      </w:pPr>
      <w:r>
        <w:t>Address:</w:t>
      </w:r>
      <w:r>
        <w:tab/>
        <w:t>127.0.0.1#53</w:t>
      </w:r>
    </w:p>
    <w:p w:rsidR="0054360D" w:rsidRDefault="0054360D" w:rsidP="0054360D">
      <w:pPr>
        <w:pStyle w:val="ad"/>
      </w:pP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172.16.1.102</w:t>
      </w: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1.2.3.4</w:t>
      </w:r>
    </w:p>
    <w:p w:rsidR="0054360D" w:rsidRDefault="0054360D" w:rsidP="0054360D">
      <w:pPr>
        <w:pStyle w:val="ad"/>
      </w:pPr>
      <w:r>
        <w:t>Name:</w:t>
      </w:r>
      <w:r>
        <w:tab/>
        <w:t>a.lnh.com</w:t>
      </w:r>
    </w:p>
    <w:p w:rsidR="0054360D" w:rsidRDefault="0054360D" w:rsidP="0054360D">
      <w:pPr>
        <w:pStyle w:val="ad"/>
      </w:pPr>
      <w:r>
        <w:t>Address: 172.16.1.100</w:t>
      </w:r>
    </w:p>
    <w:p w:rsidR="0054360D" w:rsidRDefault="00E374BC" w:rsidP="00BF6D56">
      <w:r>
        <w:t>注：</w:t>
      </w:r>
      <w:r>
        <w:t>DNS</w:t>
      </w:r>
      <w:r>
        <w:t>策略很简单，不会对后端服务器进行监测。</w:t>
      </w:r>
    </w:p>
    <w:p w:rsidR="0054360D" w:rsidRDefault="0054360D" w:rsidP="00BF6D56"/>
    <w:p w:rsidR="00360DE6" w:rsidRDefault="00360DE6" w:rsidP="00360DE6">
      <w:pPr>
        <w:pStyle w:val="20"/>
        <w:spacing w:before="163" w:after="163"/>
      </w:pPr>
      <w:bookmarkStart w:id="13" w:name="_Toc471644860"/>
      <w:r>
        <w:rPr>
          <w:rFonts w:hint="eastAsia"/>
        </w:rPr>
        <w:t>2.</w:t>
      </w:r>
      <w:r>
        <w:t>5.</w:t>
      </w:r>
      <w:r>
        <w:t>配置</w:t>
      </w:r>
      <w:r>
        <w:t>DNS</w:t>
      </w:r>
      <w:r>
        <w:t>视图（智能</w:t>
      </w:r>
      <w:r>
        <w:t>DNS</w:t>
      </w:r>
      <w:r>
        <w:t>）</w:t>
      </w:r>
      <w:bookmarkEnd w:id="13"/>
    </w:p>
    <w:p w:rsidR="0054360D" w:rsidRDefault="00AF3A60" w:rsidP="00BF6D56">
      <w:r>
        <w:rPr>
          <w:rFonts w:hint="eastAsia"/>
        </w:rPr>
        <w:t xml:space="preserve">   </w:t>
      </w:r>
      <w:r w:rsidR="006F11A4">
        <w:rPr>
          <w:rFonts w:hint="eastAsia"/>
        </w:rPr>
        <w:t>任意机房出现网络、节点故障，不影响业务</w:t>
      </w:r>
      <w:r w:rsidR="008E3FA4">
        <w:rPr>
          <w:rFonts w:hint="eastAsia"/>
        </w:rPr>
        <w:t>。</w:t>
      </w:r>
      <w:r w:rsidR="000D103F">
        <w:rPr>
          <w:rFonts w:hint="eastAsia"/>
        </w:rPr>
        <w:t>节省专线流量。</w:t>
      </w:r>
      <w:r w:rsidR="001325F4">
        <w:rPr>
          <w:rFonts w:hint="eastAsia"/>
        </w:rPr>
        <w:t>负载均衡和</w:t>
      </w:r>
      <w:r w:rsidR="001325F4">
        <w:rPr>
          <w:rFonts w:hint="eastAsia"/>
        </w:rPr>
        <w:t>DNS</w:t>
      </w:r>
      <w:r w:rsidR="001325F4">
        <w:rPr>
          <w:rFonts w:hint="eastAsia"/>
        </w:rPr>
        <w:t>联动，负载</w:t>
      </w:r>
      <w:r w:rsidR="001325F4">
        <w:rPr>
          <w:rFonts w:hint="eastAsia"/>
        </w:rPr>
        <w:t>un</w:t>
      </w:r>
      <w:r w:rsidR="001325F4">
        <w:rPr>
          <w:rFonts w:hint="eastAsia"/>
        </w:rPr>
        <w:t>横配置</w:t>
      </w:r>
      <w:r w:rsidR="001325F4">
        <w:rPr>
          <w:rFonts w:hint="eastAsia"/>
        </w:rPr>
        <w:t>DNS</w:t>
      </w:r>
      <w:r w:rsidR="001325F4">
        <w:rPr>
          <w:rFonts w:hint="eastAsia"/>
        </w:rPr>
        <w:t>的域名。</w:t>
      </w:r>
      <w:r w:rsidR="001F71A5">
        <w:rPr>
          <w:rFonts w:hint="eastAsia"/>
        </w:rPr>
        <w:t>指定那个</w:t>
      </w:r>
      <w:r w:rsidR="001F71A5">
        <w:rPr>
          <w:rFonts w:hint="eastAsia"/>
        </w:rPr>
        <w:t>ip</w:t>
      </w:r>
      <w:r w:rsidR="001F71A5">
        <w:rPr>
          <w:rFonts w:hint="eastAsia"/>
        </w:rPr>
        <w:t>访问那个地址。</w:t>
      </w:r>
    </w:p>
    <w:p w:rsidR="004D4C6D" w:rsidRDefault="004D4C6D" w:rsidP="004D4C6D">
      <w:pPr>
        <w:ind w:firstLineChars="200" w:firstLine="480"/>
      </w:pPr>
      <w:r>
        <w:t>编辑</w:t>
      </w:r>
      <w:r>
        <w:t>master</w:t>
      </w:r>
      <w:r>
        <w:t>上的主配置文件</w:t>
      </w:r>
      <w:r w:rsidR="009D1689" w:rsidRPr="009D1689">
        <w:t>/var/named/chroot/etc/named.conf</w:t>
      </w:r>
      <w:r>
        <w:rPr>
          <w:rFonts w:hint="eastAsia"/>
        </w:rPr>
        <w:t>。</w:t>
      </w:r>
    </w:p>
    <w:p w:rsidR="00BE5E52" w:rsidRDefault="00BE5E52" w:rsidP="00BE5E52">
      <w:pPr>
        <w:pStyle w:val="ad"/>
      </w:pPr>
      <w:r>
        <w:t>key "group1" {</w:t>
      </w:r>
    </w:p>
    <w:p w:rsidR="00BE5E52" w:rsidRDefault="00BE5E52" w:rsidP="00BE5E52">
      <w:pPr>
        <w:pStyle w:val="ad"/>
      </w:pPr>
      <w:r>
        <w:t xml:space="preserve">        algorithm hmac-md5;</w:t>
      </w:r>
    </w:p>
    <w:p w:rsidR="00BE5E52" w:rsidRDefault="00BE5E52" w:rsidP="00BE5E52">
      <w:pPr>
        <w:pStyle w:val="ad"/>
      </w:pPr>
      <w:r>
        <w:t xml:space="preserve">        secret "i+uKnzR3JfSheMVLNWUH5Q==";</w:t>
      </w:r>
    </w:p>
    <w:p w:rsidR="00BE5E52" w:rsidRDefault="00BE5E52" w:rsidP="00BE5E52">
      <w:pPr>
        <w:pStyle w:val="ad"/>
      </w:pPr>
      <w:r>
        <w:t>};</w:t>
      </w:r>
    </w:p>
    <w:p w:rsidR="00BE5E52" w:rsidRDefault="00BE5E52" w:rsidP="00BE5E52">
      <w:pPr>
        <w:pStyle w:val="ad"/>
      </w:pPr>
    </w:p>
    <w:p w:rsidR="00BE5E52" w:rsidRDefault="00BE5E52" w:rsidP="00BE5E52">
      <w:pPr>
        <w:pStyle w:val="ad"/>
      </w:pPr>
      <w:r>
        <w:t>key "group2" {</w:t>
      </w:r>
    </w:p>
    <w:p w:rsidR="00BE5E52" w:rsidRDefault="00BE5E52" w:rsidP="00BE5E52">
      <w:pPr>
        <w:pStyle w:val="ad"/>
      </w:pPr>
      <w:r>
        <w:lastRenderedPageBreak/>
        <w:t xml:space="preserve">        algorithm hmac-md5;</w:t>
      </w:r>
    </w:p>
    <w:p w:rsidR="00BE5E52" w:rsidRDefault="00BE5E52" w:rsidP="00BE5E52">
      <w:pPr>
        <w:pStyle w:val="ad"/>
      </w:pPr>
      <w:r>
        <w:t xml:space="preserve">        secret "wPaGrqLp0XtAepn8Rc0U3w==";</w:t>
      </w:r>
    </w:p>
    <w:p w:rsidR="00BE5E52" w:rsidRDefault="00BE5E52" w:rsidP="00BE5E52">
      <w:pPr>
        <w:pStyle w:val="ad"/>
      </w:pPr>
      <w:r>
        <w:t>};</w:t>
      </w:r>
    </w:p>
    <w:p w:rsidR="00BE5E52" w:rsidRDefault="00BE5E52" w:rsidP="001E06CB">
      <w:pPr>
        <w:pStyle w:val="ad"/>
        <w:rPr>
          <w:rFonts w:hint="eastAsia"/>
        </w:rPr>
      </w:pPr>
    </w:p>
    <w:p w:rsidR="001E06CB" w:rsidRDefault="001E06CB" w:rsidP="001E06CB">
      <w:pPr>
        <w:pStyle w:val="ad"/>
      </w:pPr>
      <w:r>
        <w:t>acl group1 {</w:t>
      </w:r>
    </w:p>
    <w:p w:rsidR="001E06CB" w:rsidRDefault="001E06CB" w:rsidP="001E06CB">
      <w:pPr>
        <w:pStyle w:val="ad"/>
      </w:pPr>
      <w:r>
        <w:t xml:space="preserve">  172.16.1.51;</w:t>
      </w:r>
    </w:p>
    <w:p w:rsidR="001E06CB" w:rsidRDefault="001E06CB" w:rsidP="001E06CB">
      <w:pPr>
        <w:pStyle w:val="ad"/>
      </w:pPr>
      <w:r>
        <w:t>};</w:t>
      </w:r>
    </w:p>
    <w:p w:rsidR="001E06CB" w:rsidRDefault="001E06CB" w:rsidP="001E06CB">
      <w:pPr>
        <w:pStyle w:val="ad"/>
      </w:pPr>
    </w:p>
    <w:p w:rsidR="001E06CB" w:rsidRDefault="001E06CB" w:rsidP="001E06CB">
      <w:pPr>
        <w:pStyle w:val="ad"/>
      </w:pPr>
      <w:r>
        <w:t>acl group2 {</w:t>
      </w:r>
    </w:p>
    <w:p w:rsidR="001E06CB" w:rsidRDefault="001E06CB" w:rsidP="001E06CB">
      <w:pPr>
        <w:pStyle w:val="ad"/>
      </w:pPr>
      <w:r>
        <w:t xml:space="preserve">  172.16.1.61;</w:t>
      </w:r>
    </w:p>
    <w:p w:rsidR="001E06CB" w:rsidRDefault="001E06CB" w:rsidP="001E06CB">
      <w:pPr>
        <w:pStyle w:val="ad"/>
      </w:pPr>
      <w:r>
        <w:t>};</w:t>
      </w:r>
    </w:p>
    <w:p w:rsidR="002154C9" w:rsidRDefault="00A13A6A" w:rsidP="001E06CB">
      <w:pPr>
        <w:pStyle w:val="ad"/>
      </w:pPr>
      <w:r>
        <w:t>注</w:t>
      </w:r>
      <w:r w:rsidR="00EA3394">
        <w:t>：这俩是新的节点，在最后的incloude上方。</w:t>
      </w:r>
      <w:r w:rsidR="00264FCB">
        <w:t>说明：group1就相当于idc1中的客户机，分组下的机器发起的请求，分到group1中。</w:t>
      </w:r>
      <w:r w:rsidR="00DB53D7">
        <w:t>如果不再这里边的发起DNS请求走默认。</w:t>
      </w:r>
    </w:p>
    <w:p w:rsidR="00BD5617" w:rsidRDefault="00BD5617" w:rsidP="001E06CB">
      <w:pPr>
        <w:pStyle w:val="ad"/>
        <w:rPr>
          <w:rFonts w:hint="eastAsia"/>
        </w:rPr>
      </w:pPr>
      <w:r w:rsidRPr="00E3104A">
        <w:rPr>
          <w:highlight w:val="green"/>
        </w:rPr>
        <w:t>配置不同的key是为了做主从区分不同的域。</w:t>
      </w:r>
      <w:r w:rsidR="00465DD7">
        <w:rPr>
          <w:highlight w:val="green"/>
        </w:rPr>
        <w:t>记得在</w:t>
      </w:r>
      <w:r w:rsidR="00465DD7">
        <w:rPr>
          <w:rFonts w:hint="eastAsia"/>
        </w:rPr>
        <w:t>rndc.key</w:t>
      </w:r>
      <w:r w:rsidR="00465DD7">
        <w:rPr>
          <w:rFonts w:hint="eastAsia"/>
          <w:highlight w:val="green"/>
        </w:rPr>
        <w:t>和</w:t>
      </w:r>
      <w:r w:rsidR="00465DD7">
        <w:rPr>
          <w:rFonts w:hint="eastAsia"/>
        </w:rPr>
        <w:t>rndc.conf</w:t>
      </w:r>
      <w:r w:rsidR="00465DD7">
        <w:rPr>
          <w:rFonts w:hint="eastAsia"/>
          <w:highlight w:val="green"/>
        </w:rPr>
        <w:t>文件中配置相关key。</w:t>
      </w:r>
    </w:p>
    <w:p w:rsidR="000D1E41" w:rsidRDefault="00BE382E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/var/named/chroot/etc/view.conf</w:t>
      </w:r>
      <w:r>
        <w:rPr>
          <w:rFonts w:hint="eastAsia"/>
        </w:rPr>
        <w:t>配置文件：（清空源内容）</w:t>
      </w:r>
    </w:p>
    <w:p w:rsidR="006225D0" w:rsidRDefault="006225D0" w:rsidP="006225D0">
      <w:pPr>
        <w:pStyle w:val="ad"/>
      </w:pPr>
      <w:r>
        <w:t>view "GROUP1" {</w:t>
      </w:r>
    </w:p>
    <w:p w:rsidR="006225D0" w:rsidRDefault="006225D0" w:rsidP="006225D0">
      <w:pPr>
        <w:pStyle w:val="ad"/>
      </w:pPr>
      <w:r>
        <w:t xml:space="preserve">  match-clients { key "group1";group1; };</w:t>
      </w:r>
    </w:p>
    <w:p w:rsidR="006225D0" w:rsidRDefault="006225D0" w:rsidP="006225D0">
      <w:pPr>
        <w:pStyle w:val="ad"/>
      </w:pPr>
      <w:r>
        <w:t xml:space="preserve">  server 172.16.1.51 { keys "group1";};</w:t>
      </w:r>
    </w:p>
    <w:p w:rsidR="006225D0" w:rsidRDefault="006225D0" w:rsidP="006225D0">
      <w:pPr>
        <w:pStyle w:val="ad"/>
      </w:pPr>
      <w:r>
        <w:t xml:space="preserve">  zone "viewlnh.com" {</w:t>
      </w:r>
    </w:p>
    <w:p w:rsidR="006225D0" w:rsidRDefault="006225D0" w:rsidP="006225D0">
      <w:pPr>
        <w:pStyle w:val="ad"/>
      </w:pPr>
      <w:r>
        <w:t xml:space="preserve">    type master;</w:t>
      </w:r>
    </w:p>
    <w:p w:rsidR="006225D0" w:rsidRDefault="006225D0" w:rsidP="006225D0">
      <w:pPr>
        <w:pStyle w:val="ad"/>
      </w:pPr>
      <w:r>
        <w:t xml:space="preserve">    file "group1.viewlnh.com.zone";</w:t>
      </w:r>
    </w:p>
    <w:p w:rsidR="006225D0" w:rsidRDefault="006225D0" w:rsidP="006225D0">
      <w:pPr>
        <w:pStyle w:val="ad"/>
      </w:pPr>
      <w:r>
        <w:t xml:space="preserve">  };</w:t>
      </w:r>
    </w:p>
    <w:p w:rsidR="006225D0" w:rsidRDefault="006225D0" w:rsidP="006225D0">
      <w:pPr>
        <w:pStyle w:val="ad"/>
      </w:pPr>
      <w:r>
        <w:t>};</w:t>
      </w:r>
    </w:p>
    <w:p w:rsidR="006225D0" w:rsidRDefault="006225D0" w:rsidP="006225D0">
      <w:pPr>
        <w:pStyle w:val="ad"/>
      </w:pPr>
    </w:p>
    <w:p w:rsidR="006225D0" w:rsidRDefault="006225D0" w:rsidP="006225D0">
      <w:pPr>
        <w:pStyle w:val="ad"/>
      </w:pPr>
      <w:r>
        <w:t>view "GROUP2" {</w:t>
      </w:r>
    </w:p>
    <w:p w:rsidR="006225D0" w:rsidRDefault="006225D0" w:rsidP="006225D0">
      <w:pPr>
        <w:pStyle w:val="ad"/>
      </w:pPr>
      <w:r>
        <w:t xml:space="preserve">  match-clients { key "group2";group2; };</w:t>
      </w:r>
    </w:p>
    <w:p w:rsidR="006225D0" w:rsidRDefault="006225D0" w:rsidP="006225D0">
      <w:pPr>
        <w:pStyle w:val="ad"/>
      </w:pPr>
      <w:r>
        <w:t xml:space="preserve">  server 172.16.1.51 { keys "group2"; };</w:t>
      </w:r>
    </w:p>
    <w:p w:rsidR="006225D0" w:rsidRDefault="006225D0" w:rsidP="006225D0">
      <w:pPr>
        <w:pStyle w:val="ad"/>
      </w:pPr>
      <w:r>
        <w:t xml:space="preserve">  zone "viewlnh.com" {</w:t>
      </w:r>
    </w:p>
    <w:p w:rsidR="006225D0" w:rsidRDefault="006225D0" w:rsidP="006225D0">
      <w:pPr>
        <w:pStyle w:val="ad"/>
      </w:pPr>
      <w:r>
        <w:t xml:space="preserve">    type master;</w:t>
      </w:r>
    </w:p>
    <w:p w:rsidR="006225D0" w:rsidRDefault="006225D0" w:rsidP="006225D0">
      <w:pPr>
        <w:pStyle w:val="ad"/>
      </w:pPr>
      <w:r>
        <w:t xml:space="preserve">    file "group2.viewlnh.com.zone";</w:t>
      </w:r>
    </w:p>
    <w:p w:rsidR="006225D0" w:rsidRDefault="006225D0" w:rsidP="006225D0">
      <w:pPr>
        <w:pStyle w:val="ad"/>
      </w:pPr>
      <w:r>
        <w:t xml:space="preserve">  };</w:t>
      </w:r>
    </w:p>
    <w:p w:rsidR="00BE382E" w:rsidRDefault="006225D0" w:rsidP="006225D0">
      <w:pPr>
        <w:pStyle w:val="ad"/>
      </w:pPr>
      <w:r>
        <w:t>};</w:t>
      </w:r>
    </w:p>
    <w:p w:rsidR="006361E4" w:rsidRDefault="006361E4" w:rsidP="006225D0">
      <w:pPr>
        <w:pStyle w:val="ad"/>
      </w:pPr>
      <w:r>
        <w:t>#从服务器的view配置：</w:t>
      </w:r>
    </w:p>
    <w:p w:rsidR="006034DC" w:rsidRDefault="006034DC" w:rsidP="006034DC">
      <w:pPr>
        <w:pStyle w:val="ad"/>
      </w:pPr>
      <w:r>
        <w:t>view "GROUP1" {</w:t>
      </w:r>
    </w:p>
    <w:p w:rsidR="006034DC" w:rsidRDefault="006034DC" w:rsidP="006034DC">
      <w:pPr>
        <w:pStyle w:val="ad"/>
      </w:pPr>
      <w:r>
        <w:lastRenderedPageBreak/>
        <w:t xml:space="preserve">  match-clients { key "group1";group1; };</w:t>
      </w:r>
    </w:p>
    <w:p w:rsidR="006034DC" w:rsidRDefault="006034DC" w:rsidP="006034DC">
      <w:pPr>
        <w:pStyle w:val="ad"/>
      </w:pPr>
      <w:r>
        <w:t xml:space="preserve">  server 172.16.1.61 { keys "group1";};</w:t>
      </w:r>
    </w:p>
    <w:p w:rsidR="006034DC" w:rsidRDefault="006034DC" w:rsidP="006034DC">
      <w:pPr>
        <w:pStyle w:val="ad"/>
      </w:pPr>
      <w:r>
        <w:t xml:space="preserve">  zone "viewlnh.com" {</w:t>
      </w:r>
    </w:p>
    <w:p w:rsidR="006034DC" w:rsidRDefault="006034DC" w:rsidP="006034DC">
      <w:pPr>
        <w:pStyle w:val="ad"/>
      </w:pPr>
      <w:r>
        <w:t xml:space="preserve">    type slave;</w:t>
      </w:r>
    </w:p>
    <w:p w:rsidR="006034DC" w:rsidRDefault="006034DC" w:rsidP="006034DC">
      <w:pPr>
        <w:pStyle w:val="ad"/>
      </w:pPr>
      <w:r>
        <w:t xml:space="preserve">    masters {172.16.1.61; };</w:t>
      </w:r>
    </w:p>
    <w:p w:rsidR="006034DC" w:rsidRDefault="006034DC" w:rsidP="006034DC">
      <w:pPr>
        <w:pStyle w:val="ad"/>
      </w:pPr>
      <w:r>
        <w:t xml:space="preserve">    file "slave.group1.viewlnh.com.zone";</w:t>
      </w:r>
    </w:p>
    <w:p w:rsidR="006034DC" w:rsidRDefault="006034DC" w:rsidP="006034DC">
      <w:pPr>
        <w:pStyle w:val="ad"/>
      </w:pPr>
      <w:r>
        <w:t xml:space="preserve">  };</w:t>
      </w:r>
    </w:p>
    <w:p w:rsidR="006034DC" w:rsidRDefault="006034DC" w:rsidP="006034DC">
      <w:pPr>
        <w:pStyle w:val="ad"/>
      </w:pPr>
      <w:r>
        <w:t>};</w:t>
      </w:r>
    </w:p>
    <w:p w:rsidR="006034DC" w:rsidRDefault="006034DC" w:rsidP="006034DC">
      <w:pPr>
        <w:pStyle w:val="ad"/>
      </w:pPr>
    </w:p>
    <w:p w:rsidR="006034DC" w:rsidRDefault="006034DC" w:rsidP="006034DC">
      <w:pPr>
        <w:pStyle w:val="ad"/>
      </w:pPr>
      <w:r>
        <w:t>view "GROUP2" {</w:t>
      </w:r>
    </w:p>
    <w:p w:rsidR="006034DC" w:rsidRDefault="006034DC" w:rsidP="006034DC">
      <w:pPr>
        <w:pStyle w:val="ad"/>
      </w:pPr>
      <w:r>
        <w:t xml:space="preserve">  match-clients { key "group2";group2; };</w:t>
      </w:r>
    </w:p>
    <w:p w:rsidR="006034DC" w:rsidRDefault="006034DC" w:rsidP="006034DC">
      <w:pPr>
        <w:pStyle w:val="ad"/>
      </w:pPr>
      <w:r>
        <w:t xml:space="preserve">  server 172.16.1.61 { keys "group2";};</w:t>
      </w:r>
    </w:p>
    <w:p w:rsidR="006034DC" w:rsidRDefault="006034DC" w:rsidP="006034DC">
      <w:pPr>
        <w:pStyle w:val="ad"/>
      </w:pPr>
      <w:r>
        <w:t xml:space="preserve">  zone "viewlnh.com" {</w:t>
      </w:r>
    </w:p>
    <w:p w:rsidR="006034DC" w:rsidRDefault="006034DC" w:rsidP="006034DC">
      <w:pPr>
        <w:pStyle w:val="ad"/>
      </w:pPr>
      <w:r>
        <w:t xml:space="preserve">    type slave;</w:t>
      </w:r>
    </w:p>
    <w:p w:rsidR="006034DC" w:rsidRDefault="006034DC" w:rsidP="006034DC">
      <w:pPr>
        <w:pStyle w:val="ad"/>
      </w:pPr>
      <w:r>
        <w:t xml:space="preserve">    masters {172.16.1.61; };</w:t>
      </w:r>
    </w:p>
    <w:p w:rsidR="006034DC" w:rsidRDefault="006034DC" w:rsidP="006034DC">
      <w:pPr>
        <w:pStyle w:val="ad"/>
      </w:pPr>
      <w:r>
        <w:t xml:space="preserve">    file "slave.group2.viewlnh.com.zone";</w:t>
      </w:r>
    </w:p>
    <w:p w:rsidR="006034DC" w:rsidRDefault="006034DC" w:rsidP="006034DC">
      <w:pPr>
        <w:pStyle w:val="ad"/>
      </w:pPr>
      <w:r>
        <w:t xml:space="preserve">  };</w:t>
      </w:r>
    </w:p>
    <w:p w:rsidR="006361E4" w:rsidRDefault="006034DC" w:rsidP="006034DC">
      <w:pPr>
        <w:pStyle w:val="ad"/>
        <w:rPr>
          <w:rFonts w:hint="eastAsia"/>
        </w:rPr>
      </w:pPr>
      <w:r>
        <w:t>};</w:t>
      </w:r>
    </w:p>
    <w:p w:rsidR="000D1E41" w:rsidRDefault="00536D99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/var/named/chroot/etc/group1.viewlnh.com.zone</w:t>
      </w:r>
      <w:r>
        <w:rPr>
          <w:rFonts w:hint="eastAsia"/>
        </w:rPr>
        <w:t>文件：</w:t>
      </w:r>
    </w:p>
    <w:p w:rsidR="00287318" w:rsidRDefault="00287318" w:rsidP="00287318">
      <w:pPr>
        <w:pStyle w:val="ad"/>
      </w:pPr>
      <w:r>
        <w:t>$ORIGIN .</w:t>
      </w:r>
    </w:p>
    <w:p w:rsidR="00287318" w:rsidRDefault="00287318" w:rsidP="00287318">
      <w:pPr>
        <w:pStyle w:val="ad"/>
      </w:pPr>
      <w:r>
        <w:t>$TTL 3600</w:t>
      </w:r>
      <w:r>
        <w:tab/>
        <w:t>; 1 hour</w:t>
      </w:r>
    </w:p>
    <w:p w:rsidR="00287318" w:rsidRDefault="00287318" w:rsidP="00287318">
      <w:pPr>
        <w:pStyle w:val="ad"/>
      </w:pPr>
      <w:r>
        <w:t>viewlnh.com</w:t>
      </w:r>
      <w:r>
        <w:tab/>
      </w:r>
      <w:r>
        <w:tab/>
        <w:t>IN SOA op.</w:t>
      </w:r>
      <w:r w:rsidR="00294F35">
        <w:t>viewlnh.com. dns.view.lnh.com. (</w:t>
      </w:r>
    </w:p>
    <w:p w:rsidR="00287318" w:rsidRDefault="00287318" w:rsidP="00287318">
      <w:pPr>
        <w:pStyle w:val="ad"/>
      </w:pPr>
      <w:r>
        <w:tab/>
      </w:r>
      <w:r>
        <w:tab/>
      </w:r>
      <w:r>
        <w:tab/>
        <w:t>2005</w:t>
      </w:r>
      <w:r>
        <w:tab/>
        <w:t>; serial</w:t>
      </w:r>
    </w:p>
    <w:p w:rsidR="00287318" w:rsidRDefault="00287318" w:rsidP="00287318">
      <w:pPr>
        <w:pStyle w:val="ad"/>
      </w:pPr>
      <w:r>
        <w:tab/>
      </w:r>
      <w:r>
        <w:tab/>
      </w:r>
      <w:r>
        <w:tab/>
        <w:t>900</w:t>
      </w:r>
      <w:r>
        <w:tab/>
        <w:t>; refresh (15 minutes)</w:t>
      </w:r>
    </w:p>
    <w:p w:rsidR="00287318" w:rsidRDefault="00287318" w:rsidP="00287318">
      <w:pPr>
        <w:pStyle w:val="ad"/>
      </w:pPr>
      <w:r>
        <w:tab/>
      </w:r>
      <w:r>
        <w:tab/>
      </w:r>
      <w:r>
        <w:tab/>
        <w:t>600</w:t>
      </w:r>
      <w:r>
        <w:tab/>
        <w:t>; retry (10 minutes)</w:t>
      </w:r>
    </w:p>
    <w:p w:rsidR="00287318" w:rsidRDefault="00287318" w:rsidP="00287318">
      <w:pPr>
        <w:pStyle w:val="ad"/>
      </w:pPr>
      <w:r>
        <w:tab/>
      </w:r>
      <w:r>
        <w:tab/>
      </w:r>
      <w:r>
        <w:tab/>
        <w:t>86400</w:t>
      </w:r>
      <w:r>
        <w:tab/>
        <w:t>; expire (1 day)</w:t>
      </w:r>
    </w:p>
    <w:p w:rsidR="00287318" w:rsidRDefault="00287318" w:rsidP="00287318">
      <w:pPr>
        <w:pStyle w:val="ad"/>
      </w:pPr>
      <w:r>
        <w:tab/>
      </w:r>
      <w:r>
        <w:tab/>
      </w:r>
      <w:r>
        <w:tab/>
        <w:t>3600</w:t>
      </w:r>
      <w:r>
        <w:tab/>
        <w:t>; minimum (1 hour)</w:t>
      </w:r>
    </w:p>
    <w:p w:rsidR="00287318" w:rsidRDefault="00294F35" w:rsidP="00287318">
      <w:pPr>
        <w:pStyle w:val="ad"/>
      </w:pPr>
      <w:r>
        <w:tab/>
      </w:r>
      <w:r>
        <w:tab/>
      </w:r>
      <w:r>
        <w:tab/>
        <w:t>)</w:t>
      </w:r>
    </w:p>
    <w:p w:rsidR="00287318" w:rsidRDefault="00287318" w:rsidP="00287318">
      <w:pPr>
        <w:pStyle w:val="ad"/>
      </w:pPr>
      <w:r>
        <w:tab/>
      </w:r>
      <w:r>
        <w:tab/>
        <w:t>NS</w:t>
      </w:r>
      <w:r>
        <w:tab/>
        <w:t>op.viewlnh.com.</w:t>
      </w:r>
    </w:p>
    <w:p w:rsidR="00287318" w:rsidRDefault="00287318" w:rsidP="00287318">
      <w:pPr>
        <w:pStyle w:val="ad"/>
      </w:pPr>
      <w:r>
        <w:t>$ORIGIN viewlnh.com.</w:t>
      </w:r>
    </w:p>
    <w:p w:rsidR="00287318" w:rsidRDefault="00287318" w:rsidP="00287318">
      <w:pPr>
        <w:pStyle w:val="ad"/>
      </w:pPr>
      <w:r>
        <w:t>op</w:t>
      </w:r>
      <w:r>
        <w:tab/>
      </w:r>
      <w:r>
        <w:tab/>
        <w:t>A</w:t>
      </w:r>
      <w:r>
        <w:tab/>
        <w:t>172.16.1.61</w:t>
      </w:r>
    </w:p>
    <w:p w:rsidR="00536D99" w:rsidRDefault="00287318" w:rsidP="00287318">
      <w:pPr>
        <w:pStyle w:val="ad"/>
      </w:pPr>
      <w:r>
        <w:t>view</w:t>
      </w:r>
      <w:r>
        <w:tab/>
      </w:r>
      <w:r>
        <w:tab/>
        <w:t>A</w:t>
      </w:r>
      <w:r>
        <w:tab/>
        <w:t>172.16.1.61</w:t>
      </w:r>
    </w:p>
    <w:p w:rsidR="002154C9" w:rsidRDefault="00E11083" w:rsidP="00BF6D56"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/var/named/chroot/etc/</w:t>
      </w:r>
      <w:r w:rsidR="009E0EF9">
        <w:t>group2</w:t>
      </w:r>
      <w:bookmarkStart w:id="14" w:name="_GoBack"/>
      <w:bookmarkEnd w:id="14"/>
      <w:r w:rsidRPr="00E11083">
        <w:t>.viewlnh.com.zone</w:t>
      </w:r>
      <w:r>
        <w:t>文件：</w:t>
      </w:r>
    </w:p>
    <w:p w:rsidR="00294F35" w:rsidRDefault="00294F35" w:rsidP="00294F35">
      <w:pPr>
        <w:pStyle w:val="ad"/>
      </w:pPr>
      <w:r>
        <w:t>$ORIGIN .</w:t>
      </w:r>
    </w:p>
    <w:p w:rsidR="00294F35" w:rsidRDefault="00294F35" w:rsidP="00294F35">
      <w:pPr>
        <w:pStyle w:val="ad"/>
      </w:pPr>
      <w:r>
        <w:lastRenderedPageBreak/>
        <w:t>$TTL 3600</w:t>
      </w:r>
      <w:r>
        <w:tab/>
        <w:t>; 1 hour</w:t>
      </w:r>
    </w:p>
    <w:p w:rsidR="00294F35" w:rsidRDefault="00294F35" w:rsidP="00294F35">
      <w:pPr>
        <w:pStyle w:val="ad"/>
      </w:pPr>
      <w:r>
        <w:t>viewlnh.com</w:t>
      </w:r>
      <w:r>
        <w:tab/>
      </w:r>
      <w:r>
        <w:tab/>
        <w:t>IN SOA op.viewlnh.com. dns.view.lnh.com. (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2005</w:t>
      </w:r>
      <w:r>
        <w:tab/>
        <w:t>; serial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900</w:t>
      </w:r>
      <w:r>
        <w:tab/>
        <w:t>; refresh (15 minutes)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600</w:t>
      </w:r>
      <w:r>
        <w:tab/>
        <w:t>; retry (10 minutes)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86400</w:t>
      </w:r>
      <w:r>
        <w:tab/>
        <w:t>; expire (1 day)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3600</w:t>
      </w:r>
      <w:r>
        <w:tab/>
        <w:t>; minimum (1 hour)</w:t>
      </w:r>
    </w:p>
    <w:p w:rsidR="00294F35" w:rsidRDefault="00294F35" w:rsidP="00294F35">
      <w:pPr>
        <w:pStyle w:val="ad"/>
      </w:pPr>
      <w:r>
        <w:tab/>
      </w:r>
      <w:r>
        <w:tab/>
      </w:r>
      <w:r>
        <w:tab/>
        <w:t>)</w:t>
      </w:r>
    </w:p>
    <w:p w:rsidR="00294F35" w:rsidRDefault="00294F35" w:rsidP="00294F35">
      <w:pPr>
        <w:pStyle w:val="ad"/>
      </w:pPr>
      <w:r>
        <w:tab/>
      </w:r>
      <w:r>
        <w:tab/>
        <w:t>NS</w:t>
      </w:r>
      <w:r>
        <w:tab/>
        <w:t>op.viewlnh.com.</w:t>
      </w:r>
    </w:p>
    <w:p w:rsidR="00294F35" w:rsidRDefault="00294F35" w:rsidP="00294F35">
      <w:pPr>
        <w:pStyle w:val="ad"/>
      </w:pPr>
      <w:r>
        <w:t>$ORIGIN viewlnh.com.</w:t>
      </w:r>
    </w:p>
    <w:p w:rsidR="00294F35" w:rsidRDefault="00B46FBD" w:rsidP="00294F35">
      <w:pPr>
        <w:pStyle w:val="ad"/>
      </w:pPr>
      <w:r>
        <w:t>op</w:t>
      </w:r>
      <w:r>
        <w:tab/>
      </w:r>
      <w:r>
        <w:tab/>
        <w:t>A</w:t>
      </w:r>
      <w:r>
        <w:tab/>
        <w:t>172.16.1.51</w:t>
      </w:r>
    </w:p>
    <w:p w:rsidR="00E11083" w:rsidRDefault="00B46FBD" w:rsidP="00E11083">
      <w:pPr>
        <w:pStyle w:val="ad"/>
      </w:pPr>
      <w:r>
        <w:t>view</w:t>
      </w:r>
      <w:r>
        <w:tab/>
      </w:r>
      <w:r>
        <w:tab/>
        <w:t>A</w:t>
      </w:r>
      <w:r>
        <w:tab/>
        <w:t>172.16.1.51</w:t>
      </w:r>
    </w:p>
    <w:p w:rsidR="002154C9" w:rsidRDefault="007373C5" w:rsidP="00BF6D56">
      <w:r>
        <w:t>两个组解析到不同的地址上去。不同的客户端请求</w:t>
      </w:r>
      <w:r>
        <w:t>DNS</w:t>
      </w:r>
      <w:r>
        <w:t>分配到指定的</w:t>
      </w:r>
      <w:r>
        <w:t>group</w:t>
      </w:r>
      <w:r>
        <w:t>中去解析。</w:t>
      </w:r>
    </w:p>
    <w:p w:rsidR="002154C9" w:rsidRDefault="00136951" w:rsidP="00BF6D56">
      <w:r>
        <w:rPr>
          <w:rFonts w:hint="eastAsia"/>
        </w:rPr>
        <w:t xml:space="preserve">  </w:t>
      </w:r>
      <w:r>
        <w:rPr>
          <w:rFonts w:hint="eastAsia"/>
        </w:rPr>
        <w:t>更改配置文件权限：</w:t>
      </w:r>
    </w:p>
    <w:p w:rsidR="00136951" w:rsidRDefault="00136951" w:rsidP="00136951">
      <w:pPr>
        <w:pStyle w:val="ad"/>
      </w:pPr>
      <w:r w:rsidRPr="00136951">
        <w:t>chown -R named:named group*</w:t>
      </w:r>
    </w:p>
    <w:p w:rsidR="00457DAD" w:rsidRDefault="00457DAD" w:rsidP="00136951">
      <w:pPr>
        <w:pStyle w:val="ad"/>
      </w:pPr>
      <w:r>
        <w:t>#重载配置文件</w:t>
      </w:r>
    </w:p>
    <w:p w:rsidR="00457DAD" w:rsidRDefault="00457DAD" w:rsidP="00136951">
      <w:pPr>
        <w:pStyle w:val="ad"/>
      </w:pPr>
      <w:r>
        <w:t>rndc reload</w:t>
      </w:r>
    </w:p>
    <w:p w:rsidR="002154C9" w:rsidRDefault="00E0513C" w:rsidP="00BF6D56">
      <w:r>
        <w:t>分配配置的两个</w:t>
      </w:r>
      <w:r>
        <w:t>ip</w:t>
      </w:r>
      <w:r>
        <w:t>访问测试：</w:t>
      </w:r>
    </w:p>
    <w:p w:rsidR="00E0513C" w:rsidRDefault="00E0513C" w:rsidP="00E0513C">
      <w:pPr>
        <w:pStyle w:val="ad"/>
      </w:pPr>
      <w:r>
        <w:t>[root@db01 etc]# host view.viewlnh.com 172.16.1.61</w:t>
      </w:r>
    </w:p>
    <w:p w:rsidR="00E0513C" w:rsidRDefault="00E0513C" w:rsidP="00E0513C">
      <w:pPr>
        <w:pStyle w:val="ad"/>
      </w:pPr>
      <w:r>
        <w:t>Using domain server:</w:t>
      </w:r>
    </w:p>
    <w:p w:rsidR="00E0513C" w:rsidRDefault="00E0513C" w:rsidP="00E0513C">
      <w:pPr>
        <w:pStyle w:val="ad"/>
      </w:pPr>
      <w:r>
        <w:t>Name: 172.16.1.61</w:t>
      </w:r>
    </w:p>
    <w:p w:rsidR="00E0513C" w:rsidRDefault="00E0513C" w:rsidP="00E0513C">
      <w:pPr>
        <w:pStyle w:val="ad"/>
      </w:pPr>
      <w:r>
        <w:t>Address: 172.16.1.61#53</w:t>
      </w:r>
    </w:p>
    <w:p w:rsidR="00E0513C" w:rsidRDefault="00E0513C" w:rsidP="00E0513C">
      <w:pPr>
        <w:pStyle w:val="ad"/>
      </w:pPr>
      <w:r>
        <w:t xml:space="preserve">Aliases: </w:t>
      </w:r>
    </w:p>
    <w:p w:rsidR="00E0513C" w:rsidRDefault="00E0513C" w:rsidP="00E0513C">
      <w:pPr>
        <w:pStyle w:val="ad"/>
      </w:pPr>
    </w:p>
    <w:p w:rsidR="00E0513C" w:rsidRDefault="00E0513C" w:rsidP="00E0513C">
      <w:pPr>
        <w:pStyle w:val="ad"/>
      </w:pPr>
      <w:r>
        <w:t>view.viewlnh.com has address 172.16.1.61</w:t>
      </w:r>
    </w:p>
    <w:p w:rsidR="00E0513C" w:rsidRDefault="00E0513C" w:rsidP="00E0513C">
      <w:pPr>
        <w:pStyle w:val="ad"/>
      </w:pPr>
      <w:r>
        <w:t>[root@m01 /var/named/chroot/etc]# host view.viewlnh.com 172.16.1.61</w:t>
      </w:r>
    </w:p>
    <w:p w:rsidR="00E0513C" w:rsidRDefault="00E0513C" w:rsidP="00E0513C">
      <w:pPr>
        <w:pStyle w:val="ad"/>
      </w:pPr>
      <w:r>
        <w:t>Using domain server:</w:t>
      </w:r>
    </w:p>
    <w:p w:rsidR="00E0513C" w:rsidRDefault="00E0513C" w:rsidP="00E0513C">
      <w:pPr>
        <w:pStyle w:val="ad"/>
      </w:pPr>
      <w:r>
        <w:t>Name: 172.16.1.61</w:t>
      </w:r>
    </w:p>
    <w:p w:rsidR="00E0513C" w:rsidRDefault="00E0513C" w:rsidP="00E0513C">
      <w:pPr>
        <w:pStyle w:val="ad"/>
      </w:pPr>
      <w:r>
        <w:t>Address: 172.16.1.61#53</w:t>
      </w:r>
    </w:p>
    <w:p w:rsidR="00E0513C" w:rsidRDefault="00E0513C" w:rsidP="00E0513C">
      <w:pPr>
        <w:pStyle w:val="ad"/>
      </w:pPr>
      <w:r>
        <w:t xml:space="preserve">Aliases: </w:t>
      </w:r>
    </w:p>
    <w:p w:rsidR="00E0513C" w:rsidRDefault="00E0513C" w:rsidP="00E0513C">
      <w:pPr>
        <w:pStyle w:val="ad"/>
      </w:pPr>
    </w:p>
    <w:p w:rsidR="00E0513C" w:rsidRDefault="00E0513C" w:rsidP="00E0513C">
      <w:pPr>
        <w:pStyle w:val="ad"/>
      </w:pPr>
      <w:r>
        <w:t>view.viewlnh.com has address 172.16.1.51</w:t>
      </w:r>
    </w:p>
    <w:p w:rsidR="002154C9" w:rsidRDefault="002154C9" w:rsidP="00BF6D56"/>
    <w:p w:rsidR="00925B4D" w:rsidRDefault="007D7D21" w:rsidP="007D7D21">
      <w:pPr>
        <w:pStyle w:val="10"/>
      </w:pPr>
      <w:bookmarkStart w:id="15" w:name="_Toc471644861"/>
      <w:r>
        <w:lastRenderedPageBreak/>
        <w:t>三、构建企业级</w:t>
      </w:r>
      <w:r>
        <w:t>DNS</w:t>
      </w:r>
      <w:bookmarkEnd w:id="15"/>
    </w:p>
    <w:p w:rsidR="007D7D21" w:rsidRDefault="007D7D21" w:rsidP="007D7D21">
      <w:pPr>
        <w:pStyle w:val="20"/>
        <w:spacing w:before="163" w:after="163"/>
      </w:pPr>
      <w:bookmarkStart w:id="16" w:name="_Toc471644862"/>
      <w:r>
        <w:rPr>
          <w:rFonts w:hint="eastAsia"/>
        </w:rPr>
        <w:t>3.</w:t>
      </w:r>
      <w:r>
        <w:t>1.</w:t>
      </w:r>
      <w:r>
        <w:t>硬件选型</w:t>
      </w:r>
      <w:bookmarkEnd w:id="16"/>
    </w:p>
    <w:p w:rsidR="007D7D21" w:rsidRDefault="007D7D21" w:rsidP="007D7D21">
      <w:r>
        <w:t>CPU</w:t>
      </w:r>
      <w:r>
        <w:t>：</w:t>
      </w:r>
      <w:r>
        <w:rPr>
          <w:rFonts w:hint="eastAsia"/>
        </w:rPr>
        <w:t>12c</w:t>
      </w:r>
      <w:r>
        <w:rPr>
          <w:rFonts w:hint="eastAsia"/>
        </w:rPr>
        <w:t>以上配置</w:t>
      </w:r>
    </w:p>
    <w:p w:rsidR="007D7D21" w:rsidRDefault="007D7D21" w:rsidP="007D7D21">
      <w:r>
        <w:t>内存：</w:t>
      </w:r>
      <w:r>
        <w:rPr>
          <w:rFonts w:hint="eastAsia"/>
        </w:rPr>
        <w:t>1</w:t>
      </w:r>
      <w:r>
        <w:t>6G</w:t>
      </w:r>
    </w:p>
    <w:p w:rsidR="007D7D21" w:rsidRDefault="007D7D21" w:rsidP="007D7D21">
      <w:r>
        <w:t>网络：千兆</w:t>
      </w:r>
    </w:p>
    <w:p w:rsidR="00BC4906" w:rsidRPr="007D7D21" w:rsidRDefault="00BC4906" w:rsidP="007D7D21">
      <w:r>
        <w:t>注：</w:t>
      </w:r>
      <w:r>
        <w:rPr>
          <w:rFonts w:hint="eastAsia"/>
        </w:rPr>
        <w:t>0</w:t>
      </w:r>
      <w:r>
        <w:rPr>
          <w:rFonts w:hint="eastAsia"/>
        </w:rPr>
        <w:t>延迟这个配置可以达到</w:t>
      </w:r>
      <w:r>
        <w:rPr>
          <w:rFonts w:hint="eastAsia"/>
        </w:rPr>
        <w:t>3</w:t>
      </w:r>
      <w:r>
        <w:rPr>
          <w:rFonts w:hint="eastAsia"/>
        </w:rPr>
        <w:t>万</w:t>
      </w:r>
      <w:r>
        <w:rPr>
          <w:rFonts w:hint="eastAsia"/>
        </w:rPr>
        <w:t>/s</w:t>
      </w:r>
    </w:p>
    <w:p w:rsidR="00925B4D" w:rsidRDefault="00BC4906" w:rsidP="00BC4906">
      <w:pPr>
        <w:pStyle w:val="20"/>
        <w:spacing w:before="163" w:after="163"/>
      </w:pPr>
      <w:bookmarkStart w:id="17" w:name="_Toc471644863"/>
      <w:r>
        <w:rPr>
          <w:rFonts w:hint="eastAsia"/>
        </w:rPr>
        <w:t>3.</w:t>
      </w:r>
      <w:r>
        <w:t>2.</w:t>
      </w:r>
      <w:r>
        <w:t>初始化系统</w:t>
      </w:r>
      <w:bookmarkEnd w:id="17"/>
    </w:p>
    <w:p w:rsidR="00BC4906" w:rsidRDefault="00BC4906" w:rsidP="00BC4906">
      <w:r>
        <w:t>关闭</w:t>
      </w:r>
      <w:r w:rsidR="0078534C">
        <w:t>selinux</w:t>
      </w:r>
    </w:p>
    <w:p w:rsidR="0078534C" w:rsidRDefault="0078534C" w:rsidP="00BC4906">
      <w:r>
        <w:t>关闭</w:t>
      </w:r>
      <w:r>
        <w:t>iptables</w:t>
      </w:r>
      <w:r>
        <w:t>：</w:t>
      </w:r>
    </w:p>
    <w:p w:rsidR="0078534C" w:rsidRPr="00BC4906" w:rsidRDefault="0078534C" w:rsidP="00733818">
      <w:pPr>
        <w:pStyle w:val="ad"/>
      </w:pPr>
      <w:r>
        <w:t>调整ulimit限制：</w:t>
      </w:r>
      <w:r w:rsidR="00024A86">
        <w:t>echo -e '* soft nproc 65546\n* hard nproc 65536\n* spft nofile 65536\n* hard nofile65536\n' &gt;&gt; /etc/security/limits.conf</w:t>
      </w:r>
    </w:p>
    <w:p w:rsidR="00925B4D" w:rsidRDefault="00925B4D" w:rsidP="00BF6D56"/>
    <w:p w:rsidR="005B62A6" w:rsidRDefault="005B62A6" w:rsidP="005B62A6">
      <w:pPr>
        <w:pStyle w:val="20"/>
        <w:spacing w:before="163" w:after="163"/>
      </w:pPr>
      <w:bookmarkStart w:id="18" w:name="_Toc471644864"/>
      <w:r>
        <w:rPr>
          <w:rFonts w:hint="eastAsia"/>
        </w:rPr>
        <w:t>3.3.</w:t>
      </w:r>
      <w:r>
        <w:rPr>
          <w:rFonts w:hint="eastAsia"/>
        </w:rPr>
        <w:t>构建高性能、高可用的</w:t>
      </w:r>
      <w:r>
        <w:rPr>
          <w:rFonts w:hint="eastAsia"/>
        </w:rPr>
        <w:t>DNS</w:t>
      </w:r>
      <w:bookmarkEnd w:id="18"/>
    </w:p>
    <w:p w:rsidR="005B62A6" w:rsidRPr="005B62A6" w:rsidRDefault="0011511C" w:rsidP="005B62A6">
      <w:r>
        <w:rPr>
          <w:noProof/>
        </w:rPr>
        <w:drawing>
          <wp:inline distT="0" distB="0" distL="0" distR="0" wp14:anchorId="056CE8FD" wp14:editId="084D9E0B">
            <wp:extent cx="4971429" cy="38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4D" w:rsidRDefault="00925858" w:rsidP="00BF6D56">
      <w:r>
        <w:rPr>
          <w:rFonts w:hint="eastAsia"/>
        </w:rPr>
        <w:t>1</w:t>
      </w:r>
      <w:r>
        <w:rPr>
          <w:rFonts w:hint="eastAsia"/>
        </w:rPr>
        <w:t>、高可用</w:t>
      </w:r>
    </w:p>
    <w:p w:rsidR="00925858" w:rsidRDefault="000C1A7E" w:rsidP="00BF6D56">
      <w:r>
        <w:rPr>
          <w:noProof/>
        </w:rPr>
        <w:lastRenderedPageBreak/>
        <w:drawing>
          <wp:inline distT="0" distB="0" distL="0" distR="0" wp14:anchorId="7045712C" wp14:editId="6D20087C">
            <wp:extent cx="4847619" cy="17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58" w:rsidRDefault="00CD66EB" w:rsidP="00BF6D56">
      <w:r>
        <w:rPr>
          <w:noProof/>
        </w:rPr>
        <w:drawing>
          <wp:inline distT="0" distB="0" distL="0" distR="0" wp14:anchorId="15B2CA3A" wp14:editId="5F136594">
            <wp:extent cx="4695238" cy="20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7E" w:rsidRDefault="000623C0" w:rsidP="00BF6D56">
      <w:r>
        <w:t>客户端层：</w:t>
      </w:r>
    </w:p>
    <w:p w:rsidR="000623C0" w:rsidRDefault="000623C0" w:rsidP="00CD529F">
      <w:pPr>
        <w:ind w:firstLine="480"/>
      </w:pPr>
      <w:r>
        <w:t>多</w:t>
      </w:r>
      <w:r>
        <w:t>idc</w:t>
      </w:r>
      <w:r>
        <w:t>之间的流量切换是通过客户端的健康监测</w:t>
      </w:r>
      <w:r>
        <w:t>cron</w:t>
      </w:r>
      <w:r>
        <w:t>实现的，脚本每分钟运行一次，分别检测每个</w:t>
      </w:r>
      <w:r>
        <w:t>dns</w:t>
      </w:r>
      <w:r>
        <w:t>集群虚地址的可用性。</w:t>
      </w:r>
    </w:p>
    <w:p w:rsidR="00CD529F" w:rsidRDefault="00CD529F" w:rsidP="00CD529F">
      <w:r>
        <w:t>2</w:t>
      </w:r>
      <w:r>
        <w:t>、高性能</w:t>
      </w:r>
    </w:p>
    <w:p w:rsidR="000F552A" w:rsidRDefault="000F552A" w:rsidP="000F552A">
      <w:pPr>
        <w:pStyle w:val="ad"/>
        <w:ind w:firstLine="420"/>
      </w:pPr>
      <w:r>
        <w:rPr>
          <w:rFonts w:hint="eastAsia"/>
        </w:rPr>
        <w:t>通过lvs可以对每个集群做横向扩容，是否需要扩容的一句是对现有系统的压测结果，以及实时的监控数据。</w:t>
      </w:r>
    </w:p>
    <w:p w:rsidR="000F552A" w:rsidRPr="000F552A" w:rsidRDefault="006E69B1" w:rsidP="000F552A">
      <w:pPr>
        <w:pStyle w:val="ad"/>
        <w:ind w:firstLine="420"/>
      </w:pPr>
      <w:r>
        <w:t>亦或者可以在最靠近应用层处，加上一层cache-only集群，但前提是你的线上环境中，没有任何系统依赖于dns负载均衡。</w:t>
      </w:r>
      <w:r w:rsidR="00542711">
        <w:t>如果数据库实时读写的情况使用的dns做缓存，使用cache会出现脏数据，比如cache是</w:t>
      </w:r>
      <w:r w:rsidR="00542711">
        <w:rPr>
          <w:rFonts w:hint="eastAsia"/>
        </w:rPr>
        <w:t>15分钟切换，数据库是15分3秒，机器已经切换了，但是数据库还是连接并写入了旧的机器上。</w:t>
      </w:r>
    </w:p>
    <w:p w:rsidR="00791A90" w:rsidRDefault="00791A90" w:rsidP="00BF6D56"/>
    <w:p w:rsidR="000C1A7E" w:rsidRDefault="000C1A7E" w:rsidP="00BF6D56"/>
    <w:p w:rsidR="000E7816" w:rsidRDefault="000E7816" w:rsidP="000E7816">
      <w:pPr>
        <w:pStyle w:val="20"/>
        <w:spacing w:before="163" w:after="163"/>
      </w:pPr>
      <w:bookmarkStart w:id="19" w:name="_Toc471644865"/>
      <w:r>
        <w:t>3.4.</w:t>
      </w:r>
      <w:r>
        <w:t>压测</w:t>
      </w:r>
      <w:bookmarkEnd w:id="19"/>
    </w:p>
    <w:p w:rsidR="000E7816" w:rsidRDefault="00493D64" w:rsidP="000E7816">
      <w:r>
        <w:t>安装</w:t>
      </w:r>
      <w:r>
        <w:t>queryperf</w:t>
      </w:r>
    </w:p>
    <w:p w:rsidR="007555E8" w:rsidRDefault="00C66EB0" w:rsidP="00C66EB0">
      <w:pPr>
        <w:pStyle w:val="ad"/>
      </w:pPr>
      <w:r>
        <w:rPr>
          <w:rFonts w:hint="eastAsia"/>
        </w:rPr>
        <w:t>下载bind源码：</w:t>
      </w:r>
      <w:r w:rsidR="00B41C48">
        <w:rPr>
          <w:rFonts w:hint="eastAsia"/>
        </w:rPr>
        <w:t>wget</w:t>
      </w:r>
      <w:r w:rsidR="00B41C48">
        <w:t xml:space="preserve"> </w:t>
      </w:r>
      <w:hyperlink r:id="rId16" w:history="1">
        <w:r w:rsidR="00D03EAE" w:rsidRPr="00002AE6">
          <w:rPr>
            <w:rStyle w:val="a6"/>
          </w:rPr>
          <w:t>http://ftp.isc.org/isc</w:t>
        </w:r>
        <w:r w:rsidR="00D03EAE" w:rsidRPr="00002AE6">
          <w:rPr>
            <w:rStyle w:val="a6"/>
            <w:rFonts w:hint="eastAsia"/>
          </w:rPr>
          <w:t>/bind9/9.7.3/bind-9.7.3</w:t>
        </w:r>
        <w:r w:rsidR="00D03EAE" w:rsidRPr="00002AE6">
          <w:rPr>
            <w:rStyle w:val="a6"/>
          </w:rPr>
          <w:t>.tar.gz</w:t>
        </w:r>
      </w:hyperlink>
    </w:p>
    <w:p w:rsidR="007555E8" w:rsidRDefault="007555E8" w:rsidP="00C66EB0">
      <w:pPr>
        <w:pStyle w:val="ad"/>
      </w:pPr>
      <w:r>
        <w:t>解压：tar xf bind-9.7.3.tar.gz</w:t>
      </w:r>
    </w:p>
    <w:p w:rsidR="007555E8" w:rsidRDefault="007555E8" w:rsidP="00C66EB0">
      <w:pPr>
        <w:pStyle w:val="ad"/>
      </w:pPr>
      <w:r>
        <w:t>进入目录：</w:t>
      </w:r>
      <w:r w:rsidR="0009636C">
        <w:rPr>
          <w:rFonts w:hint="eastAsia"/>
        </w:rPr>
        <w:t>cd bind-9.7.3/contrib/queryperf/</w:t>
      </w:r>
    </w:p>
    <w:p w:rsidR="0009636C" w:rsidRDefault="0009636C" w:rsidP="00C66EB0">
      <w:pPr>
        <w:pStyle w:val="ad"/>
      </w:pPr>
      <w:r>
        <w:t>编译</w:t>
      </w:r>
      <w:r>
        <w:rPr>
          <w:rFonts w:hint="eastAsia"/>
        </w:rPr>
        <w:t>:</w:t>
      </w:r>
      <w:r w:rsidR="00CE56DD">
        <w:rPr>
          <w:rFonts w:hint="eastAsia"/>
        </w:rPr>
        <w:t>./configure</w:t>
      </w:r>
    </w:p>
    <w:p w:rsidR="00CE56DD" w:rsidRDefault="00CE56DD" w:rsidP="00C66EB0">
      <w:pPr>
        <w:pStyle w:val="ad"/>
      </w:pPr>
      <w:r>
        <w:t>make</w:t>
      </w:r>
    </w:p>
    <w:p w:rsidR="00CE56DD" w:rsidRDefault="00CE56DD" w:rsidP="00C66EB0">
      <w:pPr>
        <w:pStyle w:val="ad"/>
      </w:pPr>
      <w:r>
        <w:lastRenderedPageBreak/>
        <w:t>会在当前目录下出现queryperf，可以将他拷贝到</w:t>
      </w:r>
      <w:r>
        <w:rPr>
          <w:rFonts w:hint="eastAsia"/>
        </w:rPr>
        <w:t>/usr/bin/下</w:t>
      </w:r>
    </w:p>
    <w:p w:rsidR="00CE56DD" w:rsidRDefault="00CE56DD" w:rsidP="00C66EB0">
      <w:pPr>
        <w:pStyle w:val="ad"/>
      </w:pPr>
      <w:r>
        <w:t>编辑域名记录文件（test.txt），</w:t>
      </w:r>
      <w:r>
        <w:rPr>
          <w:rFonts w:hint="eastAsia"/>
        </w:rPr>
        <w:t>格式如下：</w:t>
      </w:r>
    </w:p>
    <w:p w:rsidR="00CE56DD" w:rsidRDefault="00A96113" w:rsidP="00C66EB0">
      <w:pPr>
        <w:pStyle w:val="ad"/>
      </w:pPr>
      <w:hyperlink r:id="rId17" w:history="1">
        <w:r w:rsidR="002849CB" w:rsidRPr="00002AE6">
          <w:rPr>
            <w:rStyle w:val="a6"/>
            <w:rFonts w:hint="eastAsia"/>
          </w:rPr>
          <w:t>www.baidu.com</w:t>
        </w:r>
      </w:hyperlink>
      <w:r w:rsidR="002849CB">
        <w:rPr>
          <w:rFonts w:hint="eastAsia"/>
        </w:rPr>
        <w:t xml:space="preserve"> </w:t>
      </w:r>
      <w:r w:rsidR="002849CB">
        <w:t>A</w:t>
      </w:r>
    </w:p>
    <w:p w:rsidR="002849CB" w:rsidRDefault="00A96113" w:rsidP="00C66EB0">
      <w:pPr>
        <w:pStyle w:val="ad"/>
      </w:pPr>
      <w:hyperlink r:id="rId18" w:history="1">
        <w:r w:rsidR="002849CB" w:rsidRPr="00002AE6">
          <w:rPr>
            <w:rStyle w:val="a6"/>
          </w:rPr>
          <w:t>www.baidu.com</w:t>
        </w:r>
      </w:hyperlink>
      <w:r w:rsidR="002849CB">
        <w:t xml:space="preserve"> A</w:t>
      </w:r>
    </w:p>
    <w:p w:rsidR="002849CB" w:rsidRDefault="00A96113" w:rsidP="002849CB">
      <w:pPr>
        <w:pStyle w:val="ad"/>
      </w:pPr>
      <w:hyperlink r:id="rId19" w:history="1">
        <w:r w:rsidR="002849CB" w:rsidRPr="00002AE6">
          <w:rPr>
            <w:rStyle w:val="a6"/>
          </w:rPr>
          <w:t>www.baidu.com</w:t>
        </w:r>
      </w:hyperlink>
      <w:r w:rsidR="002849CB">
        <w:t xml:space="preserve"> A</w:t>
      </w:r>
    </w:p>
    <w:p w:rsidR="002849CB" w:rsidRDefault="00A96113" w:rsidP="002849CB">
      <w:pPr>
        <w:pStyle w:val="ad"/>
      </w:pPr>
      <w:hyperlink r:id="rId20" w:history="1">
        <w:r w:rsidR="002849CB" w:rsidRPr="00002AE6">
          <w:rPr>
            <w:rStyle w:val="a6"/>
          </w:rPr>
          <w:t>www.baidu.com</w:t>
        </w:r>
      </w:hyperlink>
      <w:r w:rsidR="002849CB">
        <w:t xml:space="preserve"> A</w:t>
      </w:r>
    </w:p>
    <w:p w:rsidR="002849CB" w:rsidRDefault="00A96113" w:rsidP="00C66EB0">
      <w:pPr>
        <w:pStyle w:val="ad"/>
        <w:rPr>
          <w:rFonts w:hint="eastAsia"/>
        </w:rPr>
      </w:pPr>
      <w:hyperlink r:id="rId21" w:history="1">
        <w:r w:rsidR="002849CB" w:rsidRPr="00002AE6">
          <w:rPr>
            <w:rStyle w:val="a6"/>
          </w:rPr>
          <w:t>www.baidu.com</w:t>
        </w:r>
      </w:hyperlink>
      <w:r w:rsidR="002849CB">
        <w:t xml:space="preserve"> A</w:t>
      </w:r>
      <w:r w:rsidR="001B00A5">
        <w:t xml:space="preserve">     #写多少就是多少线程。</w:t>
      </w:r>
    </w:p>
    <w:p w:rsidR="00A72698" w:rsidRPr="002849CB" w:rsidRDefault="00A72698" w:rsidP="00C66EB0">
      <w:pPr>
        <w:pStyle w:val="ad"/>
      </w:pPr>
      <w:r>
        <w:t>压测命令：</w:t>
      </w:r>
      <w:r w:rsidR="00CF2348">
        <w:rPr>
          <w:rFonts w:hint="eastAsia"/>
        </w:rPr>
        <w:t>queryperf</w:t>
      </w:r>
      <w:r w:rsidR="00CF2348">
        <w:t xml:space="preserve"> -d test.txt -s 8.8.8.8</w:t>
      </w:r>
    </w:p>
    <w:p w:rsidR="00925B4D" w:rsidRDefault="00364094" w:rsidP="00BF6D56">
      <w:r>
        <w:rPr>
          <w:rFonts w:hint="eastAsia"/>
        </w:rPr>
        <w:t xml:space="preserve">  </w:t>
      </w:r>
      <w:r>
        <w:rPr>
          <w:rFonts w:hint="eastAsia"/>
        </w:rPr>
        <w:t>按照</w:t>
      </w:r>
      <w:r>
        <w:rPr>
          <w:rFonts w:hint="eastAsia"/>
        </w:rPr>
        <w:t>3.</w:t>
      </w:r>
      <w:r>
        <w:t>1.</w:t>
      </w:r>
      <w:r>
        <w:t>中的硬件选型，也做了</w:t>
      </w:r>
      <w:r>
        <w:rPr>
          <w:rFonts w:hint="eastAsia"/>
        </w:rPr>
        <w:t>3.</w:t>
      </w:r>
      <w:r>
        <w:t>2.</w:t>
      </w:r>
      <w:r>
        <w:t>的初始化，这样在相同</w:t>
      </w:r>
      <w:r>
        <w:t>idc</w:t>
      </w:r>
      <w:r>
        <w:t>的压测下，单台</w:t>
      </w:r>
      <w:r>
        <w:t>dns server</w:t>
      </w:r>
      <w:r>
        <w:t>的</w:t>
      </w:r>
      <w:r>
        <w:t>qps</w:t>
      </w:r>
      <w:r>
        <w:t>可以达到</w:t>
      </w:r>
      <w:r>
        <w:rPr>
          <w:rFonts w:hint="eastAsia"/>
        </w:rPr>
        <w:t>35~</w:t>
      </w:r>
      <w:r>
        <w:t>40k</w:t>
      </w:r>
      <w:r>
        <w:t>。</w:t>
      </w:r>
    </w:p>
    <w:p w:rsidR="004225B2" w:rsidRDefault="004225B2" w:rsidP="00BF6D56"/>
    <w:p w:rsidR="00A32CF1" w:rsidRDefault="00A32CF1" w:rsidP="00A32CF1">
      <w:pPr>
        <w:pStyle w:val="20"/>
        <w:spacing w:before="163" w:after="163"/>
      </w:pPr>
      <w:bookmarkStart w:id="20" w:name="_Toc471644866"/>
      <w:r>
        <w:rPr>
          <w:rFonts w:hint="eastAsia"/>
        </w:rPr>
        <w:t>3.</w:t>
      </w:r>
      <w:r>
        <w:t>5.</w:t>
      </w:r>
      <w:r>
        <w:t>监控</w:t>
      </w:r>
      <w:bookmarkEnd w:id="20"/>
    </w:p>
    <w:p w:rsidR="00A32CF1" w:rsidRDefault="009F366A" w:rsidP="002D2EEE">
      <w:pPr>
        <w:ind w:firstLine="480"/>
      </w:pPr>
      <w:r>
        <w:rPr>
          <w:rFonts w:hint="eastAsia"/>
        </w:rPr>
        <w:t>结合</w:t>
      </w:r>
      <w:r>
        <w:rPr>
          <w:rFonts w:hint="eastAsia"/>
        </w:rPr>
        <w:t>zabbix</w:t>
      </w:r>
      <w:r>
        <w:rPr>
          <w:rFonts w:hint="eastAsia"/>
        </w:rPr>
        <w:t>实现。</w:t>
      </w:r>
    </w:p>
    <w:p w:rsidR="002D2EEE" w:rsidRDefault="002D2EEE" w:rsidP="002D2EEE">
      <w:pPr>
        <w:pStyle w:val="3"/>
        <w:spacing w:before="163" w:after="163"/>
      </w:pPr>
      <w:bookmarkStart w:id="21" w:name="_Toc471644867"/>
      <w:r>
        <w:t>3.5.1.</w:t>
      </w:r>
      <w:r>
        <w:t>系统基础性能</w:t>
      </w:r>
      <w:bookmarkEnd w:id="21"/>
    </w:p>
    <w:p w:rsidR="008475FC" w:rsidRDefault="008475FC" w:rsidP="007D7B80">
      <w:pPr>
        <w:ind w:firstLineChars="200" w:firstLine="480"/>
      </w:pPr>
      <w:r>
        <w:t>CPU</w:t>
      </w:r>
      <w:r>
        <w:t>、内存、主机存活、</w:t>
      </w:r>
      <w:r w:rsidR="00EA30F2">
        <w:t>磁盘空间、主机运行时间系统</w:t>
      </w:r>
      <w:r w:rsidR="00EA30F2">
        <w:t>load</w:t>
      </w:r>
    </w:p>
    <w:p w:rsidR="0047556A" w:rsidRDefault="0047556A" w:rsidP="0047556A">
      <w:pPr>
        <w:pStyle w:val="3"/>
        <w:spacing w:before="163" w:after="163"/>
      </w:pPr>
      <w:bookmarkStart w:id="22" w:name="_Toc471644868"/>
      <w:r>
        <w:t>3.5.2.LOOPBACK</w:t>
      </w:r>
      <w:r>
        <w:t>的地址绑定状态监听</w:t>
      </w:r>
      <w:bookmarkEnd w:id="22"/>
    </w:p>
    <w:p w:rsidR="0047556A" w:rsidRPr="0047556A" w:rsidRDefault="001514EC" w:rsidP="0047556A">
      <w:pPr>
        <w:rPr>
          <w:rFonts w:hint="eastAsia"/>
        </w:rPr>
      </w:pPr>
      <w:r>
        <w:rPr>
          <w:rFonts w:hint="eastAsia"/>
        </w:rPr>
        <w:t xml:space="preserve">    dnsserver</w:t>
      </w:r>
      <w:r>
        <w:rPr>
          <w:rFonts w:hint="eastAsia"/>
        </w:rPr>
        <w:t>在集群中充当</w:t>
      </w:r>
      <w:r>
        <w:rPr>
          <w:rFonts w:hint="eastAsia"/>
        </w:rPr>
        <w:t>realserver</w:t>
      </w:r>
      <w:r>
        <w:rPr>
          <w:rFonts w:hint="eastAsia"/>
        </w:rPr>
        <w:t>角色，</w:t>
      </w:r>
      <w:r w:rsidR="00EE0C6C">
        <w:rPr>
          <w:rFonts w:hint="eastAsia"/>
        </w:rPr>
        <w:t>dr</w:t>
      </w:r>
      <w:r w:rsidR="00EE0C6C">
        <w:rPr>
          <w:rFonts w:hint="eastAsia"/>
        </w:rPr>
        <w:t>中，需要绑定</w:t>
      </w:r>
      <w:r w:rsidR="00EE0C6C">
        <w:rPr>
          <w:rFonts w:hint="eastAsia"/>
        </w:rPr>
        <w:t>loopback</w:t>
      </w:r>
      <w:r w:rsidR="00EE0C6C">
        <w:rPr>
          <w:rFonts w:hint="eastAsia"/>
        </w:rPr>
        <w:t>，</w:t>
      </w:r>
      <w:r w:rsidR="00EE0C6C">
        <w:rPr>
          <w:rFonts w:hint="eastAsia"/>
        </w:rPr>
        <w:t>lvs</w:t>
      </w:r>
      <w:r w:rsidR="00EE0C6C">
        <w:rPr>
          <w:rFonts w:hint="eastAsia"/>
        </w:rPr>
        <w:t>特性。</w:t>
      </w:r>
      <w:r w:rsidR="00EE5DB6">
        <w:rPr>
          <w:rFonts w:hint="eastAsia"/>
        </w:rPr>
        <w:t>（</w:t>
      </w:r>
      <w:r w:rsidR="00EE5DB6">
        <w:rPr>
          <w:rFonts w:hint="eastAsia"/>
        </w:rPr>
        <w:t>MAC</w:t>
      </w:r>
      <w:r w:rsidR="00EE5DB6">
        <w:rPr>
          <w:rFonts w:hint="eastAsia"/>
        </w:rPr>
        <w:t>转换为后端真实服务器，</w:t>
      </w:r>
      <w:r w:rsidR="00690790">
        <w:rPr>
          <w:rFonts w:hint="eastAsia"/>
        </w:rPr>
        <w:t>所以后端真实服务器得知道包中的</w:t>
      </w:r>
      <w:r w:rsidR="00690790">
        <w:rPr>
          <w:rFonts w:hint="eastAsia"/>
        </w:rPr>
        <w:t>ip</w:t>
      </w:r>
      <w:r w:rsidR="00690790">
        <w:rPr>
          <w:rFonts w:hint="eastAsia"/>
        </w:rPr>
        <w:t>是自己。</w:t>
      </w:r>
      <w:r w:rsidR="00EE5DB6">
        <w:rPr>
          <w:rFonts w:hint="eastAsia"/>
        </w:rPr>
        <w:t>）</w:t>
      </w:r>
    </w:p>
    <w:p w:rsidR="00A32CF1" w:rsidRDefault="00CF3453" w:rsidP="00CF3453">
      <w:pPr>
        <w:pStyle w:val="3"/>
        <w:spacing w:before="163" w:after="163"/>
      </w:pPr>
      <w:bookmarkStart w:id="23" w:name="_Toc471644869"/>
      <w:r>
        <w:rPr>
          <w:rFonts w:hint="eastAsia"/>
        </w:rPr>
        <w:t>3.</w:t>
      </w:r>
      <w:r>
        <w:t>5.3.DNS</w:t>
      </w:r>
      <w:r>
        <w:t>数据与</w:t>
      </w:r>
      <w:r>
        <w:t>MASTER</w:t>
      </w:r>
      <w:r>
        <w:t>一致性监控</w:t>
      </w:r>
      <w:bookmarkEnd w:id="23"/>
    </w:p>
    <w:p w:rsidR="00C60FD0" w:rsidRDefault="00E90BE2" w:rsidP="002D1508">
      <w:pPr>
        <w:ind w:firstLine="480"/>
      </w:pPr>
      <w:r>
        <w:rPr>
          <w:rFonts w:hint="eastAsia"/>
        </w:rPr>
        <w:t>zabbix</w:t>
      </w:r>
      <w:r>
        <w:rPr>
          <w:rFonts w:hint="eastAsia"/>
        </w:rPr>
        <w:t>自定义</w:t>
      </w:r>
      <w:r>
        <w:rPr>
          <w:rFonts w:hint="eastAsia"/>
        </w:rPr>
        <w:t>discovery</w:t>
      </w:r>
      <w:r>
        <w:rPr>
          <w:rFonts w:hint="eastAsia"/>
        </w:rPr>
        <w:t>，扫出</w:t>
      </w:r>
      <w:r>
        <w:rPr>
          <w:rFonts w:hint="eastAsia"/>
        </w:rPr>
        <w:t>dns</w:t>
      </w:r>
      <w:r>
        <w:rPr>
          <w:rFonts w:hint="eastAsia"/>
        </w:rPr>
        <w:t>配置中所有</w:t>
      </w:r>
      <w:r>
        <w:rPr>
          <w:rFonts w:hint="eastAsia"/>
        </w:rPr>
        <w:t>zone</w:t>
      </w:r>
      <w:r w:rsidR="00473E6A">
        <w:rPr>
          <w:rFonts w:hint="eastAsia"/>
        </w:rPr>
        <w:t>（</w:t>
      </w:r>
      <w:r w:rsidR="00473E6A">
        <w:rPr>
          <w:rFonts w:hint="eastAsia"/>
        </w:rPr>
        <w:t>view</w:t>
      </w:r>
      <w:r w:rsidR="00473E6A">
        <w:t>.conf</w:t>
      </w:r>
      <w:r w:rsidR="00473E6A">
        <w:t>文件中包含了所有</w:t>
      </w:r>
      <w:r w:rsidR="00473E6A">
        <w:t>zone</w:t>
      </w:r>
      <w:r w:rsidR="00473E6A">
        <w:rPr>
          <w:rFonts w:hint="eastAsia"/>
        </w:rPr>
        <w:t>）</w:t>
      </w:r>
      <w:r>
        <w:rPr>
          <w:rFonts w:hint="eastAsia"/>
        </w:rPr>
        <w:t>，</w:t>
      </w:r>
      <w:r w:rsidR="0057239B">
        <w:rPr>
          <w:rFonts w:hint="eastAsia"/>
        </w:rPr>
        <w:t>然后分别对比</w:t>
      </w:r>
      <w:r w:rsidR="0057239B">
        <w:rPr>
          <w:rFonts w:hint="eastAsia"/>
        </w:rPr>
        <w:t>slave</w:t>
      </w:r>
      <w:r w:rsidR="0057239B">
        <w:rPr>
          <w:rFonts w:hint="eastAsia"/>
        </w:rPr>
        <w:t>和</w:t>
      </w:r>
      <w:r w:rsidR="0057239B">
        <w:rPr>
          <w:rFonts w:hint="eastAsia"/>
        </w:rPr>
        <w:t>master</w:t>
      </w:r>
      <w:r w:rsidR="0057239B">
        <w:rPr>
          <w:rFonts w:hint="eastAsia"/>
        </w:rPr>
        <w:t>每个</w:t>
      </w:r>
      <w:r w:rsidR="0057239B">
        <w:rPr>
          <w:rFonts w:hint="eastAsia"/>
        </w:rPr>
        <w:t>zone</w:t>
      </w:r>
      <w:r w:rsidR="0057239B">
        <w:rPr>
          <w:rFonts w:hint="eastAsia"/>
        </w:rPr>
        <w:t>的</w:t>
      </w:r>
      <w:r w:rsidR="0057239B">
        <w:rPr>
          <w:rFonts w:hint="eastAsia"/>
        </w:rPr>
        <w:t>serial</w:t>
      </w:r>
      <w:r w:rsidR="0057239B">
        <w:rPr>
          <w:rFonts w:hint="eastAsia"/>
        </w:rPr>
        <w:t>值，持续</w:t>
      </w:r>
      <w:r w:rsidR="0057239B">
        <w:rPr>
          <w:rFonts w:hint="eastAsia"/>
        </w:rPr>
        <w:t>5</w:t>
      </w:r>
      <w:r w:rsidR="0057239B">
        <w:rPr>
          <w:rFonts w:hint="eastAsia"/>
        </w:rPr>
        <w:t>分钟不一致时报警</w:t>
      </w:r>
      <w:r w:rsidR="00442CC9">
        <w:rPr>
          <w:rFonts w:hint="eastAsia"/>
        </w:rPr>
        <w:t>。</w:t>
      </w:r>
    </w:p>
    <w:p w:rsidR="002D1508" w:rsidRDefault="002D1508" w:rsidP="002D1508">
      <w:pPr>
        <w:ind w:firstLine="480"/>
      </w:pPr>
      <w:r>
        <w:t>二是写脚本，没</w:t>
      </w:r>
      <w:r>
        <w:rPr>
          <w:rFonts w:hint="eastAsia"/>
        </w:rPr>
        <w:t>15</w:t>
      </w:r>
      <w:r>
        <w:rPr>
          <w:rFonts w:hint="eastAsia"/>
        </w:rPr>
        <w:t>分钟扫一遍</w:t>
      </w:r>
      <w:r>
        <w:rPr>
          <w:rFonts w:hint="eastAsia"/>
        </w:rPr>
        <w:t>master</w:t>
      </w:r>
      <w:r>
        <w:rPr>
          <w:rFonts w:hint="eastAsia"/>
        </w:rPr>
        <w:t>上所有域名解析结果，与每个</w:t>
      </w:r>
      <w:r>
        <w:rPr>
          <w:rFonts w:hint="eastAsia"/>
        </w:rPr>
        <w:t>slave</w:t>
      </w:r>
      <w:r>
        <w:rPr>
          <w:rFonts w:hint="eastAsia"/>
        </w:rPr>
        <w:t>的结果做对比，当出现结果不一致情况时，报警。</w:t>
      </w:r>
    </w:p>
    <w:p w:rsidR="00A627B9" w:rsidRDefault="00A627B9" w:rsidP="00A627B9">
      <w:pPr>
        <w:pStyle w:val="3"/>
        <w:spacing w:before="163" w:after="163"/>
      </w:pPr>
      <w:bookmarkStart w:id="24" w:name="_Toc471644870"/>
      <w:r>
        <w:rPr>
          <w:rFonts w:hint="eastAsia"/>
        </w:rPr>
        <w:t>3.</w:t>
      </w:r>
      <w:r>
        <w:t>5.4.DNS</w:t>
      </w:r>
      <w:r>
        <w:t>响应时间</w:t>
      </w:r>
      <w:bookmarkEnd w:id="24"/>
    </w:p>
    <w:p w:rsidR="008471F8" w:rsidRDefault="00977FC4" w:rsidP="00877655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dig</w:t>
      </w:r>
      <w:r>
        <w:rPr>
          <w:rFonts w:hint="eastAsia"/>
        </w:rPr>
        <w:t>命令可以拿到响应时间。</w:t>
      </w:r>
    </w:p>
    <w:p w:rsidR="00012055" w:rsidRDefault="00012055" w:rsidP="00012055">
      <w:pPr>
        <w:pStyle w:val="ad"/>
      </w:pPr>
      <w:r>
        <w:t xml:space="preserve">[root@m01 ~]# </w:t>
      </w:r>
      <w:r w:rsidRPr="003A5B6A">
        <w:rPr>
          <w:b/>
        </w:rPr>
        <w:t>dig @127.0.0.1 view.viewlnh.com</w:t>
      </w:r>
    </w:p>
    <w:p w:rsidR="00012055" w:rsidRDefault="00012055" w:rsidP="00012055">
      <w:pPr>
        <w:pStyle w:val="ad"/>
      </w:pPr>
    </w:p>
    <w:p w:rsidR="00012055" w:rsidRDefault="00012055" w:rsidP="00012055">
      <w:pPr>
        <w:pStyle w:val="ad"/>
      </w:pPr>
      <w:r>
        <w:t>; &lt;&lt;&gt;&gt; DiG 9.8.2rc1-RedHat-9.8.2-0.47.rc1.el6_8.3 &lt;&lt;&gt;&gt; @127.0.0.1 view.viewlnh.com</w:t>
      </w:r>
    </w:p>
    <w:p w:rsidR="00012055" w:rsidRDefault="00012055" w:rsidP="00012055">
      <w:pPr>
        <w:pStyle w:val="ad"/>
      </w:pPr>
      <w:r>
        <w:t>; (1 server found)</w:t>
      </w:r>
    </w:p>
    <w:p w:rsidR="00012055" w:rsidRDefault="00012055" w:rsidP="00012055">
      <w:pPr>
        <w:pStyle w:val="ad"/>
      </w:pPr>
      <w:r>
        <w:t>;; global options: +cmd</w:t>
      </w:r>
    </w:p>
    <w:p w:rsidR="00012055" w:rsidRDefault="00012055" w:rsidP="00012055">
      <w:pPr>
        <w:pStyle w:val="ad"/>
      </w:pPr>
      <w:r>
        <w:lastRenderedPageBreak/>
        <w:t>;; Got answer:</w:t>
      </w:r>
    </w:p>
    <w:p w:rsidR="00012055" w:rsidRDefault="00012055" w:rsidP="00012055">
      <w:pPr>
        <w:pStyle w:val="ad"/>
      </w:pPr>
      <w:r>
        <w:t>;; -&gt;&gt;HEADER&lt;&lt;- opcode: QUERY, status: REFUSED, id: 55437</w:t>
      </w:r>
    </w:p>
    <w:p w:rsidR="00012055" w:rsidRDefault="00012055" w:rsidP="00012055">
      <w:pPr>
        <w:pStyle w:val="ad"/>
      </w:pPr>
      <w:r>
        <w:t>;; flags: qr rd; QUERY: 1, ANSWER: 0, AUTHORITY: 0, ADDITIONAL: 0</w:t>
      </w:r>
    </w:p>
    <w:p w:rsidR="00012055" w:rsidRDefault="00012055" w:rsidP="00012055">
      <w:pPr>
        <w:pStyle w:val="ad"/>
      </w:pPr>
      <w:r>
        <w:t>;; WARNING: recursion requested but not available</w:t>
      </w:r>
    </w:p>
    <w:p w:rsidR="00012055" w:rsidRDefault="00012055" w:rsidP="00012055">
      <w:pPr>
        <w:pStyle w:val="ad"/>
      </w:pPr>
    </w:p>
    <w:p w:rsidR="00012055" w:rsidRDefault="00012055" w:rsidP="00012055">
      <w:pPr>
        <w:pStyle w:val="ad"/>
      </w:pPr>
      <w:r>
        <w:t>;; QUESTION SECTION:</w:t>
      </w:r>
    </w:p>
    <w:p w:rsidR="00012055" w:rsidRDefault="00012055" w:rsidP="00012055">
      <w:pPr>
        <w:pStyle w:val="ad"/>
      </w:pPr>
      <w:r>
        <w:t>;view.viewlnh.com.</w:t>
      </w:r>
      <w:r>
        <w:tab/>
      </w:r>
      <w:r>
        <w:tab/>
        <w:t>IN</w:t>
      </w:r>
      <w:r>
        <w:tab/>
        <w:t>A</w:t>
      </w:r>
    </w:p>
    <w:p w:rsidR="00012055" w:rsidRDefault="00012055" w:rsidP="00012055">
      <w:pPr>
        <w:pStyle w:val="ad"/>
      </w:pPr>
    </w:p>
    <w:p w:rsidR="00012055" w:rsidRPr="00012055" w:rsidRDefault="00012055" w:rsidP="00012055">
      <w:pPr>
        <w:pStyle w:val="ad"/>
        <w:rPr>
          <w:b/>
        </w:rPr>
      </w:pPr>
      <w:r w:rsidRPr="00012055">
        <w:rPr>
          <w:b/>
          <w:highlight w:val="green"/>
        </w:rPr>
        <w:t>;; Query time: 1 msec</w:t>
      </w:r>
      <w:r>
        <w:rPr>
          <w:b/>
        </w:rPr>
        <w:t xml:space="preserve">             </w:t>
      </w:r>
      <w:r>
        <w:rPr>
          <w:b/>
          <w:highlight w:val="green"/>
        </w:rPr>
        <w:t>#相应时间</w:t>
      </w:r>
    </w:p>
    <w:p w:rsidR="00012055" w:rsidRDefault="00012055" w:rsidP="00012055">
      <w:pPr>
        <w:pStyle w:val="ad"/>
      </w:pPr>
      <w:r>
        <w:t>;; SERVER: 127.0.0.1#53(127.0.0.1)</w:t>
      </w:r>
    </w:p>
    <w:p w:rsidR="00012055" w:rsidRDefault="00012055" w:rsidP="00012055">
      <w:pPr>
        <w:pStyle w:val="ad"/>
      </w:pPr>
      <w:r>
        <w:t>;; WHEN: Sun Jan  8 10:34:15 2017</w:t>
      </w:r>
    </w:p>
    <w:p w:rsidR="00877655" w:rsidRPr="00877655" w:rsidRDefault="00012055" w:rsidP="00012055">
      <w:pPr>
        <w:pStyle w:val="ad"/>
        <w:rPr>
          <w:rFonts w:hint="eastAsia"/>
        </w:rPr>
      </w:pPr>
      <w:r>
        <w:t>;; MSG SIZE  rcvd: 34</w:t>
      </w:r>
    </w:p>
    <w:p w:rsidR="00CF3453" w:rsidRDefault="003D0C61" w:rsidP="005A2CA5">
      <w:pPr>
        <w:pStyle w:val="3"/>
        <w:spacing w:before="163" w:after="163"/>
      </w:pPr>
      <w:bookmarkStart w:id="25" w:name="_Toc471644871"/>
      <w:r>
        <w:t>3.5.5.DNS</w:t>
      </w:r>
      <w:r w:rsidR="003772E0">
        <w:t>请求</w:t>
      </w:r>
      <w:r w:rsidR="005A2CA5">
        <w:t>每秒请求数监控</w:t>
      </w:r>
      <w:bookmarkEnd w:id="25"/>
    </w:p>
    <w:p w:rsidR="001454DA" w:rsidRDefault="00C346D8" w:rsidP="00095921">
      <w:pPr>
        <w:ind w:firstLine="480"/>
      </w:pPr>
      <w:r>
        <w:rPr>
          <w:rFonts w:hint="eastAsia"/>
        </w:rPr>
        <w:t>在每台</w:t>
      </w:r>
      <w:r>
        <w:rPr>
          <w:rFonts w:hint="eastAsia"/>
        </w:rPr>
        <w:t>dns</w:t>
      </w:r>
      <w:r>
        <w:rPr>
          <w:rFonts w:hint="eastAsia"/>
        </w:rPr>
        <w:t>主机上，编写</w:t>
      </w:r>
      <w:r>
        <w:rPr>
          <w:rFonts w:hint="eastAsia"/>
        </w:rPr>
        <w:t>zabbix</w:t>
      </w:r>
      <w:r>
        <w:rPr>
          <w:rFonts w:hint="eastAsia"/>
        </w:rPr>
        <w:t>脚本，分析</w:t>
      </w:r>
      <w:r>
        <w:rPr>
          <w:rFonts w:hint="eastAsia"/>
        </w:rPr>
        <w:t>named</w:t>
      </w:r>
      <w:r>
        <w:t>_stats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named</w:t>
      </w:r>
      <w:r>
        <w:t>.conf</w:t>
      </w:r>
      <w:r>
        <w:t>配置文件中有配置路径</w:t>
      </w:r>
      <w:r>
        <w:rPr>
          <w:rFonts w:hint="eastAsia"/>
        </w:rPr>
        <w:t>)</w:t>
      </w:r>
      <w:r>
        <w:rPr>
          <w:rFonts w:hint="eastAsia"/>
        </w:rPr>
        <w:t>，获取每秒请求数</w:t>
      </w:r>
      <w:r w:rsidR="003162EE">
        <w:rPr>
          <w:rFonts w:hint="eastAsia"/>
        </w:rPr>
        <w:t>。</w:t>
      </w:r>
      <w:r w:rsidR="00095921">
        <w:rPr>
          <w:rFonts w:hint="eastAsia"/>
        </w:rPr>
        <w:t>或使用</w:t>
      </w:r>
      <w:r w:rsidR="00095921">
        <w:rPr>
          <w:rFonts w:hint="eastAsia"/>
        </w:rPr>
        <w:t>rndc</w:t>
      </w:r>
      <w:r w:rsidR="00507455">
        <w:t xml:space="preserve"> stats</w:t>
      </w:r>
      <w:r w:rsidR="00F131EA">
        <w:t>命令获取</w:t>
      </w:r>
    </w:p>
    <w:p w:rsidR="00095921" w:rsidRDefault="00D20C8C" w:rsidP="00095921">
      <w:pPr>
        <w:pStyle w:val="ad"/>
        <w:rPr>
          <w:rFonts w:hint="eastAsia"/>
        </w:rPr>
      </w:pPr>
      <w:r>
        <w:rPr>
          <w:rFonts w:hint="eastAsia"/>
        </w:rPr>
        <w:t>#!/bin/bash</w:t>
      </w:r>
    </w:p>
    <w:p w:rsidR="00D20C8C" w:rsidRDefault="00D20C8C" w:rsidP="00095921">
      <w:pPr>
        <w:pStyle w:val="ad"/>
      </w:pPr>
      <w:r>
        <w:t>#rndc stats</w:t>
      </w:r>
    </w:p>
    <w:p w:rsidR="00D20C8C" w:rsidRDefault="00D20C8C" w:rsidP="00095921">
      <w:pPr>
        <w:pStyle w:val="ad"/>
      </w:pPr>
      <w:r>
        <w:t>STATS='/var/named/chroot/var/log/named_stats'</w:t>
      </w:r>
    </w:p>
    <w:p w:rsidR="00D20C8C" w:rsidRDefault="00D20C8C" w:rsidP="00095921">
      <w:pPr>
        <w:pStyle w:val="ad"/>
      </w:pPr>
      <w:r>
        <w:t>if [[ $# -ne 1 ]]</w:t>
      </w:r>
    </w:p>
    <w:p w:rsidR="00D20C8C" w:rsidRDefault="00D20C8C" w:rsidP="00095921">
      <w:pPr>
        <w:pStyle w:val="ad"/>
      </w:pPr>
      <w:r>
        <w:t>then</w:t>
      </w:r>
    </w:p>
    <w:p w:rsidR="00D20C8C" w:rsidRDefault="00D20C8C" w:rsidP="00D20C8C">
      <w:pPr>
        <w:pStyle w:val="ad"/>
        <w:ind w:firstLine="210"/>
      </w:pPr>
      <w:r>
        <w:t>echo "$0 [querys]"</w:t>
      </w:r>
    </w:p>
    <w:p w:rsidR="00D20C8C" w:rsidRDefault="00D20C8C" w:rsidP="00D20C8C">
      <w:pPr>
        <w:pStyle w:val="ad"/>
        <w:ind w:firstLineChars="100" w:firstLine="210"/>
      </w:pPr>
      <w:r>
        <w:t>exit 2</w:t>
      </w:r>
    </w:p>
    <w:p w:rsidR="00D20C8C" w:rsidRDefault="00D20C8C" w:rsidP="00D20C8C">
      <w:pPr>
        <w:pStyle w:val="ad"/>
      </w:pPr>
      <w:r>
        <w:t>else</w:t>
      </w:r>
    </w:p>
    <w:p w:rsidR="00D20C8C" w:rsidRDefault="00D20C8C" w:rsidP="00D20C8C">
      <w:pPr>
        <w:pStyle w:val="ad"/>
        <w:ind w:firstLine="210"/>
      </w:pPr>
      <w:r>
        <w:t>which=$1</w:t>
      </w:r>
    </w:p>
    <w:p w:rsidR="00D20C8C" w:rsidRDefault="00D20C8C" w:rsidP="00D20C8C">
      <w:pPr>
        <w:pStyle w:val="ad"/>
      </w:pPr>
      <w:r>
        <w:t>fi</w:t>
      </w:r>
    </w:p>
    <w:p w:rsidR="00D20C8C" w:rsidRDefault="00D20C8C" w:rsidP="00D20C8C">
      <w:pPr>
        <w:pStyle w:val="ad"/>
      </w:pPr>
    </w:p>
    <w:p w:rsidR="00D20C8C" w:rsidRDefault="00D20C8C" w:rsidP="00D20C8C">
      <w:pPr>
        <w:pStyle w:val="ad"/>
      </w:pPr>
      <w:r>
        <w:t>if [[ -f "${STATS}" ]]</w:t>
      </w:r>
    </w:p>
    <w:p w:rsidR="00D20C8C" w:rsidRDefault="00D20C8C" w:rsidP="00D20C8C">
      <w:pPr>
        <w:pStyle w:val="ad"/>
      </w:pPr>
      <w:r>
        <w:t>then</w:t>
      </w:r>
    </w:p>
    <w:p w:rsidR="00D20C8C" w:rsidRDefault="00D20C8C" w:rsidP="00D20C8C">
      <w:pPr>
        <w:pStyle w:val="ad"/>
        <w:ind w:firstLine="210"/>
      </w:pPr>
      <w:r>
        <w:t>echo &gt; ${STATS}</w:t>
      </w:r>
    </w:p>
    <w:p w:rsidR="00D20C8C" w:rsidRDefault="00D20C8C" w:rsidP="00D20C8C">
      <w:pPr>
        <w:pStyle w:val="ad"/>
        <w:ind w:firstLine="210"/>
      </w:pPr>
      <w:r>
        <w:t>rndc stats &gt;/dev/null 2&gt;&amp;1</w:t>
      </w:r>
    </w:p>
    <w:p w:rsidR="00D20C8C" w:rsidRDefault="00D20C8C" w:rsidP="00D20C8C">
      <w:pPr>
        <w:pStyle w:val="ad"/>
      </w:pPr>
      <w:r>
        <w:t>else</w:t>
      </w:r>
    </w:p>
    <w:p w:rsidR="00D20C8C" w:rsidRDefault="00D20C8C" w:rsidP="00D20C8C">
      <w:pPr>
        <w:pStyle w:val="ad"/>
        <w:ind w:firstLine="210"/>
      </w:pPr>
      <w:r>
        <w:t>echo "${STATS} not found."</w:t>
      </w:r>
    </w:p>
    <w:p w:rsidR="00D20C8C" w:rsidRDefault="00D20C8C" w:rsidP="00D20C8C">
      <w:pPr>
        <w:pStyle w:val="ad"/>
        <w:ind w:firstLine="210"/>
      </w:pPr>
      <w:r>
        <w:t>exit 2</w:t>
      </w:r>
    </w:p>
    <w:p w:rsidR="00D20C8C" w:rsidRDefault="00D20C8C" w:rsidP="00D20C8C">
      <w:pPr>
        <w:pStyle w:val="ad"/>
      </w:pPr>
      <w:r>
        <w:lastRenderedPageBreak/>
        <w:t>fi</w:t>
      </w:r>
    </w:p>
    <w:p w:rsidR="00B51EFF" w:rsidRDefault="00B51EFF" w:rsidP="00D20C8C">
      <w:pPr>
        <w:pStyle w:val="ad"/>
      </w:pPr>
    </w:p>
    <w:p w:rsidR="00B51EFF" w:rsidRDefault="00B51EFF" w:rsidP="00D20C8C">
      <w:pPr>
        <w:pStyle w:val="ad"/>
      </w:pPr>
      <w:r>
        <w:t>case ${which} in</w:t>
      </w:r>
    </w:p>
    <w:p w:rsidR="00B51EFF" w:rsidRDefault="00B51EFF" w:rsidP="00B51EFF">
      <w:pPr>
        <w:pStyle w:val="ad"/>
        <w:ind w:firstLine="210"/>
      </w:pPr>
      <w:r>
        <w:t>querys)</w:t>
      </w:r>
    </w:p>
    <w:p w:rsidR="00B51EFF" w:rsidRDefault="00B51EFF" w:rsidP="00B51EFF">
      <w:pPr>
        <w:pStyle w:val="ad"/>
        <w:ind w:firstLine="420"/>
      </w:pPr>
      <w:r>
        <w:t>RESULT=`awk '{if ($2=="QUERY") {print $1}}' ${STATS}`;;</w:t>
      </w:r>
    </w:p>
    <w:p w:rsidR="00B51EFF" w:rsidRDefault="00B51EFF" w:rsidP="00B51EFF">
      <w:pPr>
        <w:pStyle w:val="ad"/>
        <w:ind w:firstLine="210"/>
      </w:pPr>
      <w:r>
        <w:t>*)</w:t>
      </w:r>
    </w:p>
    <w:p w:rsidR="00B51EFF" w:rsidRDefault="00B51EFF" w:rsidP="00B51EFF">
      <w:pPr>
        <w:pStyle w:val="ad"/>
        <w:ind w:firstLine="420"/>
      </w:pPr>
      <w:r>
        <w:t>echo "$0 {querys}"</w:t>
      </w:r>
    </w:p>
    <w:p w:rsidR="00B51EFF" w:rsidRDefault="00B51EFF" w:rsidP="00B51EFF">
      <w:pPr>
        <w:pStyle w:val="ad"/>
        <w:ind w:firstLine="420"/>
      </w:pPr>
      <w:r>
        <w:t>exit2</w:t>
      </w:r>
    </w:p>
    <w:p w:rsidR="00B51EFF" w:rsidRDefault="00B51EFF" w:rsidP="00B51EFF">
      <w:pPr>
        <w:pStyle w:val="ad"/>
        <w:ind w:firstLine="420"/>
      </w:pPr>
      <w:r>
        <w:t>;;</w:t>
      </w:r>
    </w:p>
    <w:p w:rsidR="00B51EFF" w:rsidRDefault="00B16841" w:rsidP="00B51EFF">
      <w:pPr>
        <w:pStyle w:val="ad"/>
        <w:rPr>
          <w:rFonts w:hint="eastAsia"/>
        </w:rPr>
      </w:pPr>
      <w:r>
        <w:rPr>
          <w:rFonts w:hint="eastAsia"/>
        </w:rPr>
        <w:t>esac</w:t>
      </w:r>
    </w:p>
    <w:p w:rsidR="00B16841" w:rsidRDefault="00B16841" w:rsidP="00B51EFF">
      <w:pPr>
        <w:pStyle w:val="ad"/>
      </w:pPr>
    </w:p>
    <w:p w:rsidR="0004236B" w:rsidRPr="00095921" w:rsidRDefault="0004236B" w:rsidP="00B51EFF">
      <w:pPr>
        <w:pStyle w:val="ad"/>
        <w:rPr>
          <w:rFonts w:hint="eastAsia"/>
        </w:rPr>
      </w:pPr>
      <w:r>
        <w:t>echo ${RESULT}</w:t>
      </w:r>
    </w:p>
    <w:p w:rsidR="00622DD1" w:rsidRDefault="00BA6AAB" w:rsidP="00BF6D56">
      <w:pPr>
        <w:rPr>
          <w:rFonts w:hint="eastAsia"/>
        </w:rPr>
      </w:pPr>
      <w:r>
        <w:t>执行</w:t>
      </w:r>
      <w:r>
        <w:t>rndc stats</w:t>
      </w:r>
      <w:r>
        <w:t>命令之后，会往文件中追加新信息，通过</w:t>
      </w:r>
      <w:r>
        <w:t>awk</w:t>
      </w:r>
      <w:r>
        <w:t>获取</w:t>
      </w:r>
      <w:r>
        <w:t>querys</w:t>
      </w:r>
      <w:r>
        <w:t>的值，最后一个肯定就是新的</w:t>
      </w:r>
      <w:r>
        <w:t>tail 1</w:t>
      </w:r>
      <w:r>
        <w:t>或者，执行前清空文件，在获取肯定是最新的。</w:t>
      </w:r>
    </w:p>
    <w:p w:rsidR="00BA6AAB" w:rsidRDefault="009F26A6" w:rsidP="002A38C8">
      <w:pPr>
        <w:pStyle w:val="3"/>
        <w:spacing w:before="163" w:after="163"/>
      </w:pPr>
      <w:bookmarkStart w:id="26" w:name="_Toc471644872"/>
      <w:r>
        <w:rPr>
          <w:rFonts w:hint="eastAsia"/>
        </w:rPr>
        <w:t>3.</w:t>
      </w:r>
      <w:r>
        <w:t>5.6.DNS</w:t>
      </w:r>
      <w:r>
        <w:t>可用性监控</w:t>
      </w:r>
      <w:bookmarkEnd w:id="26"/>
    </w:p>
    <w:p w:rsidR="009F26A6" w:rsidRDefault="008F75AB" w:rsidP="00BF6D56">
      <w:r>
        <w:rPr>
          <w:rFonts w:hint="eastAsia"/>
        </w:rPr>
        <w:t xml:space="preserve">    </w:t>
      </w:r>
      <w:r>
        <w:rPr>
          <w:rFonts w:hint="eastAsia"/>
        </w:rPr>
        <w:t>远端</w:t>
      </w:r>
      <w:r w:rsidR="00757064">
        <w:rPr>
          <w:rFonts w:hint="eastAsia"/>
        </w:rPr>
        <w:t>一组主机跑在</w:t>
      </w:r>
      <w:r w:rsidR="00B666A3">
        <w:rPr>
          <w:rFonts w:hint="eastAsia"/>
        </w:rPr>
        <w:t>fullnai</w:t>
      </w:r>
      <w:r w:rsidR="00B666A3">
        <w:rPr>
          <w:rFonts w:hint="eastAsia"/>
        </w:rPr>
        <w:t>下（提供高可用），通过</w:t>
      </w:r>
      <w:r w:rsidR="00B666A3">
        <w:rPr>
          <w:rFonts w:hint="eastAsia"/>
        </w:rPr>
        <w:t>host</w:t>
      </w:r>
      <w:r w:rsidR="00B666A3">
        <w:rPr>
          <w:rFonts w:hint="eastAsia"/>
        </w:rPr>
        <w:t>命令检测</w:t>
      </w:r>
      <w:r w:rsidR="00B666A3">
        <w:rPr>
          <w:rFonts w:hint="eastAsia"/>
        </w:rPr>
        <w:t>dnsserver</w:t>
      </w:r>
      <w:r w:rsidR="00B666A3">
        <w:rPr>
          <w:rFonts w:hint="eastAsia"/>
        </w:rPr>
        <w:t>的可用性，</w:t>
      </w:r>
      <w:r w:rsidR="00DF343F">
        <w:rPr>
          <w:rFonts w:hint="eastAsia"/>
        </w:rPr>
        <w:t>脚本与</w:t>
      </w:r>
      <w:r w:rsidR="00DF343F">
        <w:rPr>
          <w:rFonts w:hint="eastAsia"/>
        </w:rPr>
        <w:t>lvs</w:t>
      </w:r>
      <w:r w:rsidR="00DF343F">
        <w:rPr>
          <w:rFonts w:hint="eastAsia"/>
        </w:rPr>
        <w:t>健康检测脚本</w:t>
      </w:r>
      <w:r w:rsidR="00B00E9B">
        <w:rPr>
          <w:rFonts w:hint="eastAsia"/>
        </w:rPr>
        <w:t>类似。</w:t>
      </w:r>
    </w:p>
    <w:p w:rsidR="009F26A6" w:rsidRDefault="009F26A6" w:rsidP="00BF6D56">
      <w:pPr>
        <w:rPr>
          <w:rFonts w:hint="eastAsia"/>
        </w:rPr>
      </w:pPr>
    </w:p>
    <w:p w:rsidR="00925B4D" w:rsidRDefault="00D467BA" w:rsidP="00B74F99">
      <w:pPr>
        <w:pStyle w:val="20"/>
        <w:spacing w:before="163" w:after="163"/>
      </w:pPr>
      <w:bookmarkStart w:id="27" w:name="_Toc471644873"/>
      <w:r>
        <w:rPr>
          <w:rFonts w:hint="eastAsia"/>
        </w:rPr>
        <w:t>3.</w:t>
      </w:r>
      <w:r>
        <w:t>6.</w:t>
      </w:r>
      <w:r>
        <w:t>自动化</w:t>
      </w:r>
      <w:bookmarkEnd w:id="27"/>
    </w:p>
    <w:p w:rsidR="00D467BA" w:rsidRDefault="00070426" w:rsidP="00070426">
      <w:pPr>
        <w:pStyle w:val="3"/>
        <w:spacing w:before="163" w:after="163"/>
      </w:pPr>
      <w:bookmarkStart w:id="28" w:name="_Toc471644874"/>
      <w:r>
        <w:rPr>
          <w:rFonts w:hint="eastAsia"/>
        </w:rPr>
        <w:t>3.</w:t>
      </w:r>
      <w:r>
        <w:t>6.1.SLASTACK</w:t>
      </w:r>
      <w:r>
        <w:t>安装、部署</w:t>
      </w:r>
      <w:bookmarkEnd w:id="28"/>
    </w:p>
    <w:p w:rsidR="00070426" w:rsidRDefault="00B4119F" w:rsidP="002968A4">
      <w:pPr>
        <w:ind w:firstLine="480"/>
      </w:pPr>
      <w:r>
        <w:t>通过定制</w:t>
      </w:r>
      <w:r>
        <w:t>salstack</w:t>
      </w:r>
      <w:r>
        <w:t>配置，实现自动、批量安装、部署</w:t>
      </w:r>
      <w:r>
        <w:t>dns</w:t>
      </w:r>
      <w:r w:rsidR="006176D8">
        <w:t>。</w:t>
      </w:r>
    </w:p>
    <w:p w:rsidR="002968A4" w:rsidRDefault="002968A4" w:rsidP="002968A4">
      <w:pPr>
        <w:pStyle w:val="3"/>
        <w:spacing w:before="163" w:after="163"/>
      </w:pPr>
      <w:bookmarkStart w:id="29" w:name="_Toc471644875"/>
      <w:r>
        <w:t>3.6.2.</w:t>
      </w:r>
      <w:r>
        <w:t>配置管理自动化</w:t>
      </w:r>
      <w:bookmarkEnd w:id="29"/>
    </w:p>
    <w:p w:rsidR="005E075E" w:rsidRDefault="005E075E" w:rsidP="00C75961">
      <w:pPr>
        <w:ind w:firstLine="480"/>
      </w:pPr>
      <w:r>
        <w:rPr>
          <w:rFonts w:hint="eastAsia"/>
        </w:rPr>
        <w:t>业界最多的是</w:t>
      </w:r>
      <w:r>
        <w:rPr>
          <w:rFonts w:hint="eastAsia"/>
        </w:rPr>
        <w:t>bind-biz</w:t>
      </w:r>
      <w:r>
        <w:rPr>
          <w:rFonts w:hint="eastAsia"/>
        </w:rPr>
        <w:t>，</w:t>
      </w:r>
      <w:r>
        <w:rPr>
          <w:rFonts w:hint="eastAsia"/>
        </w:rPr>
        <w:t>biz</w:t>
      </w:r>
      <w:r>
        <w:rPr>
          <w:rFonts w:hint="eastAsia"/>
        </w:rPr>
        <w:t>是指将所有的配置都存在</w:t>
      </w:r>
      <w:r>
        <w:rPr>
          <w:rFonts w:hint="eastAsia"/>
        </w:rPr>
        <w:t>mysql</w:t>
      </w:r>
      <w:r>
        <w:rPr>
          <w:rFonts w:hint="eastAsia"/>
        </w:rPr>
        <w:t>表中，对</w:t>
      </w:r>
      <w:r>
        <w:rPr>
          <w:rFonts w:hint="eastAsia"/>
        </w:rPr>
        <w:t>bind</w:t>
      </w:r>
      <w:r>
        <w:rPr>
          <w:rFonts w:hint="eastAsia"/>
        </w:rPr>
        <w:t>做特殊配置，使得每次</w:t>
      </w:r>
      <w:r>
        <w:rPr>
          <w:rFonts w:hint="eastAsia"/>
        </w:rPr>
        <w:t>bind</w:t>
      </w:r>
      <w:r>
        <w:rPr>
          <w:rFonts w:hint="eastAsia"/>
        </w:rPr>
        <w:t>接受的请求都去</w:t>
      </w:r>
      <w:r>
        <w:rPr>
          <w:rFonts w:hint="eastAsia"/>
        </w:rPr>
        <w:t>mysql</w:t>
      </w:r>
      <w:r>
        <w:rPr>
          <w:rFonts w:hint="eastAsia"/>
        </w:rPr>
        <w:t>中查询数据之后返回给用户。</w:t>
      </w:r>
    </w:p>
    <w:p w:rsidR="00C75961" w:rsidRDefault="00C75961" w:rsidP="00C75961">
      <w:pPr>
        <w:pStyle w:val="3"/>
        <w:spacing w:before="163" w:after="163"/>
      </w:pPr>
      <w:bookmarkStart w:id="30" w:name="_Toc471644876"/>
      <w:r>
        <w:t>3.6.3.BIND-BIZ</w:t>
      </w:r>
      <w:r>
        <w:t>的优缺点</w:t>
      </w:r>
      <w:bookmarkEnd w:id="30"/>
    </w:p>
    <w:p w:rsidR="003E7AF5" w:rsidRDefault="00F06DD2" w:rsidP="00F06DD2">
      <w:pPr>
        <w:ind w:firstLine="480"/>
      </w:pPr>
      <w:r>
        <w:rPr>
          <w:rFonts w:hint="eastAsia"/>
        </w:rPr>
        <w:t>优势：将数据全部存在数据库，符合运维开发的理念。</w:t>
      </w:r>
    </w:p>
    <w:p w:rsidR="00F06DD2" w:rsidRDefault="00F06DD2" w:rsidP="00F06DD2">
      <w:pPr>
        <w:ind w:firstLine="480"/>
      </w:pPr>
      <w:r>
        <w:t>缺点：</w:t>
      </w:r>
      <w:r w:rsidR="00EA60DB">
        <w:t>每次解析都要</w:t>
      </w:r>
      <w:r w:rsidR="00EA60DB">
        <w:t>select</w:t>
      </w:r>
      <w:r w:rsidR="00EA60DB">
        <w:t>数据库，性能底下；</w:t>
      </w:r>
    </w:p>
    <w:p w:rsidR="00EA60DB" w:rsidRPr="00F06DD2" w:rsidRDefault="00EA60DB" w:rsidP="00F06DD2">
      <w:pPr>
        <w:ind w:firstLine="48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增加了系统的耦合性，还需要保证</w:t>
      </w:r>
      <w:r>
        <w:rPr>
          <w:rFonts w:hint="eastAsia"/>
        </w:rPr>
        <w:t>mysql</w:t>
      </w:r>
      <w:r>
        <w:rPr>
          <w:rFonts w:hint="eastAsia"/>
        </w:rPr>
        <w:t>的高可用。</w:t>
      </w:r>
    </w:p>
    <w:p w:rsidR="00B74F99" w:rsidRDefault="00880B83" w:rsidP="00880B83">
      <w:pPr>
        <w:pStyle w:val="3"/>
        <w:spacing w:before="163" w:after="163"/>
      </w:pPr>
      <w:bookmarkStart w:id="31" w:name="_Toc471644877"/>
      <w:r>
        <w:rPr>
          <w:rFonts w:hint="eastAsia"/>
        </w:rPr>
        <w:t>3.</w:t>
      </w:r>
      <w:r>
        <w:t>6.4.</w:t>
      </w:r>
      <w:r>
        <w:t>老师的方案</w:t>
      </w:r>
      <w:bookmarkEnd w:id="31"/>
    </w:p>
    <w:p w:rsidR="00880B83" w:rsidRDefault="00887B86" w:rsidP="00887B86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biz</w:t>
      </w:r>
      <w:r>
        <w:rPr>
          <w:rFonts w:hint="eastAsia"/>
        </w:rPr>
        <w:t>的数据库部分表结构。</w:t>
      </w:r>
    </w:p>
    <w:p w:rsidR="00887B86" w:rsidRDefault="00887B86" w:rsidP="00887B86">
      <w:pPr>
        <w:ind w:firstLine="480"/>
      </w:pPr>
      <w:r>
        <w:lastRenderedPageBreak/>
        <w:t>用</w:t>
      </w:r>
      <w:r>
        <w:t>thinkphp</w:t>
      </w:r>
      <w:r>
        <w:t>实现对</w:t>
      </w:r>
      <w:r>
        <w:t>mysql</w:t>
      </w:r>
      <w:r>
        <w:t>的增删改查，和一些权限控制的页面，在该页面，用户可以完成对域名的增删改查操作，数据源在</w:t>
      </w:r>
      <w:r>
        <w:t>MySQL</w:t>
      </w:r>
      <w:r>
        <w:t>中。</w:t>
      </w:r>
    </w:p>
    <w:p w:rsidR="0065591F" w:rsidRDefault="0065591F" w:rsidP="00887B86">
      <w:pPr>
        <w:ind w:firstLine="480"/>
      </w:pPr>
      <w:r>
        <w:t>通过</w:t>
      </w:r>
      <w:r>
        <w:t>saltstack+py</w:t>
      </w:r>
      <w:r>
        <w:t>实现对</w:t>
      </w:r>
      <w:r>
        <w:t>mysql</w:t>
      </w:r>
      <w:r>
        <w:t>中调数据，生成</w:t>
      </w:r>
      <w:r>
        <w:t>bind</w:t>
      </w:r>
      <w:r>
        <w:t>的配置文件，并检测文件格式，之后</w:t>
      </w:r>
      <w:r>
        <w:t>reload</w:t>
      </w:r>
      <w:r w:rsidR="00D85603">
        <w:t>：</w:t>
      </w:r>
    </w:p>
    <w:p w:rsidR="0091049C" w:rsidRDefault="006F2D6A" w:rsidP="00887B86">
      <w:pPr>
        <w:ind w:firstLine="480"/>
      </w:pPr>
      <w:r>
        <w:t>开源地址：</w:t>
      </w:r>
      <w:hyperlink r:id="rId22" w:history="1">
        <w:r w:rsidR="006D456E" w:rsidRPr="00DF5AA1">
          <w:rPr>
            <w:rStyle w:val="a6"/>
          </w:rPr>
          <w:t>https://github.com/shanks1127/dns</w:t>
        </w:r>
      </w:hyperlink>
    </w:p>
    <w:p w:rsidR="006D456E" w:rsidRDefault="006D456E" w:rsidP="006D456E"/>
    <w:p w:rsidR="006D456E" w:rsidRPr="00887B86" w:rsidRDefault="006D456E" w:rsidP="006D456E">
      <w:pPr>
        <w:pStyle w:val="20"/>
        <w:spacing w:before="163" w:after="163"/>
        <w:rPr>
          <w:rFonts w:hint="eastAsia"/>
        </w:rPr>
      </w:pPr>
      <w:bookmarkStart w:id="32" w:name="_Toc471644878"/>
      <w:r>
        <w:t>3.7.</w:t>
      </w:r>
      <w:r>
        <w:t>安全</w:t>
      </w:r>
      <w:bookmarkEnd w:id="32"/>
    </w:p>
    <w:p w:rsidR="00B74F99" w:rsidRDefault="00A150B1" w:rsidP="00A150B1">
      <w:pPr>
        <w:ind w:firstLine="480"/>
      </w:pPr>
      <w:r>
        <w:rPr>
          <w:rFonts w:hint="eastAsia"/>
        </w:rPr>
        <w:t>时刻关注</w:t>
      </w:r>
      <w:r>
        <w:rPr>
          <w:rFonts w:hint="eastAsia"/>
        </w:rPr>
        <w:t>dns</w:t>
      </w:r>
      <w:r>
        <w:rPr>
          <w:rFonts w:hint="eastAsia"/>
        </w:rPr>
        <w:t>相关的漏洞、补丁；</w:t>
      </w:r>
    </w:p>
    <w:p w:rsidR="00A150B1" w:rsidRDefault="00A150B1" w:rsidP="00A150B1">
      <w:pPr>
        <w:ind w:firstLine="480"/>
      </w:pPr>
      <w:r>
        <w:t>选用稍大些的厂商作为域名服务器，我们是万网；</w:t>
      </w:r>
    </w:p>
    <w:p w:rsidR="00A150B1" w:rsidRPr="00A150B1" w:rsidRDefault="00A150B1" w:rsidP="00A150B1">
      <w:pPr>
        <w:ind w:firstLine="480"/>
        <w:rPr>
          <w:rFonts w:hint="eastAsia"/>
        </w:rPr>
      </w:pPr>
      <w:r>
        <w:t>对服务器的登录日志做监控分析。</w:t>
      </w:r>
    </w:p>
    <w:p w:rsidR="00B74F99" w:rsidRDefault="00B74F99" w:rsidP="00D467BA"/>
    <w:p w:rsidR="00F3188B" w:rsidRDefault="00F3188B" w:rsidP="00F3188B">
      <w:pPr>
        <w:pStyle w:val="20"/>
        <w:spacing w:before="163" w:after="163"/>
      </w:pPr>
      <w:bookmarkStart w:id="33" w:name="_Toc471644879"/>
      <w:r>
        <w:rPr>
          <w:rFonts w:hint="eastAsia"/>
        </w:rPr>
        <w:t>3.</w:t>
      </w:r>
      <w:r>
        <w:t>8.</w:t>
      </w:r>
      <w:r>
        <w:t>日常运维规范</w:t>
      </w:r>
      <w:bookmarkEnd w:id="33"/>
    </w:p>
    <w:p w:rsidR="00BB0DF9" w:rsidRDefault="003B11D7" w:rsidP="005926D9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作为基础服务，在做好高可用、高性能、好扩容的基础上，任何时刻都不能掉以轻心</w:t>
      </w:r>
      <w:r w:rsidR="00127139">
        <w:rPr>
          <w:rFonts w:hint="eastAsia"/>
        </w:rPr>
        <w:t>！！！</w:t>
      </w:r>
    </w:p>
    <w:p w:rsidR="005926D9" w:rsidRDefault="00DF47FA" w:rsidP="005926D9">
      <w:pPr>
        <w:ind w:firstLine="480"/>
      </w:pPr>
      <w:r>
        <w:rPr>
          <w:rFonts w:hint="eastAsia"/>
        </w:rPr>
        <w:t>确保所有监控均处于生效状态；</w:t>
      </w:r>
    </w:p>
    <w:p w:rsidR="00DF47FA" w:rsidRDefault="00DF47FA" w:rsidP="005926D9">
      <w:pPr>
        <w:ind w:firstLine="480"/>
      </w:pPr>
      <w:r>
        <w:t>所有新机器，均在</w:t>
      </w:r>
      <w:r>
        <w:t>Saltstack</w:t>
      </w:r>
      <w:r>
        <w:t>上完成初始化和完成、部署操作、不能单独操作。</w:t>
      </w:r>
    </w:p>
    <w:p w:rsidR="00DF47FA" w:rsidRDefault="00DF47FA" w:rsidP="005926D9">
      <w:pPr>
        <w:ind w:firstLine="480"/>
      </w:pPr>
      <w:r>
        <w:t>所有针对</w:t>
      </w:r>
      <w:r>
        <w:t>dns</w:t>
      </w:r>
      <w:r>
        <w:t>架构调整的操作，均需在流量低谷时操作；</w:t>
      </w:r>
    </w:p>
    <w:p w:rsidR="00DF47FA" w:rsidRDefault="00DF47FA" w:rsidP="005926D9">
      <w:pPr>
        <w:ind w:firstLine="480"/>
      </w:pPr>
      <w:r>
        <w:t>对集群扩容操作时，务必对新加入节点做压测，同时重启服务器并监测重启后各项指标是否正常。</w:t>
      </w:r>
    </w:p>
    <w:p w:rsidR="00DF47FA" w:rsidRPr="005926D9" w:rsidRDefault="00DF47FA" w:rsidP="005926D9">
      <w:pPr>
        <w:ind w:firstLine="480"/>
        <w:rPr>
          <w:rFonts w:hint="eastAsia"/>
        </w:rPr>
      </w:pPr>
      <w:r>
        <w:t>关注</w:t>
      </w:r>
      <w:r>
        <w:t>dns</w:t>
      </w:r>
      <w:r>
        <w:t>相关新闻，时刻跟进。</w:t>
      </w:r>
    </w:p>
    <w:p w:rsidR="00B74F99" w:rsidRDefault="00B74F99" w:rsidP="00D467BA"/>
    <w:p w:rsidR="00FE07B4" w:rsidRDefault="00FE07B4" w:rsidP="00FE07B4">
      <w:pPr>
        <w:pStyle w:val="10"/>
      </w:pPr>
      <w:bookmarkStart w:id="34" w:name="_Toc471644880"/>
      <w:r>
        <w:t>四、</w:t>
      </w:r>
      <w:r>
        <w:t>DNS</w:t>
      </w:r>
      <w:r>
        <w:t>的发展趋势</w:t>
      </w:r>
      <w:bookmarkEnd w:id="34"/>
    </w:p>
    <w:p w:rsidR="000207E0" w:rsidRDefault="000207E0" w:rsidP="000207E0">
      <w:pPr>
        <w:pStyle w:val="20"/>
        <w:spacing w:before="163" w:after="163"/>
      </w:pPr>
      <w:bookmarkStart w:id="35" w:name="_Toc471644881"/>
      <w:r>
        <w:rPr>
          <w:rFonts w:hint="eastAsia"/>
        </w:rPr>
        <w:t>4.</w:t>
      </w:r>
      <w:r>
        <w:t>1.DNSMASQ</w:t>
      </w:r>
      <w:bookmarkEnd w:id="35"/>
    </w:p>
    <w:p w:rsidR="000207E0" w:rsidRDefault="00AD0B90" w:rsidP="00136BF8">
      <w:pPr>
        <w:ind w:firstLine="480"/>
      </w:pPr>
      <w:r>
        <w:rPr>
          <w:rFonts w:hint="eastAsia"/>
        </w:rPr>
        <w:t>轻量级的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>DHCP</w:t>
      </w:r>
      <w:r>
        <w:rPr>
          <w:rFonts w:hint="eastAsia"/>
        </w:rPr>
        <w:t>配置工具，适用于小型</w:t>
      </w:r>
      <w:r w:rsidR="008A59D8">
        <w:rPr>
          <w:rFonts w:hint="eastAsia"/>
        </w:rPr>
        <w:t>网络，同时也有</w:t>
      </w:r>
      <w:r w:rsidR="008A59D8">
        <w:rPr>
          <w:rFonts w:hint="eastAsia"/>
        </w:rPr>
        <w:t>DNS</w:t>
      </w:r>
      <w:r w:rsidR="008A59D8">
        <w:rPr>
          <w:rFonts w:hint="eastAsia"/>
        </w:rPr>
        <w:t>功能</w:t>
      </w:r>
      <w:r w:rsidR="00034D9B">
        <w:rPr>
          <w:rFonts w:hint="eastAsia"/>
        </w:rPr>
        <w:t>，可以作为缓存使用。</w:t>
      </w:r>
    </w:p>
    <w:p w:rsidR="00136BF8" w:rsidRDefault="00136BF8" w:rsidP="00136BF8">
      <w:pPr>
        <w:pStyle w:val="20"/>
        <w:spacing w:before="163" w:after="163"/>
      </w:pPr>
      <w:bookmarkStart w:id="36" w:name="_Toc471644882"/>
      <w:r>
        <w:t>4.2.HTTPDNS</w:t>
      </w:r>
      <w:bookmarkEnd w:id="36"/>
    </w:p>
    <w:p w:rsidR="00DD3729" w:rsidRPr="00DD3729" w:rsidRDefault="00C814FF" w:rsidP="00DD372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普通</w:t>
      </w:r>
      <w:r>
        <w:rPr>
          <w:rFonts w:hint="eastAsia"/>
        </w:rPr>
        <w:t>DNS</w:t>
      </w:r>
      <w:r>
        <w:rPr>
          <w:rFonts w:hint="eastAsia"/>
        </w:rPr>
        <w:t>会有</w:t>
      </w:r>
      <w:r>
        <w:rPr>
          <w:rFonts w:hint="eastAsia"/>
        </w:rPr>
        <w:t>DNS</w:t>
      </w:r>
      <w:r>
        <w:rPr>
          <w:rFonts w:hint="eastAsia"/>
        </w:rPr>
        <w:t>劫持。</w:t>
      </w:r>
      <w:r w:rsidR="00FC7650">
        <w:rPr>
          <w:rFonts w:hint="eastAsia"/>
        </w:rPr>
        <w:t>再加上不同运营商不同节点的的缓存时间的不同。</w:t>
      </w:r>
    </w:p>
    <w:p w:rsidR="00B74F99" w:rsidRDefault="00B74F99" w:rsidP="00D467BA"/>
    <w:p w:rsidR="00B74F99" w:rsidRDefault="0024053E" w:rsidP="0024053E">
      <w:pPr>
        <w:jc w:val="center"/>
      </w:pPr>
      <w:r>
        <w:rPr>
          <w:noProof/>
        </w:rPr>
        <w:lastRenderedPageBreak/>
        <w:drawing>
          <wp:inline distT="0" distB="0" distL="0" distR="0" wp14:anchorId="61710D97" wp14:editId="0BA95107">
            <wp:extent cx="4914286" cy="2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43" w:rsidRDefault="00887ABA" w:rsidP="00D467B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适合</w:t>
      </w:r>
      <w:r>
        <w:rPr>
          <w:rFonts w:hint="eastAsia"/>
        </w:rPr>
        <w:t>http</w:t>
      </w:r>
      <w:r>
        <w:rPr>
          <w:rFonts w:hint="eastAsia"/>
        </w:rPr>
        <w:t>有客户端的请求</w:t>
      </w:r>
      <w:r w:rsidR="00734A43">
        <w:rPr>
          <w:rFonts w:hint="eastAsia"/>
        </w:rPr>
        <w:t>。</w:t>
      </w:r>
    </w:p>
    <w:p w:rsidR="00B74F99" w:rsidRDefault="00B74F99" w:rsidP="00D467BA"/>
    <w:p w:rsidR="00B74F99" w:rsidRDefault="003B43E1" w:rsidP="003B43E1">
      <w:pPr>
        <w:pStyle w:val="10"/>
      </w:pPr>
      <w:bookmarkStart w:id="37" w:name="_Toc471644883"/>
      <w:r>
        <w:t>五、生产常见</w:t>
      </w:r>
      <w:r>
        <w:t>DNS</w:t>
      </w:r>
      <w:r>
        <w:t>问题以及排障方法</w:t>
      </w:r>
      <w:bookmarkEnd w:id="37"/>
    </w:p>
    <w:p w:rsidR="003B43E1" w:rsidRDefault="00AC338E" w:rsidP="002E3759">
      <w:pPr>
        <w:pStyle w:val="20"/>
        <w:spacing w:before="163" w:after="163"/>
      </w:pPr>
      <w:bookmarkStart w:id="38" w:name="_Toc471644884"/>
      <w:r>
        <w:rPr>
          <w:rFonts w:hint="eastAsia"/>
        </w:rPr>
        <w:t>5.</w:t>
      </w:r>
      <w:r>
        <w:t>1.DNS</w:t>
      </w:r>
      <w:r>
        <w:t>需要开通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</w:t>
      </w:r>
      <w:bookmarkEnd w:id="38"/>
    </w:p>
    <w:p w:rsidR="001D1EE6" w:rsidRDefault="002064C8" w:rsidP="000E0FC8">
      <w:pPr>
        <w:ind w:firstLine="480"/>
      </w:pPr>
      <w:r>
        <w:rPr>
          <w:rFonts w:hint="eastAsia"/>
        </w:rPr>
        <w:t>机器和</w:t>
      </w:r>
      <w:r>
        <w:rPr>
          <w:rFonts w:hint="eastAsia"/>
        </w:rPr>
        <w:t>idc</w:t>
      </w:r>
      <w:r>
        <w:rPr>
          <w:rFonts w:hint="eastAsia"/>
        </w:rPr>
        <w:t>机房出口。</w:t>
      </w:r>
      <w:r w:rsidR="00551204">
        <w:rPr>
          <w:rFonts w:hint="eastAsia"/>
        </w:rPr>
        <w:t>traceroute</w:t>
      </w:r>
      <w:r w:rsidR="00551204">
        <w:rPr>
          <w:rFonts w:hint="eastAsia"/>
        </w:rPr>
        <w:t>命令测试线路。</w:t>
      </w:r>
    </w:p>
    <w:p w:rsidR="000E0FC8" w:rsidRDefault="000E0FC8" w:rsidP="000E0FC8">
      <w:pPr>
        <w:pStyle w:val="20"/>
        <w:spacing w:before="163" w:after="163"/>
      </w:pPr>
      <w:bookmarkStart w:id="39" w:name="_Toc471644885"/>
      <w:r>
        <w:rPr>
          <w:rFonts w:hint="eastAsia"/>
        </w:rPr>
        <w:t>5.</w:t>
      </w:r>
      <w:r>
        <w:t>2.</w:t>
      </w:r>
      <w:r>
        <w:t>运维同学突然告诉</w:t>
      </w:r>
      <w:r>
        <w:t>DNS</w:t>
      </w:r>
      <w:r>
        <w:t>不能用了</w:t>
      </w:r>
      <w:bookmarkEnd w:id="39"/>
    </w:p>
    <w:p w:rsidR="000E0FC8" w:rsidRDefault="00EE1DDF" w:rsidP="007C2F41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dns</w:t>
      </w:r>
      <w:r>
        <w:rPr>
          <w:rFonts w:hint="eastAsia"/>
        </w:rPr>
        <w:t>进程是否存在，系统瓶颈，如果开着</w:t>
      </w:r>
      <w:r>
        <w:rPr>
          <w:rFonts w:hint="eastAsia"/>
        </w:rPr>
        <w:t>iptables</w:t>
      </w:r>
      <w:r>
        <w:rPr>
          <w:rFonts w:hint="eastAsia"/>
        </w:rPr>
        <w:t>，查看日志，发现有报</w:t>
      </w:r>
      <w:r>
        <w:rPr>
          <w:rFonts w:hint="eastAsia"/>
        </w:rPr>
        <w:t>netfilter</w:t>
      </w:r>
      <w:r>
        <w:rPr>
          <w:rFonts w:hint="eastAsia"/>
        </w:rPr>
        <w:t>表满</w:t>
      </w:r>
      <w:r w:rsidR="00A64013">
        <w:rPr>
          <w:rFonts w:hint="eastAsia"/>
        </w:rPr>
        <w:t>。</w:t>
      </w:r>
      <w:r w:rsidR="007C2F41">
        <w:rPr>
          <w:rFonts w:hint="eastAsia"/>
        </w:rPr>
        <w:t>停掉</w:t>
      </w:r>
      <w:r w:rsidR="007C2F41">
        <w:rPr>
          <w:rFonts w:hint="eastAsia"/>
        </w:rPr>
        <w:t>iptables</w:t>
      </w:r>
      <w:r w:rsidR="007C2F41">
        <w:rPr>
          <w:rFonts w:hint="eastAsia"/>
        </w:rPr>
        <w:t>。</w:t>
      </w:r>
    </w:p>
    <w:p w:rsidR="007C2F41" w:rsidRDefault="00DA7D0A" w:rsidP="007C2F41">
      <w:pPr>
        <w:ind w:firstLine="480"/>
      </w:pPr>
      <w:r>
        <w:t>在</w:t>
      </w:r>
      <w:r>
        <w:t>iptables</w:t>
      </w:r>
      <w:r>
        <w:t>运行时，即便是没有任何规则，所有的报文也要过</w:t>
      </w:r>
      <w:r>
        <w:t>netfilter</w:t>
      </w:r>
      <w:r>
        <w:t>表，而</w:t>
      </w:r>
      <w:r>
        <w:t>dns</w:t>
      </w:r>
      <w:r>
        <w:t>这样高并发的</w:t>
      </w:r>
      <w:r>
        <w:t xml:space="preserve"> </w:t>
      </w:r>
      <w:r>
        <w:t>很容易把</w:t>
      </w:r>
      <w:r>
        <w:t>netfilter</w:t>
      </w:r>
      <w:r>
        <w:t>表填满，从而影响服务。</w:t>
      </w:r>
    </w:p>
    <w:p w:rsidR="00F2145E" w:rsidRDefault="00F2145E" w:rsidP="00F2145E">
      <w:pPr>
        <w:pStyle w:val="20"/>
        <w:spacing w:before="163" w:after="163"/>
      </w:pPr>
      <w:bookmarkStart w:id="40" w:name="_Toc471644886"/>
      <w:r>
        <w:t>5.3.</w:t>
      </w:r>
      <w:r>
        <w:t>突然收到报警，提示</w:t>
      </w:r>
      <w:r>
        <w:t>DNS</w:t>
      </w:r>
      <w:r>
        <w:t>虚地址不能正常解析</w:t>
      </w:r>
      <w:bookmarkEnd w:id="40"/>
    </w:p>
    <w:p w:rsidR="00A25415" w:rsidRPr="00A25415" w:rsidRDefault="00275809" w:rsidP="00A25415">
      <w:pPr>
        <w:rPr>
          <w:rFonts w:hint="eastAsia"/>
        </w:rPr>
      </w:pPr>
      <w:r>
        <w:rPr>
          <w:noProof/>
        </w:rPr>
        <w:drawing>
          <wp:inline distT="0" distB="0" distL="0" distR="0" wp14:anchorId="5EC9E3E9" wp14:editId="559EDFC0">
            <wp:extent cx="4876190" cy="10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1" w:rsidRDefault="00F07521" w:rsidP="00F07521"/>
    <w:p w:rsidR="00275809" w:rsidRDefault="00275809" w:rsidP="00EC1166">
      <w:pPr>
        <w:pStyle w:val="20"/>
        <w:spacing w:before="163" w:after="163"/>
      </w:pPr>
      <w:bookmarkStart w:id="41" w:name="_Toc471644887"/>
      <w:r>
        <w:rPr>
          <w:rFonts w:hint="eastAsia"/>
        </w:rPr>
        <w:t>5.</w:t>
      </w:r>
      <w:r>
        <w:t>4.</w:t>
      </w:r>
      <w:r>
        <w:t>开发找，说调用微信支付接口有超时现象，错误日志中报解析微信域名失败</w:t>
      </w:r>
      <w:bookmarkEnd w:id="41"/>
    </w:p>
    <w:p w:rsidR="00EC1166" w:rsidRDefault="00C3466F" w:rsidP="0016302A">
      <w:pPr>
        <w:ind w:firstLine="480"/>
      </w:pPr>
      <w:r>
        <w:rPr>
          <w:rFonts w:hint="eastAsia"/>
        </w:rPr>
        <w:t>微信的</w:t>
      </w:r>
      <w:r>
        <w:rPr>
          <w:rFonts w:hint="eastAsia"/>
        </w:rPr>
        <w:t>forwarders</w:t>
      </w:r>
      <w:r>
        <w:rPr>
          <w:rFonts w:hint="eastAsia"/>
        </w:rPr>
        <w:t>请求的限制，</w:t>
      </w:r>
      <w:r w:rsidR="00543BDA">
        <w:rPr>
          <w:rFonts w:hint="eastAsia"/>
        </w:rPr>
        <w:t>本地的</w:t>
      </w:r>
      <w:r w:rsidR="00543BDA">
        <w:rPr>
          <w:rFonts w:hint="eastAsia"/>
        </w:rPr>
        <w:t>named</w:t>
      </w:r>
      <w:r w:rsidR="00543BDA">
        <w:t>.conf</w:t>
      </w:r>
      <w:r w:rsidR="00543BDA">
        <w:t>配置文件中的</w:t>
      </w:r>
      <w:r w:rsidR="00543BDA">
        <w:t>forwarders</w:t>
      </w:r>
      <w:r w:rsidR="00543BDA">
        <w:t>加入腾讯的</w:t>
      </w:r>
      <w:r w:rsidR="00543BDA">
        <w:t>dns</w:t>
      </w:r>
      <w:r w:rsidR="00543BDA">
        <w:t>全为</w:t>
      </w:r>
      <w:r w:rsidR="00543BDA">
        <w:t>ip</w:t>
      </w:r>
      <w:r w:rsidR="00543BDA">
        <w:t>。</w:t>
      </w:r>
    </w:p>
    <w:p w:rsidR="0016302A" w:rsidRDefault="0016302A" w:rsidP="0016302A">
      <w:pPr>
        <w:ind w:firstLine="480"/>
      </w:pPr>
      <w:r>
        <w:t>不要轻易更改线上，通过</w:t>
      </w:r>
      <w:r>
        <w:t>traceroute</w:t>
      </w:r>
      <w:r>
        <w:t>命令和</w:t>
      </w:r>
      <w:r>
        <w:t>host</w:t>
      </w:r>
      <w:r>
        <w:t>以及</w:t>
      </w:r>
      <w:r>
        <w:t>dig</w:t>
      </w:r>
      <w:r>
        <w:t>测试。</w:t>
      </w:r>
    </w:p>
    <w:p w:rsidR="002D3EBD" w:rsidRDefault="002D3EBD" w:rsidP="0066589A"/>
    <w:p w:rsidR="0066589A" w:rsidRDefault="004C076D" w:rsidP="004C076D">
      <w:pPr>
        <w:pStyle w:val="10"/>
      </w:pPr>
      <w:bookmarkStart w:id="42" w:name="_Toc471644888"/>
      <w:r>
        <w:lastRenderedPageBreak/>
        <w:t>六、</w:t>
      </w:r>
      <w:r>
        <w:t>DNS</w:t>
      </w:r>
      <w:r>
        <w:t>面试题</w:t>
      </w:r>
      <w:bookmarkEnd w:id="42"/>
    </w:p>
    <w:p w:rsidR="004C076D" w:rsidRDefault="00A87D42" w:rsidP="00A87D42">
      <w:pPr>
        <w:pStyle w:val="20"/>
        <w:spacing w:before="163" w:after="163"/>
      </w:pPr>
      <w:bookmarkStart w:id="43" w:name="_Toc471644889"/>
      <w:r>
        <w:rPr>
          <w:rFonts w:hint="eastAsia"/>
        </w:rPr>
        <w:t>6.</w:t>
      </w:r>
      <w:r>
        <w:t>1.DNS</w:t>
      </w:r>
      <w:r>
        <w:t>中递归查询与迭代查询的区别</w:t>
      </w:r>
      <w:bookmarkEnd w:id="43"/>
    </w:p>
    <w:p w:rsidR="00A87D42" w:rsidRPr="00A87D42" w:rsidRDefault="00A87D42" w:rsidP="00A87D42">
      <w:pPr>
        <w:rPr>
          <w:rFonts w:hint="eastAsia"/>
        </w:rPr>
      </w:pPr>
      <w:r>
        <w:rPr>
          <w:noProof/>
        </w:rPr>
        <w:drawing>
          <wp:inline distT="0" distB="0" distL="0" distR="0" wp14:anchorId="71EC067F" wp14:editId="07CE59D1">
            <wp:extent cx="4914286" cy="28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1" w:rsidRDefault="008A2EEF" w:rsidP="008A2EEF">
      <w:pPr>
        <w:pStyle w:val="20"/>
        <w:spacing w:before="163" w:after="163"/>
      </w:pPr>
      <w:bookmarkStart w:id="44" w:name="_Toc471644890"/>
      <w:r>
        <w:rPr>
          <w:rFonts w:hint="eastAsia"/>
        </w:rPr>
        <w:t>6.</w:t>
      </w:r>
      <w:r>
        <w:t>2.DNS</w:t>
      </w:r>
      <w:r>
        <w:t>进行域名解析的过程</w:t>
      </w:r>
      <w:bookmarkEnd w:id="44"/>
    </w:p>
    <w:p w:rsidR="008A2EEF" w:rsidRPr="008A2EEF" w:rsidRDefault="00205BEE" w:rsidP="008A2EEF">
      <w:pPr>
        <w:rPr>
          <w:rFonts w:hint="eastAsia"/>
        </w:rPr>
      </w:pPr>
      <w:r>
        <w:rPr>
          <w:noProof/>
        </w:rPr>
        <w:drawing>
          <wp:inline distT="0" distB="0" distL="0" distR="0" wp14:anchorId="5A6FB4C5" wp14:editId="0D0D3219">
            <wp:extent cx="4866667" cy="15333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1" w:rsidRDefault="00687E81" w:rsidP="00F07521">
      <w:r>
        <w:t>注：首先客户端先监测</w:t>
      </w:r>
      <w:r w:rsidR="00CD2DF2">
        <w:t>有</w:t>
      </w:r>
      <w:r>
        <w:t>没有缓存</w:t>
      </w:r>
      <w:r w:rsidR="003A751A">
        <w:t>。没有的话监测</w:t>
      </w:r>
      <w:r w:rsidR="003A751A">
        <w:t>hosts</w:t>
      </w:r>
      <w:r w:rsidR="003A751A">
        <w:t>。</w:t>
      </w:r>
    </w:p>
    <w:p w:rsidR="00F07521" w:rsidRDefault="00F07521" w:rsidP="00F07521"/>
    <w:p w:rsidR="003A17DF" w:rsidRDefault="003A17DF" w:rsidP="003A17DF">
      <w:pPr>
        <w:pStyle w:val="10"/>
      </w:pPr>
      <w:bookmarkStart w:id="45" w:name="_Toc471644891"/>
      <w:r>
        <w:t>八、附录</w:t>
      </w:r>
      <w:bookmarkEnd w:id="45"/>
    </w:p>
    <w:p w:rsidR="003A17DF" w:rsidRDefault="003A17DF" w:rsidP="003A17DF">
      <w:r>
        <w:t>通过源码安装</w:t>
      </w:r>
      <w:r>
        <w:t>bind</w:t>
      </w:r>
      <w:r>
        <w:t>：</w:t>
      </w:r>
    </w:p>
    <w:p w:rsidR="003A17DF" w:rsidRDefault="003A17DF" w:rsidP="003A17DF">
      <w:pPr>
        <w:pStyle w:val="ad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./configure --sysconfdir=/etc/named --prefix=/usr/local/bind --enable-epoll --disable-ipv6 --disable-chroot --enable-threads</w:t>
      </w:r>
    </w:p>
    <w:p w:rsidR="003A17DF" w:rsidRDefault="003A17DF" w:rsidP="003A17DF">
      <w:pPr>
        <w:pStyle w:val="ad"/>
        <w:rPr>
          <w:rFonts w:hint="eastAsia"/>
        </w:rPr>
      </w:pPr>
      <w:r>
        <w:rPr>
          <w:color w:val="2C2C2C"/>
          <w:szCs w:val="21"/>
          <w:shd w:val="clear" w:color="auto" w:fill="FFFFFF"/>
        </w:rPr>
        <w:t>make &amp;&amp; make install</w:t>
      </w:r>
    </w:p>
    <w:p w:rsidR="003A17DF" w:rsidRPr="003A17DF" w:rsidRDefault="003A17DF" w:rsidP="003A17DF">
      <w:pPr>
        <w:rPr>
          <w:rFonts w:hint="eastAsia"/>
        </w:rPr>
      </w:pPr>
    </w:p>
    <w:p w:rsidR="00F07521" w:rsidRDefault="006735F2" w:rsidP="0080571F">
      <w:pPr>
        <w:pStyle w:val="10"/>
      </w:pPr>
      <w:bookmarkStart w:id="46" w:name="_Toc471644892"/>
      <w:r>
        <w:lastRenderedPageBreak/>
        <w:t>本地</w:t>
      </w:r>
      <w:r>
        <w:t>DNS</w:t>
      </w:r>
      <w:r>
        <w:t>部署到公网：</w:t>
      </w:r>
      <w:bookmarkEnd w:id="46"/>
    </w:p>
    <w:p w:rsidR="0080571F" w:rsidRPr="0080571F" w:rsidRDefault="0080571F" w:rsidP="008057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工作的域名做</w:t>
      </w:r>
      <w:r>
        <w:rPr>
          <w:rFonts w:hint="eastAsia"/>
        </w:rPr>
        <w:t>NS</w:t>
      </w:r>
      <w:r>
        <w:rPr>
          <w:rFonts w:hint="eastAsia"/>
        </w:rPr>
        <w:t>记录</w:t>
      </w:r>
      <w:r w:rsidR="003B3A15">
        <w:rPr>
          <w:rFonts w:hint="eastAsia"/>
        </w:rPr>
        <w:t>对应到外网的域名解析</w:t>
      </w:r>
      <w:r w:rsidR="00741118">
        <w:rPr>
          <w:rFonts w:hint="eastAsia"/>
        </w:rPr>
        <w:t>，</w:t>
      </w:r>
      <w:r w:rsidR="003D7C87">
        <w:rPr>
          <w:rFonts w:hint="eastAsia"/>
        </w:rPr>
        <w:t>万网目前需要提工单</w:t>
      </w:r>
      <w:r w:rsidR="007D2FC1">
        <w:rPr>
          <w:rFonts w:hint="eastAsia"/>
        </w:rPr>
        <w:t>，更改</w:t>
      </w:r>
      <w:r w:rsidR="007D2FC1">
        <w:rPr>
          <w:rFonts w:hint="eastAsia"/>
        </w:rPr>
        <w:t>NS</w:t>
      </w:r>
      <w:r w:rsidR="007D2FC1">
        <w:rPr>
          <w:rFonts w:hint="eastAsia"/>
        </w:rPr>
        <w:t>对应的</w:t>
      </w:r>
      <w:r w:rsidR="007D2FC1">
        <w:rPr>
          <w:rFonts w:hint="eastAsia"/>
        </w:rPr>
        <w:t>ip</w:t>
      </w:r>
      <w:r w:rsidR="007D2FC1">
        <w:rPr>
          <w:rFonts w:hint="eastAsia"/>
        </w:rPr>
        <w:t>。</w:t>
      </w:r>
    </w:p>
    <w:p w:rsidR="00F07521" w:rsidRDefault="00F07521" w:rsidP="00F07521"/>
    <w:p w:rsidR="00F07521" w:rsidRDefault="00F07521" w:rsidP="00F07521"/>
    <w:p w:rsidR="00F07521" w:rsidRPr="000E0FC8" w:rsidRDefault="00F07521" w:rsidP="00F07521">
      <w:pPr>
        <w:rPr>
          <w:rFonts w:hint="eastAsia"/>
        </w:rPr>
      </w:pPr>
    </w:p>
    <w:p w:rsidR="00B74F99" w:rsidRPr="00D467BA" w:rsidRDefault="00B74F99" w:rsidP="00D467BA">
      <w:pPr>
        <w:rPr>
          <w:rFonts w:hint="eastAsia"/>
        </w:rPr>
      </w:pPr>
    </w:p>
    <w:p w:rsidR="002154C9" w:rsidRDefault="002154C9" w:rsidP="00BF6D56"/>
    <w:p w:rsidR="002154C9" w:rsidRPr="0054360D" w:rsidRDefault="002154C9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141F62">
      <w:headerReference w:type="default" r:id="rId27"/>
      <w:footerReference w:type="default" r:id="rId28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510" w:rsidRDefault="00375510" w:rsidP="00947D67">
      <w:pPr>
        <w:ind w:firstLine="560"/>
      </w:pPr>
      <w:r>
        <w:separator/>
      </w:r>
    </w:p>
  </w:endnote>
  <w:endnote w:type="continuationSeparator" w:id="0">
    <w:p w:rsidR="00375510" w:rsidRDefault="00375510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96113">
      <w:trPr>
        <w:jc w:val="right"/>
      </w:trPr>
      <w:tc>
        <w:tcPr>
          <w:tcW w:w="4795" w:type="dxa"/>
          <w:vAlign w:val="center"/>
        </w:tcPr>
        <w:p w:rsidR="00A96113" w:rsidRDefault="00A96113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A96113" w:rsidRDefault="00A96113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E5E52" w:rsidRPr="00BE5E52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96113" w:rsidRDefault="00A96113" w:rsidP="002E35B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9" w:name="_MON_1529399564"/>
  <w:bookmarkEnd w:id="49"/>
  <w:p w:rsidR="00A96113" w:rsidRDefault="00A96113" w:rsidP="0077162A">
    <w:pPr>
      <w:pStyle w:val="aa"/>
      <w:jc w:val="center"/>
    </w:pPr>
    <w:r>
      <w:object w:dxaOrig="7270" w:dyaOrig="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3.75pt;height:15.75pt" o:ole="">
          <v:imagedata r:id="rId1" o:title=""/>
        </v:shape>
        <o:OLEObject Type="Embed" ProgID="Excel.Sheet.12" ShapeID="_x0000_i1025" DrawAspect="Content" ObjectID="_1545386960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510" w:rsidRDefault="00375510" w:rsidP="00947D67">
      <w:pPr>
        <w:ind w:firstLine="560"/>
      </w:pPr>
      <w:r>
        <w:separator/>
      </w:r>
    </w:p>
  </w:footnote>
  <w:footnote w:type="continuationSeparator" w:id="0">
    <w:p w:rsidR="00375510" w:rsidRDefault="00375510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113" w:rsidRPr="00625BDD" w:rsidRDefault="00A96113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113" w:rsidRPr="00625BDD" w:rsidRDefault="00A96113" w:rsidP="00625BDD">
    <w:pPr>
      <w:pStyle w:val="a8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113" w:rsidRPr="00625BDD" w:rsidRDefault="00A96113" w:rsidP="00625BDD">
    <w:pPr>
      <w:pStyle w:val="a8"/>
      <w:jc w:val="left"/>
      <w:rPr>
        <w:sz w:val="21"/>
        <w:szCs w:val="21"/>
      </w:rPr>
    </w:pPr>
    <w:bookmarkStart w:id="47" w:name="OLE_LINK3"/>
    <w:bookmarkStart w:id="48" w:name="OLE_LINK4"/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 w:rsidRPr="00AB2F9F">
      <w:rPr>
        <w:b/>
        <w:sz w:val="21"/>
        <w:szCs w:val="21"/>
      </w:rPr>
      <w:t>http://www.oldboyedu.com/</w:t>
    </w:r>
    <w:bookmarkEnd w:id="47"/>
    <w:bookmarkEnd w:id="48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2EBC3C" wp14:editId="78F809B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113" w:rsidRDefault="00A96113">
                            <w:pPr>
                              <w:pStyle w:val="a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0EF9" w:rsidRPr="009E0EF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2EBC3C"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A96113" w:rsidRDefault="00A96113">
                      <w:pPr>
                        <w:pStyle w:val="a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E0EF9" w:rsidRPr="009E0EF9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3906"/>
    <w:multiLevelType w:val="multilevel"/>
    <w:tmpl w:val="F6DE38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E42C022E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E9"/>
    <w:rsid w:val="00006455"/>
    <w:rsid w:val="00006DC1"/>
    <w:rsid w:val="00012055"/>
    <w:rsid w:val="000131E8"/>
    <w:rsid w:val="00015B05"/>
    <w:rsid w:val="000207E0"/>
    <w:rsid w:val="00024A86"/>
    <w:rsid w:val="0003121B"/>
    <w:rsid w:val="00031505"/>
    <w:rsid w:val="00032999"/>
    <w:rsid w:val="00034D1B"/>
    <w:rsid w:val="00034D9B"/>
    <w:rsid w:val="000373F3"/>
    <w:rsid w:val="00037B10"/>
    <w:rsid w:val="0004236B"/>
    <w:rsid w:val="00044433"/>
    <w:rsid w:val="00051B16"/>
    <w:rsid w:val="00060BD9"/>
    <w:rsid w:val="00061092"/>
    <w:rsid w:val="000623C0"/>
    <w:rsid w:val="00064A02"/>
    <w:rsid w:val="00070426"/>
    <w:rsid w:val="00072DC0"/>
    <w:rsid w:val="00073EE7"/>
    <w:rsid w:val="00075F1D"/>
    <w:rsid w:val="000817B1"/>
    <w:rsid w:val="00082651"/>
    <w:rsid w:val="00091D8B"/>
    <w:rsid w:val="00095753"/>
    <w:rsid w:val="00095921"/>
    <w:rsid w:val="0009636C"/>
    <w:rsid w:val="000975BB"/>
    <w:rsid w:val="000A0D11"/>
    <w:rsid w:val="000A1578"/>
    <w:rsid w:val="000A1BA4"/>
    <w:rsid w:val="000B56D1"/>
    <w:rsid w:val="000C1991"/>
    <w:rsid w:val="000C1A16"/>
    <w:rsid w:val="000C1A7E"/>
    <w:rsid w:val="000C3506"/>
    <w:rsid w:val="000C55D2"/>
    <w:rsid w:val="000C5FB3"/>
    <w:rsid w:val="000C67D6"/>
    <w:rsid w:val="000D103F"/>
    <w:rsid w:val="000D1E41"/>
    <w:rsid w:val="000D1F35"/>
    <w:rsid w:val="000D3E0C"/>
    <w:rsid w:val="000D49ED"/>
    <w:rsid w:val="000E0FC8"/>
    <w:rsid w:val="000E1832"/>
    <w:rsid w:val="000E3167"/>
    <w:rsid w:val="000E6488"/>
    <w:rsid w:val="000E7816"/>
    <w:rsid w:val="000F3AD2"/>
    <w:rsid w:val="000F552A"/>
    <w:rsid w:val="000F5640"/>
    <w:rsid w:val="000F669E"/>
    <w:rsid w:val="000F7E09"/>
    <w:rsid w:val="00102690"/>
    <w:rsid w:val="00103425"/>
    <w:rsid w:val="001044A5"/>
    <w:rsid w:val="00113666"/>
    <w:rsid w:val="0011511C"/>
    <w:rsid w:val="00117B56"/>
    <w:rsid w:val="00122037"/>
    <w:rsid w:val="00127139"/>
    <w:rsid w:val="001325F4"/>
    <w:rsid w:val="00132D7D"/>
    <w:rsid w:val="00134549"/>
    <w:rsid w:val="00136951"/>
    <w:rsid w:val="00136BF8"/>
    <w:rsid w:val="00141F62"/>
    <w:rsid w:val="001454DA"/>
    <w:rsid w:val="00146214"/>
    <w:rsid w:val="00147907"/>
    <w:rsid w:val="001514EC"/>
    <w:rsid w:val="00151E2E"/>
    <w:rsid w:val="00155369"/>
    <w:rsid w:val="00156661"/>
    <w:rsid w:val="00162AFE"/>
    <w:rsid w:val="0016302A"/>
    <w:rsid w:val="001644A4"/>
    <w:rsid w:val="00164A46"/>
    <w:rsid w:val="0016725B"/>
    <w:rsid w:val="00171B40"/>
    <w:rsid w:val="00172070"/>
    <w:rsid w:val="00172FD4"/>
    <w:rsid w:val="001748E1"/>
    <w:rsid w:val="00176C3B"/>
    <w:rsid w:val="00177788"/>
    <w:rsid w:val="00182437"/>
    <w:rsid w:val="001850F7"/>
    <w:rsid w:val="001976DF"/>
    <w:rsid w:val="001A2E70"/>
    <w:rsid w:val="001A3B2F"/>
    <w:rsid w:val="001A5D60"/>
    <w:rsid w:val="001A6622"/>
    <w:rsid w:val="001A78B7"/>
    <w:rsid w:val="001B00A5"/>
    <w:rsid w:val="001B33EE"/>
    <w:rsid w:val="001B519E"/>
    <w:rsid w:val="001C0AE1"/>
    <w:rsid w:val="001D038D"/>
    <w:rsid w:val="001D072A"/>
    <w:rsid w:val="001D10C8"/>
    <w:rsid w:val="001D1EE6"/>
    <w:rsid w:val="001E06CB"/>
    <w:rsid w:val="001E0DFA"/>
    <w:rsid w:val="001E0E87"/>
    <w:rsid w:val="001E3A02"/>
    <w:rsid w:val="001E4A37"/>
    <w:rsid w:val="001F27B2"/>
    <w:rsid w:val="001F661E"/>
    <w:rsid w:val="001F71A5"/>
    <w:rsid w:val="001F733E"/>
    <w:rsid w:val="00200029"/>
    <w:rsid w:val="002056B1"/>
    <w:rsid w:val="00205BEE"/>
    <w:rsid w:val="002064C8"/>
    <w:rsid w:val="002072E1"/>
    <w:rsid w:val="0021147D"/>
    <w:rsid w:val="002138F8"/>
    <w:rsid w:val="002153DA"/>
    <w:rsid w:val="002154C9"/>
    <w:rsid w:val="00215A8C"/>
    <w:rsid w:val="0022787D"/>
    <w:rsid w:val="00230946"/>
    <w:rsid w:val="002312D9"/>
    <w:rsid w:val="00231F3B"/>
    <w:rsid w:val="0023250A"/>
    <w:rsid w:val="00232B35"/>
    <w:rsid w:val="0024053E"/>
    <w:rsid w:val="00242334"/>
    <w:rsid w:val="00242736"/>
    <w:rsid w:val="00250517"/>
    <w:rsid w:val="00252BE8"/>
    <w:rsid w:val="00253503"/>
    <w:rsid w:val="0025799D"/>
    <w:rsid w:val="00260F24"/>
    <w:rsid w:val="00261156"/>
    <w:rsid w:val="00264A1B"/>
    <w:rsid w:val="00264FCB"/>
    <w:rsid w:val="0026608B"/>
    <w:rsid w:val="002678E0"/>
    <w:rsid w:val="0027331F"/>
    <w:rsid w:val="00274C76"/>
    <w:rsid w:val="00275809"/>
    <w:rsid w:val="002758CE"/>
    <w:rsid w:val="00282A23"/>
    <w:rsid w:val="002845D2"/>
    <w:rsid w:val="002849CB"/>
    <w:rsid w:val="00287318"/>
    <w:rsid w:val="002943AA"/>
    <w:rsid w:val="00294F35"/>
    <w:rsid w:val="002967D5"/>
    <w:rsid w:val="002968A4"/>
    <w:rsid w:val="002A0A86"/>
    <w:rsid w:val="002A3417"/>
    <w:rsid w:val="002A38C8"/>
    <w:rsid w:val="002A7345"/>
    <w:rsid w:val="002B4B0F"/>
    <w:rsid w:val="002C1EA0"/>
    <w:rsid w:val="002C5F7D"/>
    <w:rsid w:val="002D1508"/>
    <w:rsid w:val="002D150B"/>
    <w:rsid w:val="002D1CD9"/>
    <w:rsid w:val="002D2EEE"/>
    <w:rsid w:val="002D3EBD"/>
    <w:rsid w:val="002D4A03"/>
    <w:rsid w:val="002D63AC"/>
    <w:rsid w:val="002D6917"/>
    <w:rsid w:val="002D7D1C"/>
    <w:rsid w:val="002D7D80"/>
    <w:rsid w:val="002E35B9"/>
    <w:rsid w:val="002E3759"/>
    <w:rsid w:val="003162EE"/>
    <w:rsid w:val="003167F0"/>
    <w:rsid w:val="003243DB"/>
    <w:rsid w:val="0033358A"/>
    <w:rsid w:val="00336CA0"/>
    <w:rsid w:val="003378E9"/>
    <w:rsid w:val="00340976"/>
    <w:rsid w:val="00341A73"/>
    <w:rsid w:val="0035732F"/>
    <w:rsid w:val="0036000B"/>
    <w:rsid w:val="00360AF7"/>
    <w:rsid w:val="00360DE6"/>
    <w:rsid w:val="00362086"/>
    <w:rsid w:val="003636A2"/>
    <w:rsid w:val="00364094"/>
    <w:rsid w:val="00366508"/>
    <w:rsid w:val="00367D3A"/>
    <w:rsid w:val="00372482"/>
    <w:rsid w:val="00373299"/>
    <w:rsid w:val="00375408"/>
    <w:rsid w:val="00375510"/>
    <w:rsid w:val="00375891"/>
    <w:rsid w:val="003763C7"/>
    <w:rsid w:val="003772E0"/>
    <w:rsid w:val="00382FAD"/>
    <w:rsid w:val="00383746"/>
    <w:rsid w:val="00387920"/>
    <w:rsid w:val="00390355"/>
    <w:rsid w:val="00390DB6"/>
    <w:rsid w:val="003972FE"/>
    <w:rsid w:val="003A17DF"/>
    <w:rsid w:val="003A2D13"/>
    <w:rsid w:val="003A5B6A"/>
    <w:rsid w:val="003A5CD6"/>
    <w:rsid w:val="003A7046"/>
    <w:rsid w:val="003A751A"/>
    <w:rsid w:val="003B022F"/>
    <w:rsid w:val="003B11D7"/>
    <w:rsid w:val="003B3762"/>
    <w:rsid w:val="003B3A15"/>
    <w:rsid w:val="003B43E1"/>
    <w:rsid w:val="003B7F6A"/>
    <w:rsid w:val="003C6FB0"/>
    <w:rsid w:val="003C7566"/>
    <w:rsid w:val="003D0C61"/>
    <w:rsid w:val="003D2C37"/>
    <w:rsid w:val="003D5D7B"/>
    <w:rsid w:val="003D7C87"/>
    <w:rsid w:val="003E0FCA"/>
    <w:rsid w:val="003E7AF5"/>
    <w:rsid w:val="003F2567"/>
    <w:rsid w:val="003F492E"/>
    <w:rsid w:val="003F4BF2"/>
    <w:rsid w:val="003F5F42"/>
    <w:rsid w:val="003F6723"/>
    <w:rsid w:val="003F7D1D"/>
    <w:rsid w:val="00400FCA"/>
    <w:rsid w:val="0040163F"/>
    <w:rsid w:val="00402CB0"/>
    <w:rsid w:val="00406ED3"/>
    <w:rsid w:val="004115B6"/>
    <w:rsid w:val="00420E57"/>
    <w:rsid w:val="004225B2"/>
    <w:rsid w:val="00426BB3"/>
    <w:rsid w:val="00426F26"/>
    <w:rsid w:val="00432F21"/>
    <w:rsid w:val="00433EA8"/>
    <w:rsid w:val="004356E9"/>
    <w:rsid w:val="0043791C"/>
    <w:rsid w:val="00437C55"/>
    <w:rsid w:val="00442CC9"/>
    <w:rsid w:val="00451649"/>
    <w:rsid w:val="00451D25"/>
    <w:rsid w:val="00457DAD"/>
    <w:rsid w:val="00464015"/>
    <w:rsid w:val="004642B4"/>
    <w:rsid w:val="00465DD7"/>
    <w:rsid w:val="004675B8"/>
    <w:rsid w:val="004732F2"/>
    <w:rsid w:val="00473CDE"/>
    <w:rsid w:val="00473E6A"/>
    <w:rsid w:val="0047556A"/>
    <w:rsid w:val="0047770E"/>
    <w:rsid w:val="00480D4C"/>
    <w:rsid w:val="00493D64"/>
    <w:rsid w:val="0049415A"/>
    <w:rsid w:val="0049419C"/>
    <w:rsid w:val="004A20A6"/>
    <w:rsid w:val="004A24B3"/>
    <w:rsid w:val="004A27C9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76D"/>
    <w:rsid w:val="004C40E8"/>
    <w:rsid w:val="004C4291"/>
    <w:rsid w:val="004C6390"/>
    <w:rsid w:val="004C689B"/>
    <w:rsid w:val="004C7FB4"/>
    <w:rsid w:val="004D4548"/>
    <w:rsid w:val="004D4C6D"/>
    <w:rsid w:val="004D501E"/>
    <w:rsid w:val="004E2592"/>
    <w:rsid w:val="004E4CDA"/>
    <w:rsid w:val="004F0C15"/>
    <w:rsid w:val="004F4D14"/>
    <w:rsid w:val="004F5E7E"/>
    <w:rsid w:val="004F6567"/>
    <w:rsid w:val="00507455"/>
    <w:rsid w:val="0051221A"/>
    <w:rsid w:val="00513F94"/>
    <w:rsid w:val="005158A5"/>
    <w:rsid w:val="0051761A"/>
    <w:rsid w:val="00521CB4"/>
    <w:rsid w:val="005256AC"/>
    <w:rsid w:val="0052613E"/>
    <w:rsid w:val="00526830"/>
    <w:rsid w:val="00536D99"/>
    <w:rsid w:val="00542711"/>
    <w:rsid w:val="005427B3"/>
    <w:rsid w:val="00543429"/>
    <w:rsid w:val="0054360D"/>
    <w:rsid w:val="00543BDA"/>
    <w:rsid w:val="005454F8"/>
    <w:rsid w:val="00551204"/>
    <w:rsid w:val="005516FB"/>
    <w:rsid w:val="00552531"/>
    <w:rsid w:val="00553A6F"/>
    <w:rsid w:val="00556DF3"/>
    <w:rsid w:val="00564985"/>
    <w:rsid w:val="00564A39"/>
    <w:rsid w:val="00565FF3"/>
    <w:rsid w:val="00570D00"/>
    <w:rsid w:val="00571388"/>
    <w:rsid w:val="00571FD9"/>
    <w:rsid w:val="0057239B"/>
    <w:rsid w:val="00572B5B"/>
    <w:rsid w:val="00572C0B"/>
    <w:rsid w:val="0058069A"/>
    <w:rsid w:val="005816F1"/>
    <w:rsid w:val="0058763B"/>
    <w:rsid w:val="0059145D"/>
    <w:rsid w:val="00592454"/>
    <w:rsid w:val="005925B7"/>
    <w:rsid w:val="005926D9"/>
    <w:rsid w:val="005A2CA5"/>
    <w:rsid w:val="005B0B6D"/>
    <w:rsid w:val="005B1C02"/>
    <w:rsid w:val="005B62A6"/>
    <w:rsid w:val="005C0996"/>
    <w:rsid w:val="005C0E8B"/>
    <w:rsid w:val="005C3097"/>
    <w:rsid w:val="005D4351"/>
    <w:rsid w:val="005E075E"/>
    <w:rsid w:val="005E2349"/>
    <w:rsid w:val="005E2859"/>
    <w:rsid w:val="005E6277"/>
    <w:rsid w:val="005F112B"/>
    <w:rsid w:val="005F1511"/>
    <w:rsid w:val="005F6926"/>
    <w:rsid w:val="00600BBF"/>
    <w:rsid w:val="006034DC"/>
    <w:rsid w:val="006148F7"/>
    <w:rsid w:val="00614ADA"/>
    <w:rsid w:val="006176D8"/>
    <w:rsid w:val="0062011B"/>
    <w:rsid w:val="00622257"/>
    <w:rsid w:val="006225D0"/>
    <w:rsid w:val="00622DD1"/>
    <w:rsid w:val="006238AC"/>
    <w:rsid w:val="00624F56"/>
    <w:rsid w:val="00625BDD"/>
    <w:rsid w:val="00626CE5"/>
    <w:rsid w:val="00626FE2"/>
    <w:rsid w:val="00627124"/>
    <w:rsid w:val="00627771"/>
    <w:rsid w:val="0063113A"/>
    <w:rsid w:val="006320BC"/>
    <w:rsid w:val="00632EC4"/>
    <w:rsid w:val="00634422"/>
    <w:rsid w:val="006353DF"/>
    <w:rsid w:val="006361E4"/>
    <w:rsid w:val="00637E30"/>
    <w:rsid w:val="00642E74"/>
    <w:rsid w:val="00652256"/>
    <w:rsid w:val="006523C2"/>
    <w:rsid w:val="00654497"/>
    <w:rsid w:val="0065591F"/>
    <w:rsid w:val="0066204E"/>
    <w:rsid w:val="0066589A"/>
    <w:rsid w:val="0066597B"/>
    <w:rsid w:val="00666F3F"/>
    <w:rsid w:val="006671CF"/>
    <w:rsid w:val="00667904"/>
    <w:rsid w:val="00672B77"/>
    <w:rsid w:val="006735F2"/>
    <w:rsid w:val="006742DB"/>
    <w:rsid w:val="0067786B"/>
    <w:rsid w:val="0068263D"/>
    <w:rsid w:val="006826B7"/>
    <w:rsid w:val="006872C1"/>
    <w:rsid w:val="00687E81"/>
    <w:rsid w:val="00690790"/>
    <w:rsid w:val="0069537E"/>
    <w:rsid w:val="006971F0"/>
    <w:rsid w:val="006A0608"/>
    <w:rsid w:val="006A57B8"/>
    <w:rsid w:val="006A6D7B"/>
    <w:rsid w:val="006A7B91"/>
    <w:rsid w:val="006B3F0E"/>
    <w:rsid w:val="006B50B6"/>
    <w:rsid w:val="006C04A7"/>
    <w:rsid w:val="006C13CA"/>
    <w:rsid w:val="006D0294"/>
    <w:rsid w:val="006D3568"/>
    <w:rsid w:val="006D456E"/>
    <w:rsid w:val="006D7637"/>
    <w:rsid w:val="006D7E8F"/>
    <w:rsid w:val="006E024E"/>
    <w:rsid w:val="006E69B1"/>
    <w:rsid w:val="006E734E"/>
    <w:rsid w:val="006F11A4"/>
    <w:rsid w:val="006F2D6A"/>
    <w:rsid w:val="006F3537"/>
    <w:rsid w:val="006F3FB3"/>
    <w:rsid w:val="006F4604"/>
    <w:rsid w:val="006F47AE"/>
    <w:rsid w:val="006F495F"/>
    <w:rsid w:val="006F664F"/>
    <w:rsid w:val="006F696E"/>
    <w:rsid w:val="00700071"/>
    <w:rsid w:val="00711CAA"/>
    <w:rsid w:val="00714072"/>
    <w:rsid w:val="007157F9"/>
    <w:rsid w:val="00723B87"/>
    <w:rsid w:val="007323C2"/>
    <w:rsid w:val="00732CA4"/>
    <w:rsid w:val="00733818"/>
    <w:rsid w:val="00734A43"/>
    <w:rsid w:val="00735D96"/>
    <w:rsid w:val="007373C5"/>
    <w:rsid w:val="007378C5"/>
    <w:rsid w:val="00737919"/>
    <w:rsid w:val="00741118"/>
    <w:rsid w:val="00741119"/>
    <w:rsid w:val="00750C27"/>
    <w:rsid w:val="007555E8"/>
    <w:rsid w:val="00757064"/>
    <w:rsid w:val="0075794B"/>
    <w:rsid w:val="007621CE"/>
    <w:rsid w:val="00765379"/>
    <w:rsid w:val="00770266"/>
    <w:rsid w:val="007706D8"/>
    <w:rsid w:val="0077162A"/>
    <w:rsid w:val="00774CC8"/>
    <w:rsid w:val="00776C7B"/>
    <w:rsid w:val="007818A1"/>
    <w:rsid w:val="0078534C"/>
    <w:rsid w:val="007858F1"/>
    <w:rsid w:val="00790169"/>
    <w:rsid w:val="00791157"/>
    <w:rsid w:val="00791A90"/>
    <w:rsid w:val="00792279"/>
    <w:rsid w:val="00796D79"/>
    <w:rsid w:val="00797615"/>
    <w:rsid w:val="007A1985"/>
    <w:rsid w:val="007A376B"/>
    <w:rsid w:val="007A45E2"/>
    <w:rsid w:val="007B4CBB"/>
    <w:rsid w:val="007B6A8C"/>
    <w:rsid w:val="007B72FA"/>
    <w:rsid w:val="007C1D94"/>
    <w:rsid w:val="007C27D5"/>
    <w:rsid w:val="007C2F41"/>
    <w:rsid w:val="007D1010"/>
    <w:rsid w:val="007D201B"/>
    <w:rsid w:val="007D2376"/>
    <w:rsid w:val="007D2AFD"/>
    <w:rsid w:val="007D2FC1"/>
    <w:rsid w:val="007D3815"/>
    <w:rsid w:val="007D72CD"/>
    <w:rsid w:val="007D7B80"/>
    <w:rsid w:val="007D7D21"/>
    <w:rsid w:val="007E4564"/>
    <w:rsid w:val="007E4EBA"/>
    <w:rsid w:val="007E6110"/>
    <w:rsid w:val="007E7ADC"/>
    <w:rsid w:val="007F05DF"/>
    <w:rsid w:val="007F13A9"/>
    <w:rsid w:val="007F2CD5"/>
    <w:rsid w:val="007F3BA2"/>
    <w:rsid w:val="007F558A"/>
    <w:rsid w:val="007F642B"/>
    <w:rsid w:val="0080285D"/>
    <w:rsid w:val="00803BF2"/>
    <w:rsid w:val="0080571F"/>
    <w:rsid w:val="0081207D"/>
    <w:rsid w:val="0081403A"/>
    <w:rsid w:val="00814D8E"/>
    <w:rsid w:val="00820200"/>
    <w:rsid w:val="00824623"/>
    <w:rsid w:val="00826D76"/>
    <w:rsid w:val="008311C1"/>
    <w:rsid w:val="00836E54"/>
    <w:rsid w:val="008400F1"/>
    <w:rsid w:val="0084028B"/>
    <w:rsid w:val="00842FEC"/>
    <w:rsid w:val="008471F8"/>
    <w:rsid w:val="008475FC"/>
    <w:rsid w:val="00851006"/>
    <w:rsid w:val="00851DBC"/>
    <w:rsid w:val="00853831"/>
    <w:rsid w:val="00853A36"/>
    <w:rsid w:val="00857631"/>
    <w:rsid w:val="00861A86"/>
    <w:rsid w:val="00864721"/>
    <w:rsid w:val="00867588"/>
    <w:rsid w:val="008726B9"/>
    <w:rsid w:val="00873B85"/>
    <w:rsid w:val="00875E2F"/>
    <w:rsid w:val="00877655"/>
    <w:rsid w:val="00880B83"/>
    <w:rsid w:val="008838F5"/>
    <w:rsid w:val="00885310"/>
    <w:rsid w:val="00887ABA"/>
    <w:rsid w:val="00887B86"/>
    <w:rsid w:val="008917C0"/>
    <w:rsid w:val="00894A58"/>
    <w:rsid w:val="008A1E50"/>
    <w:rsid w:val="008A2EEF"/>
    <w:rsid w:val="008A45FF"/>
    <w:rsid w:val="008A560A"/>
    <w:rsid w:val="008A59D8"/>
    <w:rsid w:val="008A6D4B"/>
    <w:rsid w:val="008A6EA5"/>
    <w:rsid w:val="008B031C"/>
    <w:rsid w:val="008B03BC"/>
    <w:rsid w:val="008B385A"/>
    <w:rsid w:val="008B657E"/>
    <w:rsid w:val="008B6A50"/>
    <w:rsid w:val="008C1D7A"/>
    <w:rsid w:val="008C4364"/>
    <w:rsid w:val="008C4AF6"/>
    <w:rsid w:val="008C576A"/>
    <w:rsid w:val="008C7789"/>
    <w:rsid w:val="008D1A8C"/>
    <w:rsid w:val="008D3746"/>
    <w:rsid w:val="008D5DBE"/>
    <w:rsid w:val="008D6644"/>
    <w:rsid w:val="008E3CB4"/>
    <w:rsid w:val="008E3FA4"/>
    <w:rsid w:val="008E40A4"/>
    <w:rsid w:val="008E4C95"/>
    <w:rsid w:val="008E508E"/>
    <w:rsid w:val="008E5B09"/>
    <w:rsid w:val="008E7B61"/>
    <w:rsid w:val="008F1E64"/>
    <w:rsid w:val="008F75AB"/>
    <w:rsid w:val="008F7EEC"/>
    <w:rsid w:val="00900545"/>
    <w:rsid w:val="00901246"/>
    <w:rsid w:val="00901BA6"/>
    <w:rsid w:val="0091049C"/>
    <w:rsid w:val="00913B6A"/>
    <w:rsid w:val="00914C17"/>
    <w:rsid w:val="00916E28"/>
    <w:rsid w:val="009204D2"/>
    <w:rsid w:val="009235A9"/>
    <w:rsid w:val="00925858"/>
    <w:rsid w:val="00925B4D"/>
    <w:rsid w:val="00927604"/>
    <w:rsid w:val="00930E9E"/>
    <w:rsid w:val="009334F2"/>
    <w:rsid w:val="0093495D"/>
    <w:rsid w:val="0093541A"/>
    <w:rsid w:val="00940905"/>
    <w:rsid w:val="009413A1"/>
    <w:rsid w:val="00944238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77FC4"/>
    <w:rsid w:val="00984DA7"/>
    <w:rsid w:val="00985150"/>
    <w:rsid w:val="009853BF"/>
    <w:rsid w:val="009A1DCD"/>
    <w:rsid w:val="009A21C3"/>
    <w:rsid w:val="009A4AF7"/>
    <w:rsid w:val="009A58DD"/>
    <w:rsid w:val="009B1BFA"/>
    <w:rsid w:val="009B4FA3"/>
    <w:rsid w:val="009B6719"/>
    <w:rsid w:val="009C4C4D"/>
    <w:rsid w:val="009D1689"/>
    <w:rsid w:val="009E0EF9"/>
    <w:rsid w:val="009E3039"/>
    <w:rsid w:val="009F26A6"/>
    <w:rsid w:val="009F366A"/>
    <w:rsid w:val="009F764C"/>
    <w:rsid w:val="009F7CD8"/>
    <w:rsid w:val="00A04CBC"/>
    <w:rsid w:val="00A055D3"/>
    <w:rsid w:val="00A07B1D"/>
    <w:rsid w:val="00A1085C"/>
    <w:rsid w:val="00A124AC"/>
    <w:rsid w:val="00A13A6A"/>
    <w:rsid w:val="00A150B1"/>
    <w:rsid w:val="00A16513"/>
    <w:rsid w:val="00A23285"/>
    <w:rsid w:val="00A2419A"/>
    <w:rsid w:val="00A25415"/>
    <w:rsid w:val="00A25768"/>
    <w:rsid w:val="00A30167"/>
    <w:rsid w:val="00A31034"/>
    <w:rsid w:val="00A320D3"/>
    <w:rsid w:val="00A32CF1"/>
    <w:rsid w:val="00A37D78"/>
    <w:rsid w:val="00A40CEC"/>
    <w:rsid w:val="00A419B6"/>
    <w:rsid w:val="00A46A6F"/>
    <w:rsid w:val="00A472FF"/>
    <w:rsid w:val="00A51034"/>
    <w:rsid w:val="00A5547F"/>
    <w:rsid w:val="00A56A51"/>
    <w:rsid w:val="00A627B9"/>
    <w:rsid w:val="00A64013"/>
    <w:rsid w:val="00A7103B"/>
    <w:rsid w:val="00A72698"/>
    <w:rsid w:val="00A732D3"/>
    <w:rsid w:val="00A740FE"/>
    <w:rsid w:val="00A75B79"/>
    <w:rsid w:val="00A82A25"/>
    <w:rsid w:val="00A833C2"/>
    <w:rsid w:val="00A83A38"/>
    <w:rsid w:val="00A87A28"/>
    <w:rsid w:val="00A87D42"/>
    <w:rsid w:val="00A919DD"/>
    <w:rsid w:val="00A920A0"/>
    <w:rsid w:val="00A92B04"/>
    <w:rsid w:val="00A96113"/>
    <w:rsid w:val="00A96122"/>
    <w:rsid w:val="00A968C5"/>
    <w:rsid w:val="00AA39EA"/>
    <w:rsid w:val="00AA5635"/>
    <w:rsid w:val="00AB0577"/>
    <w:rsid w:val="00AB180D"/>
    <w:rsid w:val="00AB2DDF"/>
    <w:rsid w:val="00AB2F9F"/>
    <w:rsid w:val="00AB3958"/>
    <w:rsid w:val="00AC30E1"/>
    <w:rsid w:val="00AC338E"/>
    <w:rsid w:val="00AC4395"/>
    <w:rsid w:val="00AC5568"/>
    <w:rsid w:val="00AC79A5"/>
    <w:rsid w:val="00AD0B90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3A60"/>
    <w:rsid w:val="00AF4598"/>
    <w:rsid w:val="00AF5886"/>
    <w:rsid w:val="00B00E9B"/>
    <w:rsid w:val="00B03DD5"/>
    <w:rsid w:val="00B052B7"/>
    <w:rsid w:val="00B101CC"/>
    <w:rsid w:val="00B12463"/>
    <w:rsid w:val="00B148EB"/>
    <w:rsid w:val="00B14AFE"/>
    <w:rsid w:val="00B16841"/>
    <w:rsid w:val="00B17959"/>
    <w:rsid w:val="00B17FAF"/>
    <w:rsid w:val="00B256E5"/>
    <w:rsid w:val="00B30523"/>
    <w:rsid w:val="00B31B3B"/>
    <w:rsid w:val="00B35C48"/>
    <w:rsid w:val="00B4119F"/>
    <w:rsid w:val="00B41C48"/>
    <w:rsid w:val="00B46FBD"/>
    <w:rsid w:val="00B474E5"/>
    <w:rsid w:val="00B51EFF"/>
    <w:rsid w:val="00B60D13"/>
    <w:rsid w:val="00B640DC"/>
    <w:rsid w:val="00B640E6"/>
    <w:rsid w:val="00B64256"/>
    <w:rsid w:val="00B666A3"/>
    <w:rsid w:val="00B71336"/>
    <w:rsid w:val="00B74F99"/>
    <w:rsid w:val="00B7538B"/>
    <w:rsid w:val="00B75DC2"/>
    <w:rsid w:val="00B771B4"/>
    <w:rsid w:val="00B77763"/>
    <w:rsid w:val="00B80AAD"/>
    <w:rsid w:val="00B81416"/>
    <w:rsid w:val="00B81611"/>
    <w:rsid w:val="00B913D2"/>
    <w:rsid w:val="00B917EB"/>
    <w:rsid w:val="00B94CD3"/>
    <w:rsid w:val="00BA6131"/>
    <w:rsid w:val="00BA6AAB"/>
    <w:rsid w:val="00BA71F0"/>
    <w:rsid w:val="00BA783F"/>
    <w:rsid w:val="00BB0AF1"/>
    <w:rsid w:val="00BB0DF9"/>
    <w:rsid w:val="00BB25CF"/>
    <w:rsid w:val="00BB27FD"/>
    <w:rsid w:val="00BB400C"/>
    <w:rsid w:val="00BB4A6C"/>
    <w:rsid w:val="00BB7A57"/>
    <w:rsid w:val="00BC2F37"/>
    <w:rsid w:val="00BC2FE8"/>
    <w:rsid w:val="00BC4906"/>
    <w:rsid w:val="00BC7DE4"/>
    <w:rsid w:val="00BC7E9C"/>
    <w:rsid w:val="00BD3341"/>
    <w:rsid w:val="00BD5617"/>
    <w:rsid w:val="00BD6038"/>
    <w:rsid w:val="00BE1A88"/>
    <w:rsid w:val="00BE382E"/>
    <w:rsid w:val="00BE4A91"/>
    <w:rsid w:val="00BE5E52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19FB"/>
    <w:rsid w:val="00C339DB"/>
    <w:rsid w:val="00C3466F"/>
    <w:rsid w:val="00C346D8"/>
    <w:rsid w:val="00C41128"/>
    <w:rsid w:val="00C41981"/>
    <w:rsid w:val="00C44A37"/>
    <w:rsid w:val="00C46510"/>
    <w:rsid w:val="00C47190"/>
    <w:rsid w:val="00C53F65"/>
    <w:rsid w:val="00C56B9B"/>
    <w:rsid w:val="00C60FD0"/>
    <w:rsid w:val="00C64110"/>
    <w:rsid w:val="00C645F4"/>
    <w:rsid w:val="00C647D2"/>
    <w:rsid w:val="00C66EB0"/>
    <w:rsid w:val="00C674C0"/>
    <w:rsid w:val="00C67C14"/>
    <w:rsid w:val="00C67F7E"/>
    <w:rsid w:val="00C67FAF"/>
    <w:rsid w:val="00C704E7"/>
    <w:rsid w:val="00C70F42"/>
    <w:rsid w:val="00C7101E"/>
    <w:rsid w:val="00C7298D"/>
    <w:rsid w:val="00C75961"/>
    <w:rsid w:val="00C80966"/>
    <w:rsid w:val="00C814FF"/>
    <w:rsid w:val="00C871D9"/>
    <w:rsid w:val="00C87616"/>
    <w:rsid w:val="00C90B34"/>
    <w:rsid w:val="00C93837"/>
    <w:rsid w:val="00C93EEC"/>
    <w:rsid w:val="00CA0437"/>
    <w:rsid w:val="00CA0D4F"/>
    <w:rsid w:val="00CA2610"/>
    <w:rsid w:val="00CA273A"/>
    <w:rsid w:val="00CB0220"/>
    <w:rsid w:val="00CB2746"/>
    <w:rsid w:val="00CB42AB"/>
    <w:rsid w:val="00CB677F"/>
    <w:rsid w:val="00CB791A"/>
    <w:rsid w:val="00CC798D"/>
    <w:rsid w:val="00CC7B42"/>
    <w:rsid w:val="00CD0507"/>
    <w:rsid w:val="00CD2DF2"/>
    <w:rsid w:val="00CD3142"/>
    <w:rsid w:val="00CD529F"/>
    <w:rsid w:val="00CD66EB"/>
    <w:rsid w:val="00CE4D50"/>
    <w:rsid w:val="00CE56DD"/>
    <w:rsid w:val="00CF2348"/>
    <w:rsid w:val="00CF3453"/>
    <w:rsid w:val="00D01D1B"/>
    <w:rsid w:val="00D035DC"/>
    <w:rsid w:val="00D03754"/>
    <w:rsid w:val="00D03EAE"/>
    <w:rsid w:val="00D05F07"/>
    <w:rsid w:val="00D10893"/>
    <w:rsid w:val="00D1479B"/>
    <w:rsid w:val="00D16501"/>
    <w:rsid w:val="00D16ECD"/>
    <w:rsid w:val="00D20C8C"/>
    <w:rsid w:val="00D20E97"/>
    <w:rsid w:val="00D30BE9"/>
    <w:rsid w:val="00D343F5"/>
    <w:rsid w:val="00D34907"/>
    <w:rsid w:val="00D36865"/>
    <w:rsid w:val="00D3737D"/>
    <w:rsid w:val="00D42E48"/>
    <w:rsid w:val="00D45091"/>
    <w:rsid w:val="00D467BA"/>
    <w:rsid w:val="00D5040F"/>
    <w:rsid w:val="00D510B5"/>
    <w:rsid w:val="00D5171F"/>
    <w:rsid w:val="00D5212A"/>
    <w:rsid w:val="00D54BC8"/>
    <w:rsid w:val="00D55705"/>
    <w:rsid w:val="00D6154C"/>
    <w:rsid w:val="00D625F9"/>
    <w:rsid w:val="00D63FBB"/>
    <w:rsid w:val="00D660F3"/>
    <w:rsid w:val="00D77904"/>
    <w:rsid w:val="00D82779"/>
    <w:rsid w:val="00D82A7B"/>
    <w:rsid w:val="00D82BC0"/>
    <w:rsid w:val="00D84412"/>
    <w:rsid w:val="00D85603"/>
    <w:rsid w:val="00D90F2E"/>
    <w:rsid w:val="00D9186A"/>
    <w:rsid w:val="00D91927"/>
    <w:rsid w:val="00D9503A"/>
    <w:rsid w:val="00D954FF"/>
    <w:rsid w:val="00D977F1"/>
    <w:rsid w:val="00DA21B7"/>
    <w:rsid w:val="00DA509F"/>
    <w:rsid w:val="00DA7D0A"/>
    <w:rsid w:val="00DB275A"/>
    <w:rsid w:val="00DB5077"/>
    <w:rsid w:val="00DB53D7"/>
    <w:rsid w:val="00DB59A7"/>
    <w:rsid w:val="00DB5D45"/>
    <w:rsid w:val="00DB7BB0"/>
    <w:rsid w:val="00DC3ABF"/>
    <w:rsid w:val="00DC54B3"/>
    <w:rsid w:val="00DC7E94"/>
    <w:rsid w:val="00DD2F20"/>
    <w:rsid w:val="00DD3729"/>
    <w:rsid w:val="00DD55E1"/>
    <w:rsid w:val="00DD7E7A"/>
    <w:rsid w:val="00DE020F"/>
    <w:rsid w:val="00DE0361"/>
    <w:rsid w:val="00DE0D46"/>
    <w:rsid w:val="00DE1028"/>
    <w:rsid w:val="00DE1BF3"/>
    <w:rsid w:val="00DE3FBB"/>
    <w:rsid w:val="00DE4969"/>
    <w:rsid w:val="00DE5A5C"/>
    <w:rsid w:val="00DE6031"/>
    <w:rsid w:val="00DE66D7"/>
    <w:rsid w:val="00DE76E4"/>
    <w:rsid w:val="00DF0A77"/>
    <w:rsid w:val="00DF343F"/>
    <w:rsid w:val="00DF47FA"/>
    <w:rsid w:val="00E00A55"/>
    <w:rsid w:val="00E0513C"/>
    <w:rsid w:val="00E06430"/>
    <w:rsid w:val="00E07EE4"/>
    <w:rsid w:val="00E10F40"/>
    <w:rsid w:val="00E11083"/>
    <w:rsid w:val="00E11F40"/>
    <w:rsid w:val="00E12A64"/>
    <w:rsid w:val="00E14030"/>
    <w:rsid w:val="00E217CE"/>
    <w:rsid w:val="00E24667"/>
    <w:rsid w:val="00E3104A"/>
    <w:rsid w:val="00E35058"/>
    <w:rsid w:val="00E36CF5"/>
    <w:rsid w:val="00E374BC"/>
    <w:rsid w:val="00E45E97"/>
    <w:rsid w:val="00E50D15"/>
    <w:rsid w:val="00E6296A"/>
    <w:rsid w:val="00E630AA"/>
    <w:rsid w:val="00E65239"/>
    <w:rsid w:val="00E71E67"/>
    <w:rsid w:val="00E7344F"/>
    <w:rsid w:val="00E73812"/>
    <w:rsid w:val="00E7773F"/>
    <w:rsid w:val="00E84FBA"/>
    <w:rsid w:val="00E87A06"/>
    <w:rsid w:val="00E90BE2"/>
    <w:rsid w:val="00E96E09"/>
    <w:rsid w:val="00EA2368"/>
    <w:rsid w:val="00EA2B1F"/>
    <w:rsid w:val="00EA30F2"/>
    <w:rsid w:val="00EA3394"/>
    <w:rsid w:val="00EA5A24"/>
    <w:rsid w:val="00EA60DB"/>
    <w:rsid w:val="00EB2B47"/>
    <w:rsid w:val="00EB4A7A"/>
    <w:rsid w:val="00EB7B83"/>
    <w:rsid w:val="00EC0CD4"/>
    <w:rsid w:val="00EC1166"/>
    <w:rsid w:val="00EC1A91"/>
    <w:rsid w:val="00EC37B9"/>
    <w:rsid w:val="00ED03E0"/>
    <w:rsid w:val="00EE0937"/>
    <w:rsid w:val="00EE0C6C"/>
    <w:rsid w:val="00EE1DDF"/>
    <w:rsid w:val="00EE20B1"/>
    <w:rsid w:val="00EE559E"/>
    <w:rsid w:val="00EE5DB6"/>
    <w:rsid w:val="00EE7BFC"/>
    <w:rsid w:val="00EF13C2"/>
    <w:rsid w:val="00EF21D9"/>
    <w:rsid w:val="00EF31E1"/>
    <w:rsid w:val="00EF4D6A"/>
    <w:rsid w:val="00EF7523"/>
    <w:rsid w:val="00EF77C5"/>
    <w:rsid w:val="00F014E1"/>
    <w:rsid w:val="00F0374E"/>
    <w:rsid w:val="00F060E7"/>
    <w:rsid w:val="00F06DD2"/>
    <w:rsid w:val="00F073CF"/>
    <w:rsid w:val="00F07521"/>
    <w:rsid w:val="00F131EA"/>
    <w:rsid w:val="00F14EB9"/>
    <w:rsid w:val="00F15C5A"/>
    <w:rsid w:val="00F1652B"/>
    <w:rsid w:val="00F17A1B"/>
    <w:rsid w:val="00F17AC3"/>
    <w:rsid w:val="00F2145E"/>
    <w:rsid w:val="00F216A4"/>
    <w:rsid w:val="00F232DB"/>
    <w:rsid w:val="00F27A19"/>
    <w:rsid w:val="00F30861"/>
    <w:rsid w:val="00F3188B"/>
    <w:rsid w:val="00F34C9C"/>
    <w:rsid w:val="00F35D41"/>
    <w:rsid w:val="00F40167"/>
    <w:rsid w:val="00F44732"/>
    <w:rsid w:val="00F51BB0"/>
    <w:rsid w:val="00F534AE"/>
    <w:rsid w:val="00F549DC"/>
    <w:rsid w:val="00F56894"/>
    <w:rsid w:val="00F60D93"/>
    <w:rsid w:val="00F61E20"/>
    <w:rsid w:val="00F63F78"/>
    <w:rsid w:val="00F6736E"/>
    <w:rsid w:val="00F6799F"/>
    <w:rsid w:val="00F7115B"/>
    <w:rsid w:val="00F776D3"/>
    <w:rsid w:val="00F8677A"/>
    <w:rsid w:val="00F92707"/>
    <w:rsid w:val="00F96EFD"/>
    <w:rsid w:val="00F9749E"/>
    <w:rsid w:val="00F97F66"/>
    <w:rsid w:val="00FA157D"/>
    <w:rsid w:val="00FB3955"/>
    <w:rsid w:val="00FC74E2"/>
    <w:rsid w:val="00FC7650"/>
    <w:rsid w:val="00FD0665"/>
    <w:rsid w:val="00FE0569"/>
    <w:rsid w:val="00FE07B4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09C3901-323C-4428-A271-A6E132C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0">
    <w:name w:val="heading 1"/>
    <w:basedOn w:val="a2"/>
    <w:next w:val="a2"/>
    <w:link w:val="1Char"/>
    <w:qFormat/>
    <w:rsid w:val="00164A46"/>
    <w:pPr>
      <w:keepNext/>
      <w:keepLines/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164A46"/>
    <w:pPr>
      <w:keepNext/>
      <w:keepLines/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rsid w:val="00164A46"/>
    <w:pPr>
      <w:keepNext/>
      <w:keepLines/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7D1010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0"/>
    <w:rsid w:val="00164A46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Char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3C7566"/>
  </w:style>
  <w:style w:type="paragraph" w:styleId="aa">
    <w:name w:val="footer"/>
    <w:basedOn w:val="a2"/>
    <w:link w:val="Char0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164A46"/>
    <w:rPr>
      <w:b/>
      <w:bCs/>
      <w:kern w:val="2"/>
      <w:sz w:val="24"/>
      <w:szCs w:val="32"/>
    </w:rPr>
  </w:style>
  <w:style w:type="paragraph" w:styleId="ab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0"/>
    <w:next w:val="a2"/>
    <w:uiPriority w:val="39"/>
    <w:unhideWhenUsed/>
    <w:qFormat/>
    <w:rsid w:val="0066204E"/>
    <w:pPr>
      <w:widowControl/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2"/>
    <w:qFormat/>
    <w:rsid w:val="003C7566"/>
    <w:pPr>
      <w:numPr>
        <w:numId w:val="1"/>
      </w:numPr>
    </w:pPr>
  </w:style>
  <w:style w:type="paragraph" w:customStyle="1" w:styleId="a0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e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BD3341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164A46"/>
    <w:rPr>
      <w:b/>
      <w:bCs/>
      <w:kern w:val="2"/>
      <w:sz w:val="24"/>
      <w:szCs w:val="32"/>
    </w:rPr>
  </w:style>
  <w:style w:type="character" w:customStyle="1" w:styleId="Char0">
    <w:name w:val="页脚 Char"/>
    <w:link w:val="aa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2"/>
    <w:link w:val="Char2"/>
    <w:rsid w:val="006A6D7B"/>
    <w:rPr>
      <w:sz w:val="18"/>
      <w:szCs w:val="18"/>
    </w:rPr>
  </w:style>
  <w:style w:type="character" w:customStyle="1" w:styleId="Char2">
    <w:name w:val="批注框文本 Char"/>
    <w:basedOn w:val="a3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7D1010"/>
    <w:rPr>
      <w:rFonts w:cstheme="majorBidi"/>
      <w:b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3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">
    <w:name w:val="示例"/>
    <w:basedOn w:val="a2"/>
    <w:qFormat/>
    <w:rsid w:val="00A1085C"/>
    <w:pPr>
      <w:numPr>
        <w:ilvl w:val="1"/>
        <w:numId w:val="8"/>
      </w:numPr>
    </w:pPr>
    <w:rPr>
      <w:b/>
    </w:rPr>
  </w:style>
  <w:style w:type="character" w:customStyle="1" w:styleId="Char">
    <w:name w:val="页眉 Char"/>
    <w:basedOn w:val="a3"/>
    <w:link w:val="a8"/>
    <w:uiPriority w:val="99"/>
    <w:rsid w:val="000E648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AB0577"/>
  </w:style>
  <w:style w:type="character" w:customStyle="1" w:styleId="Char3">
    <w:name w:val="批注文字 Char"/>
    <w:basedOn w:val="a3"/>
    <w:link w:val="af5"/>
    <w:semiHidden/>
    <w:rsid w:val="00AB0577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AB0577"/>
    <w:rPr>
      <w:b/>
      <w:bCs/>
    </w:rPr>
  </w:style>
  <w:style w:type="character" w:customStyle="1" w:styleId="Char4">
    <w:name w:val="批注主题 Char"/>
    <w:basedOn w:val="Char3"/>
    <w:link w:val="af6"/>
    <w:semiHidden/>
    <w:rsid w:val="00AB0577"/>
    <w:rPr>
      <w:b/>
      <w:bCs/>
      <w:kern w:val="2"/>
      <w:sz w:val="24"/>
      <w:szCs w:val="22"/>
    </w:rPr>
  </w:style>
  <w:style w:type="character" w:styleId="af7">
    <w:name w:val="FollowedHyperlink"/>
    <w:basedOn w:val="a3"/>
    <w:semiHidden/>
    <w:unhideWhenUsed/>
    <w:rsid w:val="00A15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www.baidu.com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baidu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ftp.isc.org/isc/bind9/9.7.3/bind-9.7.3.tar.gz" TargetMode="External"/><Relationship Id="rId20" Type="http://schemas.openxmlformats.org/officeDocument/2006/relationships/hyperlink" Target="http://www.baidu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footer" Target="footer2.xml"/><Relationship Id="rId10" Type="http://schemas.openxmlformats.org/officeDocument/2006/relationships/hyperlink" Target="http://www.oldboyedu.com" TargetMode="External"/><Relationship Id="rId19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shanks1127/dn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Excel____1.xlsx"/><Relationship Id="rId1" Type="http://schemas.openxmlformats.org/officeDocument/2006/relationships/image" Target="media/image1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2769;&#30007;&#23401;&#25945;&#3294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C8176-CA65-4D09-BA9B-8A6877C6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老男孩教育.dotm</Template>
  <TotalTime>922</TotalTime>
  <Pages>27</Pages>
  <Words>2909</Words>
  <Characters>16585</Characters>
  <Application>Microsoft Office Word</Application>
  <DocSecurity>0</DocSecurity>
  <Lines>138</Lines>
  <Paragraphs>38</Paragraphs>
  <ScaleCrop>false</ScaleCrop>
  <Company>Microsoft</Company>
  <LinksUpToDate>false</LinksUpToDate>
  <CharactersWithSpaces>19456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Administrator</dc:creator>
  <cp:keywords/>
  <dc:description/>
  <cp:lastModifiedBy>无界C.C</cp:lastModifiedBy>
  <cp:revision>376</cp:revision>
  <dcterms:created xsi:type="dcterms:W3CDTF">2017-01-05T13:50:00Z</dcterms:created>
  <dcterms:modified xsi:type="dcterms:W3CDTF">2017-01-08T05:21:00Z</dcterms:modified>
</cp:coreProperties>
</file>